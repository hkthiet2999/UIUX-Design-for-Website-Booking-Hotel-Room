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54F3F1"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221F35A0"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2590322"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BD9F82E" w14:textId="77777777" w:rsidR="003218FF" w:rsidRPr="00B10E7E" w:rsidRDefault="003218FF" w:rsidP="003218FF">
      <w:pPr>
        <w:suppressAutoHyphens/>
        <w:autoSpaceDE w:val="0"/>
        <w:autoSpaceDN w:val="0"/>
        <w:adjustRightInd w:val="0"/>
        <w:ind w:firstLine="720"/>
        <w:jc w:val="center"/>
        <w:rPr>
          <w:lang w:val="en"/>
        </w:rPr>
      </w:pPr>
    </w:p>
    <w:p w14:paraId="0412EBD5"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490429C" wp14:editId="0D58396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4EE0C2A" w14:textId="77777777" w:rsidR="003218FF" w:rsidRPr="00B10E7E" w:rsidRDefault="003218FF" w:rsidP="003218FF">
      <w:pPr>
        <w:suppressAutoHyphens/>
        <w:autoSpaceDE w:val="0"/>
        <w:autoSpaceDN w:val="0"/>
        <w:adjustRightInd w:val="0"/>
        <w:ind w:firstLine="720"/>
        <w:rPr>
          <w:b/>
          <w:bCs/>
          <w:sz w:val="28"/>
          <w:szCs w:val="28"/>
          <w:lang w:val="en"/>
        </w:rPr>
      </w:pPr>
    </w:p>
    <w:p w14:paraId="1B559388" w14:textId="77777777" w:rsidR="003A30A2" w:rsidRDefault="003A30A2" w:rsidP="003A30A2">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w:t>
      </w:r>
      <w:r w:rsidR="00E766EA">
        <w:rPr>
          <w:b/>
          <w:bCs/>
          <w:sz w:val="32"/>
          <w:szCs w:val="32"/>
          <w:lang w:val="en"/>
        </w:rPr>
        <w:t>KÌ</w:t>
      </w:r>
      <w:r w:rsidR="00AC4598">
        <w:rPr>
          <w:b/>
          <w:bCs/>
          <w:sz w:val="32"/>
          <w:szCs w:val="32"/>
          <w:lang w:val="en"/>
        </w:rPr>
        <w:t xml:space="preserve"> MÔN</w:t>
      </w:r>
    </w:p>
    <w:p w14:paraId="3D098DF1" w14:textId="77777777" w:rsidR="003218FF" w:rsidRPr="00B10E7E" w:rsidRDefault="003A30A2" w:rsidP="003A30A2">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THIẾT KẾ GIAO DIỆN NGƯỜI DÙNG</w:t>
      </w:r>
    </w:p>
    <w:p w14:paraId="32971F9B" w14:textId="77777777" w:rsidR="003218FF" w:rsidRPr="00B10E7E" w:rsidRDefault="003218FF" w:rsidP="003A30A2">
      <w:pPr>
        <w:suppressAutoHyphens/>
        <w:autoSpaceDE w:val="0"/>
        <w:autoSpaceDN w:val="0"/>
        <w:adjustRightInd w:val="0"/>
        <w:spacing w:line="360" w:lineRule="auto"/>
        <w:ind w:firstLine="720"/>
        <w:jc w:val="center"/>
        <w:rPr>
          <w:b/>
          <w:bCs/>
          <w:sz w:val="32"/>
          <w:szCs w:val="32"/>
          <w:lang w:val="en"/>
        </w:rPr>
      </w:pPr>
    </w:p>
    <w:p w14:paraId="6AA45AF7" w14:textId="77777777" w:rsidR="003218FF" w:rsidRPr="00B10E7E" w:rsidRDefault="003218FF" w:rsidP="003218FF">
      <w:pPr>
        <w:suppressAutoHyphens/>
        <w:autoSpaceDE w:val="0"/>
        <w:autoSpaceDN w:val="0"/>
        <w:adjustRightInd w:val="0"/>
        <w:spacing w:line="360" w:lineRule="auto"/>
        <w:rPr>
          <w:b/>
          <w:bCs/>
          <w:lang w:val="en"/>
        </w:rPr>
      </w:pPr>
    </w:p>
    <w:p w14:paraId="3E42B7E2" w14:textId="77777777" w:rsidR="003218FF" w:rsidRPr="00B10E7E" w:rsidRDefault="003A30A2" w:rsidP="003218FF">
      <w:pPr>
        <w:suppressAutoHyphens/>
        <w:autoSpaceDE w:val="0"/>
        <w:autoSpaceDN w:val="0"/>
        <w:adjustRightInd w:val="0"/>
        <w:spacing w:line="360" w:lineRule="auto"/>
        <w:ind w:firstLine="720"/>
        <w:jc w:val="center"/>
        <w:rPr>
          <w:sz w:val="28"/>
          <w:szCs w:val="28"/>
          <w:lang w:val="en"/>
        </w:rPr>
      </w:pPr>
      <w:r>
        <w:rPr>
          <w:b/>
          <w:sz w:val="48"/>
          <w:szCs w:val="48"/>
        </w:rPr>
        <w:t>WEBSITE ĐẶT PHÒNG KHÁCH SẠN</w:t>
      </w:r>
    </w:p>
    <w:p w14:paraId="20952023" w14:textId="77777777" w:rsidR="003218FF" w:rsidRPr="00B10E7E" w:rsidRDefault="003218FF" w:rsidP="003218FF">
      <w:pPr>
        <w:suppressAutoHyphens/>
        <w:autoSpaceDE w:val="0"/>
        <w:autoSpaceDN w:val="0"/>
        <w:adjustRightInd w:val="0"/>
        <w:spacing w:line="360" w:lineRule="auto"/>
        <w:jc w:val="center"/>
        <w:rPr>
          <w:b/>
          <w:bCs/>
          <w:lang w:val="en"/>
        </w:rPr>
      </w:pPr>
    </w:p>
    <w:p w14:paraId="13FE99B0" w14:textId="77777777" w:rsidR="003218FF" w:rsidRPr="00B10E7E" w:rsidRDefault="003218FF" w:rsidP="003218FF">
      <w:pPr>
        <w:suppressAutoHyphens/>
        <w:autoSpaceDE w:val="0"/>
        <w:autoSpaceDN w:val="0"/>
        <w:adjustRightInd w:val="0"/>
        <w:spacing w:line="360" w:lineRule="auto"/>
        <w:jc w:val="both"/>
        <w:rPr>
          <w:b/>
          <w:bCs/>
          <w:lang w:val="en"/>
        </w:rPr>
      </w:pPr>
    </w:p>
    <w:p w14:paraId="295AA68B"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08EB2D6" w14:textId="551512FB" w:rsidR="003218FF" w:rsidRPr="00B10E7E" w:rsidRDefault="003218FF" w:rsidP="003218FF">
      <w:pPr>
        <w:suppressAutoHyphens/>
        <w:autoSpaceDE w:val="0"/>
        <w:autoSpaceDN w:val="0"/>
        <w:adjustRightInd w:val="0"/>
        <w:spacing w:line="360" w:lineRule="auto"/>
        <w:jc w:val="both"/>
        <w:rPr>
          <w:b/>
          <w:bCs/>
          <w:lang w:val="en"/>
        </w:rPr>
      </w:pPr>
    </w:p>
    <w:p w14:paraId="6D6F8099" w14:textId="77777777" w:rsidR="003218FF" w:rsidRPr="00B10E7E" w:rsidRDefault="003218FF" w:rsidP="003218FF">
      <w:pPr>
        <w:suppressAutoHyphens/>
        <w:autoSpaceDE w:val="0"/>
        <w:autoSpaceDN w:val="0"/>
        <w:adjustRightInd w:val="0"/>
        <w:spacing w:line="360" w:lineRule="auto"/>
        <w:jc w:val="both"/>
        <w:rPr>
          <w:b/>
          <w:bCs/>
          <w:lang w:val="en"/>
        </w:rPr>
      </w:pPr>
    </w:p>
    <w:p w14:paraId="69A56B03" w14:textId="77777777" w:rsidR="00AC4598" w:rsidRPr="007F62A0" w:rsidRDefault="003218FF" w:rsidP="003218FF">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7F62A0">
        <w:rPr>
          <w:b/>
          <w:sz w:val="28"/>
          <w:szCs w:val="28"/>
        </w:rPr>
        <w:t>hầy</w:t>
      </w:r>
      <w:r w:rsidR="007F62A0">
        <w:rPr>
          <w:b/>
          <w:sz w:val="28"/>
          <w:szCs w:val="28"/>
          <w:lang w:val="vi-VN"/>
        </w:rPr>
        <w:t xml:space="preserve"> </w:t>
      </w:r>
      <w:r w:rsidR="007F62A0">
        <w:rPr>
          <w:b/>
          <w:sz w:val="28"/>
          <w:szCs w:val="28"/>
        </w:rPr>
        <w:t>Hà Lê Hoài Trung</w:t>
      </w:r>
    </w:p>
    <w:p w14:paraId="0A072EA1" w14:textId="70CD1412"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4D6137">
        <w:rPr>
          <w:b/>
          <w:bCs/>
          <w:sz w:val="28"/>
          <w:szCs w:val="28"/>
        </w:rPr>
        <w:t xml:space="preserve">Hoàng Kiến Thiết </w:t>
      </w:r>
      <w:r w:rsidR="00AC4598">
        <w:rPr>
          <w:b/>
          <w:bCs/>
          <w:sz w:val="28"/>
          <w:szCs w:val="28"/>
        </w:rPr>
        <w:t>– 51702187</w:t>
      </w:r>
    </w:p>
    <w:p w14:paraId="7B52BFE9" w14:textId="2273917E" w:rsidR="004D6137" w:rsidRDefault="004D6137" w:rsidP="003218FF">
      <w:pPr>
        <w:suppressAutoHyphens/>
        <w:autoSpaceDE w:val="0"/>
        <w:autoSpaceDN w:val="0"/>
        <w:adjustRightInd w:val="0"/>
        <w:spacing w:line="360" w:lineRule="auto"/>
        <w:jc w:val="right"/>
        <w:rPr>
          <w:b/>
          <w:bCs/>
          <w:sz w:val="28"/>
          <w:szCs w:val="28"/>
        </w:rPr>
      </w:pPr>
      <w:r>
        <w:rPr>
          <w:b/>
          <w:bCs/>
          <w:sz w:val="28"/>
          <w:szCs w:val="28"/>
        </w:rPr>
        <w:t>Nguyễn Đặng Tấn Duy – 51704036</w:t>
      </w:r>
    </w:p>
    <w:p w14:paraId="46A16611" w14:textId="3BF902FA" w:rsidR="00CC6F22" w:rsidRPr="00DD74FD" w:rsidRDefault="00CC6F22" w:rsidP="003218FF">
      <w:pPr>
        <w:suppressAutoHyphens/>
        <w:autoSpaceDE w:val="0"/>
        <w:autoSpaceDN w:val="0"/>
        <w:adjustRightInd w:val="0"/>
        <w:spacing w:line="360" w:lineRule="auto"/>
        <w:jc w:val="right"/>
        <w:rPr>
          <w:b/>
          <w:bCs/>
          <w:sz w:val="28"/>
          <w:szCs w:val="28"/>
        </w:rPr>
      </w:pPr>
      <w:r>
        <w:rPr>
          <w:b/>
          <w:bCs/>
          <w:sz w:val="28"/>
          <w:szCs w:val="28"/>
        </w:rPr>
        <w:t>Nguyễn Thanh Di Niên - 51702155</w:t>
      </w:r>
    </w:p>
    <w:p w14:paraId="7DB920C5" w14:textId="3F4ABB2D" w:rsidR="004D6137" w:rsidRDefault="003218FF" w:rsidP="004D6137">
      <w:pPr>
        <w:suppressAutoHyphens/>
        <w:autoSpaceDE w:val="0"/>
        <w:autoSpaceDN w:val="0"/>
        <w:adjustRightInd w:val="0"/>
        <w:spacing w:line="360" w:lineRule="auto"/>
        <w:jc w:val="right"/>
        <w:rPr>
          <w:b/>
          <w:bCs/>
          <w:sz w:val="28"/>
          <w:szCs w:val="28"/>
        </w:rPr>
      </w:pPr>
      <w:r w:rsidRPr="00CA1C39">
        <w:rPr>
          <w:sz w:val="28"/>
          <w:szCs w:val="28"/>
          <w:lang w:val="vi-VN"/>
        </w:rPr>
        <w:t xml:space="preserve">Lớp       </w:t>
      </w:r>
      <w:r w:rsidRPr="00CA1C39">
        <w:rPr>
          <w:b/>
          <w:bCs/>
          <w:sz w:val="28"/>
          <w:szCs w:val="28"/>
          <w:lang w:val="vi-VN"/>
        </w:rPr>
        <w:t xml:space="preserve">:    </w:t>
      </w:r>
      <w:r w:rsidR="00AC4598">
        <w:rPr>
          <w:b/>
          <w:bCs/>
          <w:sz w:val="28"/>
          <w:szCs w:val="28"/>
        </w:rPr>
        <w:t>17050202</w:t>
      </w:r>
      <w:r w:rsidR="004D6137">
        <w:rPr>
          <w:b/>
          <w:bCs/>
          <w:sz w:val="28"/>
          <w:szCs w:val="28"/>
        </w:rPr>
        <w:t>, 17050401</w:t>
      </w:r>
    </w:p>
    <w:p w14:paraId="6F5DA4CD"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AC4598">
        <w:rPr>
          <w:b/>
          <w:bCs/>
          <w:sz w:val="28"/>
          <w:szCs w:val="28"/>
          <w:lang w:val="vi-VN"/>
        </w:rPr>
        <w:t xml:space="preserve"> :    21</w:t>
      </w:r>
    </w:p>
    <w:p w14:paraId="76884E8C" w14:textId="77777777" w:rsidR="003218FF" w:rsidRDefault="003218FF" w:rsidP="003218FF">
      <w:pPr>
        <w:suppressAutoHyphens/>
        <w:autoSpaceDE w:val="0"/>
        <w:autoSpaceDN w:val="0"/>
        <w:adjustRightInd w:val="0"/>
        <w:jc w:val="center"/>
        <w:rPr>
          <w:b/>
          <w:bCs/>
          <w:lang w:val="vi-VN"/>
        </w:rPr>
      </w:pPr>
    </w:p>
    <w:p w14:paraId="663A3749" w14:textId="77777777" w:rsidR="002D4629" w:rsidRDefault="002D4629" w:rsidP="003218FF">
      <w:pPr>
        <w:suppressAutoHyphens/>
        <w:autoSpaceDE w:val="0"/>
        <w:autoSpaceDN w:val="0"/>
        <w:adjustRightInd w:val="0"/>
        <w:jc w:val="center"/>
        <w:rPr>
          <w:b/>
          <w:bCs/>
          <w:lang w:val="vi-VN"/>
        </w:rPr>
      </w:pPr>
    </w:p>
    <w:p w14:paraId="6267D10C" w14:textId="77777777" w:rsidR="002D4629" w:rsidRDefault="002D4629" w:rsidP="00920D68">
      <w:pPr>
        <w:suppressAutoHyphens/>
        <w:autoSpaceDE w:val="0"/>
        <w:autoSpaceDN w:val="0"/>
        <w:adjustRightInd w:val="0"/>
        <w:rPr>
          <w:b/>
          <w:bCs/>
          <w:lang w:val="vi-VN"/>
        </w:rPr>
      </w:pPr>
    </w:p>
    <w:p w14:paraId="43CB97EB" w14:textId="77777777" w:rsidR="00B118C8" w:rsidRPr="00AC4598" w:rsidRDefault="00AC4598" w:rsidP="00291721">
      <w:pPr>
        <w:suppressAutoHyphens/>
        <w:autoSpaceDE w:val="0"/>
        <w:autoSpaceDN w:val="0"/>
        <w:adjustRightInd w:val="0"/>
        <w:jc w:val="center"/>
        <w:rPr>
          <w:b/>
          <w:bCs/>
          <w:iCs/>
          <w:sz w:val="28"/>
          <w:szCs w:val="28"/>
        </w:rPr>
        <w:sectPr w:rsidR="00B118C8" w:rsidRPr="00AC4598"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20</w:t>
      </w:r>
    </w:p>
    <w:p w14:paraId="748FF50C"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1B8D607"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3AF7B05F"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4B360095" w14:textId="77777777" w:rsidR="003218FF" w:rsidRPr="00B10E7E" w:rsidRDefault="003218FF" w:rsidP="003218FF">
      <w:pPr>
        <w:suppressAutoHyphens/>
        <w:autoSpaceDE w:val="0"/>
        <w:autoSpaceDN w:val="0"/>
        <w:adjustRightInd w:val="0"/>
        <w:ind w:firstLine="720"/>
        <w:jc w:val="center"/>
        <w:rPr>
          <w:lang w:val="en"/>
        </w:rPr>
      </w:pPr>
    </w:p>
    <w:p w14:paraId="71C1265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C9E2EDC" wp14:editId="2B7861A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19E821F6" w14:textId="77777777" w:rsidR="003218FF" w:rsidRPr="00B10E7E" w:rsidRDefault="003218FF" w:rsidP="003218FF">
      <w:pPr>
        <w:suppressAutoHyphens/>
        <w:autoSpaceDE w:val="0"/>
        <w:autoSpaceDN w:val="0"/>
        <w:adjustRightInd w:val="0"/>
        <w:ind w:firstLine="720"/>
        <w:rPr>
          <w:b/>
          <w:bCs/>
          <w:sz w:val="28"/>
          <w:szCs w:val="28"/>
          <w:lang w:val="en"/>
        </w:rPr>
      </w:pPr>
    </w:p>
    <w:p w14:paraId="796B8BBE" w14:textId="77777777" w:rsidR="003218FF" w:rsidRPr="00B10E7E" w:rsidRDefault="003218FF" w:rsidP="003218FF">
      <w:pPr>
        <w:suppressAutoHyphens/>
        <w:autoSpaceDE w:val="0"/>
        <w:autoSpaceDN w:val="0"/>
        <w:adjustRightInd w:val="0"/>
        <w:ind w:firstLine="720"/>
        <w:rPr>
          <w:b/>
          <w:bCs/>
          <w:sz w:val="28"/>
          <w:szCs w:val="28"/>
          <w:lang w:val="en"/>
        </w:rPr>
      </w:pPr>
    </w:p>
    <w:p w14:paraId="2DDCECC3" w14:textId="77777777" w:rsidR="007F62A0" w:rsidRDefault="007F62A0" w:rsidP="007F62A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 MÔN</w:t>
      </w:r>
    </w:p>
    <w:p w14:paraId="0F73CEAF" w14:textId="77777777" w:rsidR="007F62A0" w:rsidRPr="00B10E7E" w:rsidRDefault="007F62A0" w:rsidP="007F62A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THIẾT KẾ GIAO DIỆN NGƯỜI DÙNG</w:t>
      </w:r>
    </w:p>
    <w:p w14:paraId="68CCBAE1" w14:textId="77777777" w:rsidR="007F62A0" w:rsidRPr="00B10E7E" w:rsidRDefault="007F62A0" w:rsidP="007F62A0">
      <w:pPr>
        <w:suppressAutoHyphens/>
        <w:autoSpaceDE w:val="0"/>
        <w:autoSpaceDN w:val="0"/>
        <w:adjustRightInd w:val="0"/>
        <w:spacing w:line="360" w:lineRule="auto"/>
        <w:ind w:firstLine="720"/>
        <w:jc w:val="center"/>
        <w:rPr>
          <w:b/>
          <w:bCs/>
          <w:sz w:val="32"/>
          <w:szCs w:val="32"/>
          <w:lang w:val="en"/>
        </w:rPr>
      </w:pPr>
    </w:p>
    <w:p w14:paraId="112A497F" w14:textId="77777777" w:rsidR="007F62A0" w:rsidRPr="00B10E7E" w:rsidRDefault="007F62A0" w:rsidP="007F62A0">
      <w:pPr>
        <w:suppressAutoHyphens/>
        <w:autoSpaceDE w:val="0"/>
        <w:autoSpaceDN w:val="0"/>
        <w:adjustRightInd w:val="0"/>
        <w:spacing w:line="360" w:lineRule="auto"/>
        <w:rPr>
          <w:b/>
          <w:bCs/>
          <w:lang w:val="en"/>
        </w:rPr>
      </w:pPr>
    </w:p>
    <w:p w14:paraId="1E523500" w14:textId="77777777" w:rsidR="007F62A0" w:rsidRPr="00B10E7E" w:rsidRDefault="007F62A0" w:rsidP="007F62A0">
      <w:pPr>
        <w:suppressAutoHyphens/>
        <w:autoSpaceDE w:val="0"/>
        <w:autoSpaceDN w:val="0"/>
        <w:adjustRightInd w:val="0"/>
        <w:spacing w:line="360" w:lineRule="auto"/>
        <w:ind w:firstLine="720"/>
        <w:jc w:val="center"/>
        <w:rPr>
          <w:sz w:val="28"/>
          <w:szCs w:val="28"/>
          <w:lang w:val="en"/>
        </w:rPr>
      </w:pPr>
      <w:r>
        <w:rPr>
          <w:b/>
          <w:sz w:val="48"/>
          <w:szCs w:val="48"/>
        </w:rPr>
        <w:t>WEBSITE ĐẶT PHÒNG KHÁCH SẠN</w:t>
      </w:r>
    </w:p>
    <w:p w14:paraId="5F9E1417" w14:textId="2485A72B" w:rsidR="003218FF" w:rsidRPr="00CC6F22" w:rsidRDefault="00DB7595" w:rsidP="00CC6F22">
      <w:pPr>
        <w:suppressAutoHyphens/>
        <w:autoSpaceDE w:val="0"/>
        <w:autoSpaceDN w:val="0"/>
        <w:adjustRightInd w:val="0"/>
        <w:spacing w:line="360" w:lineRule="auto"/>
        <w:jc w:val="center"/>
        <w:rPr>
          <w:sz w:val="48"/>
          <w:szCs w:val="48"/>
          <w:lang w:val="en"/>
        </w:rPr>
      </w:pPr>
      <w:r>
        <w:rPr>
          <w:sz w:val="48"/>
          <w:szCs w:val="48"/>
          <w:lang w:val="en"/>
        </w:rPr>
        <w:t xml:space="preserve"> </w:t>
      </w:r>
    </w:p>
    <w:p w14:paraId="4E75973D" w14:textId="77777777" w:rsidR="003218FF" w:rsidRDefault="003218FF" w:rsidP="003218FF">
      <w:pPr>
        <w:suppressAutoHyphens/>
        <w:autoSpaceDE w:val="0"/>
        <w:autoSpaceDN w:val="0"/>
        <w:adjustRightInd w:val="0"/>
        <w:jc w:val="both"/>
        <w:rPr>
          <w:b/>
          <w:bCs/>
          <w:lang w:val="en"/>
        </w:rPr>
      </w:pPr>
    </w:p>
    <w:p w14:paraId="1037D3AF" w14:textId="77777777" w:rsidR="003218FF" w:rsidRPr="00B10E7E" w:rsidRDefault="003218FF" w:rsidP="003218FF">
      <w:pPr>
        <w:suppressAutoHyphens/>
        <w:autoSpaceDE w:val="0"/>
        <w:autoSpaceDN w:val="0"/>
        <w:adjustRightInd w:val="0"/>
        <w:jc w:val="both"/>
        <w:rPr>
          <w:b/>
          <w:bCs/>
          <w:lang w:val="en"/>
        </w:rPr>
      </w:pPr>
    </w:p>
    <w:p w14:paraId="48C08FDB" w14:textId="77777777" w:rsidR="003218FF" w:rsidRDefault="003218FF" w:rsidP="003218FF">
      <w:pPr>
        <w:suppressAutoHyphens/>
        <w:autoSpaceDE w:val="0"/>
        <w:autoSpaceDN w:val="0"/>
        <w:adjustRightInd w:val="0"/>
        <w:jc w:val="both"/>
        <w:rPr>
          <w:b/>
          <w:bCs/>
          <w:lang w:val="en"/>
        </w:rPr>
      </w:pPr>
    </w:p>
    <w:p w14:paraId="1E5B8FA4" w14:textId="77777777" w:rsidR="00AC4598" w:rsidRPr="00B10E7E" w:rsidRDefault="00AC4598" w:rsidP="003218FF">
      <w:pPr>
        <w:suppressAutoHyphens/>
        <w:autoSpaceDE w:val="0"/>
        <w:autoSpaceDN w:val="0"/>
        <w:adjustRightInd w:val="0"/>
        <w:jc w:val="both"/>
        <w:rPr>
          <w:b/>
          <w:bCs/>
          <w:lang w:val="en"/>
        </w:rPr>
      </w:pPr>
    </w:p>
    <w:p w14:paraId="39A23A34" w14:textId="77777777" w:rsidR="003218FF" w:rsidRPr="007F62A0"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007F62A0">
        <w:rPr>
          <w:b/>
          <w:sz w:val="28"/>
          <w:szCs w:val="28"/>
        </w:rPr>
        <w:t>Thầy Hà Lê Hoài Trung</w:t>
      </w:r>
    </w:p>
    <w:p w14:paraId="1F9FBC80" w14:textId="53C64D0D" w:rsidR="003218FF"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00AC4598">
        <w:rPr>
          <w:b/>
          <w:bCs/>
          <w:sz w:val="28"/>
          <w:szCs w:val="28"/>
          <w:lang w:val="vi-VN"/>
        </w:rPr>
        <w:t xml:space="preserve">    </w:t>
      </w:r>
      <w:r w:rsidR="00AC4598">
        <w:rPr>
          <w:b/>
          <w:bCs/>
          <w:sz w:val="28"/>
          <w:szCs w:val="28"/>
        </w:rPr>
        <w:t>H</w:t>
      </w:r>
      <w:r w:rsidR="004D6137">
        <w:rPr>
          <w:b/>
          <w:bCs/>
          <w:sz w:val="28"/>
          <w:szCs w:val="28"/>
        </w:rPr>
        <w:t>oàng Kiến Thiết</w:t>
      </w:r>
    </w:p>
    <w:p w14:paraId="7986D465" w14:textId="0EDE8ADA" w:rsidR="004D6137" w:rsidRDefault="004D6137" w:rsidP="003218FF">
      <w:pPr>
        <w:suppressAutoHyphens/>
        <w:autoSpaceDE w:val="0"/>
        <w:autoSpaceDN w:val="0"/>
        <w:adjustRightInd w:val="0"/>
        <w:jc w:val="right"/>
        <w:rPr>
          <w:b/>
          <w:bCs/>
          <w:sz w:val="28"/>
          <w:szCs w:val="28"/>
        </w:rPr>
      </w:pPr>
      <w:r>
        <w:rPr>
          <w:b/>
          <w:bCs/>
          <w:sz w:val="28"/>
          <w:szCs w:val="28"/>
        </w:rPr>
        <w:t>Nguyễn Đặng Tấn Duy</w:t>
      </w:r>
    </w:p>
    <w:p w14:paraId="0A81894B" w14:textId="28CE1465" w:rsidR="00CC6F22" w:rsidRPr="00AC4598" w:rsidRDefault="00CC6F22" w:rsidP="003218FF">
      <w:pPr>
        <w:suppressAutoHyphens/>
        <w:autoSpaceDE w:val="0"/>
        <w:autoSpaceDN w:val="0"/>
        <w:adjustRightInd w:val="0"/>
        <w:jc w:val="right"/>
        <w:rPr>
          <w:b/>
          <w:bCs/>
          <w:sz w:val="28"/>
          <w:szCs w:val="28"/>
        </w:rPr>
      </w:pPr>
      <w:r>
        <w:rPr>
          <w:b/>
          <w:bCs/>
          <w:sz w:val="28"/>
          <w:szCs w:val="28"/>
        </w:rPr>
        <w:t>Nguyễn Thanh Di Niên</w:t>
      </w:r>
    </w:p>
    <w:p w14:paraId="4E0F4BA6" w14:textId="5AE2DD42" w:rsidR="00AC4598" w:rsidRDefault="003218FF" w:rsidP="003218FF">
      <w:pPr>
        <w:suppressAutoHyphens/>
        <w:autoSpaceDE w:val="0"/>
        <w:autoSpaceDN w:val="0"/>
        <w:adjustRightInd w:val="0"/>
        <w:jc w:val="right"/>
        <w:rPr>
          <w:b/>
          <w:bCs/>
          <w:sz w:val="28"/>
          <w:szCs w:val="28"/>
        </w:rPr>
      </w:pPr>
      <w:r w:rsidRPr="00CA1C39">
        <w:rPr>
          <w:sz w:val="28"/>
          <w:szCs w:val="28"/>
          <w:lang w:val="vi-VN"/>
        </w:rPr>
        <w:t xml:space="preserve">Lớp       </w:t>
      </w:r>
      <w:r w:rsidRPr="00CA1C39">
        <w:rPr>
          <w:b/>
          <w:bCs/>
          <w:sz w:val="28"/>
          <w:szCs w:val="28"/>
          <w:lang w:val="vi-VN"/>
        </w:rPr>
        <w:t xml:space="preserve">:    </w:t>
      </w:r>
      <w:r w:rsidR="00AC4598">
        <w:rPr>
          <w:b/>
          <w:bCs/>
          <w:sz w:val="28"/>
          <w:szCs w:val="28"/>
        </w:rPr>
        <w:t>17050202</w:t>
      </w:r>
      <w:r w:rsidR="004D6137">
        <w:rPr>
          <w:b/>
          <w:bCs/>
          <w:sz w:val="28"/>
          <w:szCs w:val="28"/>
        </w:rPr>
        <w:t>, 17050401</w:t>
      </w:r>
    </w:p>
    <w:p w14:paraId="3BD5EE48" w14:textId="77777777" w:rsidR="003218FF" w:rsidRPr="00CA1C39" w:rsidRDefault="003218FF" w:rsidP="003218FF">
      <w:pPr>
        <w:suppressAutoHyphens/>
        <w:autoSpaceDE w:val="0"/>
        <w:autoSpaceDN w:val="0"/>
        <w:adjustRightInd w:val="0"/>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AC4598">
        <w:rPr>
          <w:b/>
          <w:bCs/>
          <w:sz w:val="28"/>
          <w:szCs w:val="28"/>
          <w:lang w:val="vi-VN"/>
        </w:rPr>
        <w:t>21</w:t>
      </w:r>
    </w:p>
    <w:p w14:paraId="192304DE" w14:textId="77777777" w:rsidR="003218FF" w:rsidRDefault="003218FF" w:rsidP="003218FF">
      <w:pPr>
        <w:suppressAutoHyphens/>
        <w:autoSpaceDE w:val="0"/>
        <w:autoSpaceDN w:val="0"/>
        <w:adjustRightInd w:val="0"/>
        <w:rPr>
          <w:b/>
          <w:bCs/>
          <w:sz w:val="28"/>
          <w:szCs w:val="28"/>
          <w:lang w:val="vi-VN"/>
        </w:rPr>
      </w:pPr>
    </w:p>
    <w:p w14:paraId="6F7E81C7" w14:textId="77777777" w:rsidR="002D4629" w:rsidRDefault="002D4629" w:rsidP="003218FF">
      <w:pPr>
        <w:suppressAutoHyphens/>
        <w:autoSpaceDE w:val="0"/>
        <w:autoSpaceDN w:val="0"/>
        <w:adjustRightInd w:val="0"/>
        <w:rPr>
          <w:b/>
          <w:bCs/>
          <w:sz w:val="28"/>
          <w:szCs w:val="28"/>
          <w:lang w:val="vi-VN"/>
        </w:rPr>
      </w:pPr>
    </w:p>
    <w:p w14:paraId="634593EB" w14:textId="77777777" w:rsidR="002D4629" w:rsidRDefault="002D4629" w:rsidP="003218FF">
      <w:pPr>
        <w:suppressAutoHyphens/>
        <w:autoSpaceDE w:val="0"/>
        <w:autoSpaceDN w:val="0"/>
        <w:adjustRightInd w:val="0"/>
        <w:rPr>
          <w:b/>
          <w:bCs/>
          <w:sz w:val="28"/>
          <w:szCs w:val="28"/>
          <w:lang w:val="vi-VN"/>
        </w:rPr>
      </w:pPr>
    </w:p>
    <w:p w14:paraId="7F489C79" w14:textId="77777777" w:rsidR="002D4629" w:rsidRDefault="002D4629" w:rsidP="003218FF">
      <w:pPr>
        <w:suppressAutoHyphens/>
        <w:autoSpaceDE w:val="0"/>
        <w:autoSpaceDN w:val="0"/>
        <w:adjustRightInd w:val="0"/>
        <w:rPr>
          <w:b/>
          <w:bCs/>
          <w:sz w:val="28"/>
          <w:szCs w:val="28"/>
          <w:lang w:val="vi-VN"/>
        </w:rPr>
      </w:pPr>
    </w:p>
    <w:p w14:paraId="01E50082" w14:textId="77777777" w:rsidR="003218FF" w:rsidRPr="00CA1C39" w:rsidRDefault="003218FF" w:rsidP="004D6137">
      <w:pPr>
        <w:suppressAutoHyphens/>
        <w:autoSpaceDE w:val="0"/>
        <w:autoSpaceDN w:val="0"/>
        <w:adjustRightInd w:val="0"/>
        <w:rPr>
          <w:b/>
          <w:bCs/>
          <w:lang w:val="vi-VN"/>
        </w:rPr>
      </w:pPr>
    </w:p>
    <w:p w14:paraId="49512689" w14:textId="77777777" w:rsidR="00B118C8" w:rsidRPr="00AC4598" w:rsidRDefault="00AC4598" w:rsidP="003218FF">
      <w:pPr>
        <w:suppressAutoHyphens/>
        <w:autoSpaceDE w:val="0"/>
        <w:autoSpaceDN w:val="0"/>
        <w:adjustRightInd w:val="0"/>
        <w:jc w:val="center"/>
        <w:rPr>
          <w:b/>
          <w:bCs/>
          <w:iCs/>
          <w:sz w:val="28"/>
          <w:szCs w:val="28"/>
        </w:rPr>
        <w:sectPr w:rsidR="00B118C8" w:rsidRPr="00AC4598" w:rsidSect="005D5C2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20</w:t>
      </w:r>
    </w:p>
    <w:p w14:paraId="49402F29" w14:textId="77777777" w:rsidR="00BB2B2A" w:rsidRPr="00DB7595" w:rsidRDefault="00BB2B2A" w:rsidP="002D796D">
      <w:pPr>
        <w:pStyle w:val="Chng"/>
        <w:jc w:val="center"/>
        <w:rPr>
          <w:lang w:val="vi-VN"/>
        </w:rPr>
      </w:pPr>
      <w:bookmarkStart w:id="0" w:name="_Toc59525045"/>
      <w:r w:rsidRPr="00DB7595">
        <w:rPr>
          <w:lang w:val="vi-VN"/>
        </w:rPr>
        <w:lastRenderedPageBreak/>
        <w:t>LỜI CẢM ƠN</w:t>
      </w:r>
      <w:bookmarkEnd w:id="0"/>
    </w:p>
    <w:p w14:paraId="3E5E1D20" w14:textId="20E84BDD" w:rsidR="00FD7B00" w:rsidRDefault="004D6137" w:rsidP="00FD7B00">
      <w:pPr>
        <w:pStyle w:val="Nidungvnbn"/>
      </w:pPr>
      <w:r>
        <w:t>Chúng e</w:t>
      </w:r>
      <w:r w:rsidR="00FD7B00">
        <w:t>m xin chân thành gửi lời cảm ơn này đến thầy</w:t>
      </w:r>
      <w:r w:rsidR="00C94F20">
        <w:t xml:space="preserve"> </w:t>
      </w:r>
      <w:r w:rsidR="007F62A0">
        <w:t>Hà Lê Hoài Trung, thầy là g</w:t>
      </w:r>
      <w:r w:rsidR="00FD7B00">
        <w:t>iảng viên phụ trách giảng dạy bộ môn</w:t>
      </w:r>
      <w:r w:rsidR="007F62A0">
        <w:t xml:space="preserve"> Thiết kế giao diện người dùng</w:t>
      </w:r>
      <w:r w:rsidR="00FD7B00">
        <w:t>. Nhờ có sự tận tình giảng dạy, truy</w:t>
      </w:r>
      <w:r w:rsidR="007F62A0">
        <w:t>ền đạt kiến thức của quý thầy</w:t>
      </w:r>
      <w:r w:rsidR="00FD7B00">
        <w:t xml:space="preserve"> mà </w:t>
      </w:r>
      <w:r>
        <w:t xml:space="preserve">chúng </w:t>
      </w:r>
      <w:r w:rsidR="00FD7B00">
        <w:t xml:space="preserve">em mới đủ kiến thức để hoàn thành </w:t>
      </w:r>
      <w:r w:rsidR="007F62A0">
        <w:t>đồ án cuối kỳ này.</w:t>
      </w:r>
    </w:p>
    <w:p w14:paraId="3B901750" w14:textId="5173F00D" w:rsidR="00FD7B00" w:rsidRPr="00FD7B00" w:rsidRDefault="00FD7B00" w:rsidP="00FD7B00">
      <w:pPr>
        <w:pStyle w:val="Nidungvnbn"/>
      </w:pPr>
      <w:r>
        <w:t xml:space="preserve">Song song với đó, </w:t>
      </w:r>
      <w:r w:rsidR="004D6137">
        <w:t xml:space="preserve">chúng </w:t>
      </w:r>
      <w:r>
        <w:t xml:space="preserve">em cũng xin gửi lời cảm ơn đến Khoa Công Nghệ Thông Tin, trường Đại học Tôn Đức Thắng vì đã tạo điều kiện cho </w:t>
      </w:r>
      <w:r w:rsidR="004D6137">
        <w:t xml:space="preserve">chúng </w:t>
      </w:r>
      <w:r>
        <w:t xml:space="preserve">em học tập, nghiên cứu trong suốt quá trình học tập môn học này nói riêng và cả quá trình học </w:t>
      </w:r>
      <w:r w:rsidR="003E26EB">
        <w:t xml:space="preserve">tại môi trường </w:t>
      </w:r>
      <w:r>
        <w:t xml:space="preserve">Đại học nói chung. Một lần nữa </w:t>
      </w:r>
      <w:r w:rsidR="004D6137">
        <w:t xml:space="preserve">chúng </w:t>
      </w:r>
      <w:r>
        <w:t xml:space="preserve">em </w:t>
      </w:r>
      <w:r w:rsidR="00C94F20">
        <w:t xml:space="preserve">xin </w:t>
      </w:r>
      <w:r w:rsidR="006B48EC">
        <w:t xml:space="preserve">gửi lời </w:t>
      </w:r>
      <w:r w:rsidR="00C94F20">
        <w:t>cảm ơn chân thành đến mọi người và chúc tất cả thật nhiều sức khỏe.</w:t>
      </w:r>
    </w:p>
    <w:p w14:paraId="21DB24DE" w14:textId="77777777" w:rsidR="00FD7B00" w:rsidRDefault="00FD7B00" w:rsidP="002D796D">
      <w:pPr>
        <w:jc w:val="center"/>
        <w:rPr>
          <w:b/>
          <w:sz w:val="32"/>
          <w:szCs w:val="32"/>
          <w:lang w:val="vi-VN"/>
        </w:rPr>
      </w:pPr>
    </w:p>
    <w:p w14:paraId="6F221317" w14:textId="77777777" w:rsidR="00FD7B00" w:rsidRDefault="00FD7B00" w:rsidP="002D796D">
      <w:pPr>
        <w:jc w:val="center"/>
        <w:rPr>
          <w:b/>
          <w:sz w:val="32"/>
          <w:szCs w:val="32"/>
          <w:lang w:val="vi-VN"/>
        </w:rPr>
      </w:pPr>
    </w:p>
    <w:p w14:paraId="09434D46" w14:textId="77777777" w:rsidR="00FD7B00" w:rsidRDefault="00FD7B00" w:rsidP="002D796D">
      <w:pPr>
        <w:jc w:val="center"/>
        <w:rPr>
          <w:b/>
          <w:sz w:val="32"/>
          <w:szCs w:val="32"/>
          <w:lang w:val="vi-VN"/>
        </w:rPr>
      </w:pPr>
    </w:p>
    <w:p w14:paraId="75F829E7" w14:textId="77777777" w:rsidR="00FD7B00" w:rsidRDefault="00FD7B00" w:rsidP="002D796D">
      <w:pPr>
        <w:jc w:val="center"/>
        <w:rPr>
          <w:b/>
          <w:sz w:val="32"/>
          <w:szCs w:val="32"/>
          <w:lang w:val="vi-VN"/>
        </w:rPr>
      </w:pPr>
    </w:p>
    <w:p w14:paraId="4C6C7AF4" w14:textId="77777777" w:rsidR="00FD7B00" w:rsidRDefault="00FD7B00" w:rsidP="002D796D">
      <w:pPr>
        <w:jc w:val="center"/>
        <w:rPr>
          <w:b/>
          <w:sz w:val="32"/>
          <w:szCs w:val="32"/>
          <w:lang w:val="vi-VN"/>
        </w:rPr>
      </w:pPr>
    </w:p>
    <w:p w14:paraId="78B5BC2D" w14:textId="77777777" w:rsidR="00FD7B00" w:rsidRDefault="00FD7B00" w:rsidP="002D796D">
      <w:pPr>
        <w:jc w:val="center"/>
        <w:rPr>
          <w:b/>
          <w:sz w:val="32"/>
          <w:szCs w:val="32"/>
          <w:lang w:val="vi-VN"/>
        </w:rPr>
      </w:pPr>
    </w:p>
    <w:p w14:paraId="6F010CDF" w14:textId="77777777" w:rsidR="00FD7B00" w:rsidRDefault="00FD7B00" w:rsidP="002D796D">
      <w:pPr>
        <w:jc w:val="center"/>
        <w:rPr>
          <w:b/>
          <w:sz w:val="32"/>
          <w:szCs w:val="32"/>
          <w:lang w:val="vi-VN"/>
        </w:rPr>
      </w:pPr>
    </w:p>
    <w:p w14:paraId="1657B10A" w14:textId="77777777" w:rsidR="00FD7B00" w:rsidRDefault="00FD7B00" w:rsidP="002D796D">
      <w:pPr>
        <w:jc w:val="center"/>
        <w:rPr>
          <w:b/>
          <w:sz w:val="32"/>
          <w:szCs w:val="32"/>
          <w:lang w:val="vi-VN"/>
        </w:rPr>
      </w:pPr>
    </w:p>
    <w:p w14:paraId="3D2F8102" w14:textId="77777777" w:rsidR="00FD7B00" w:rsidRDefault="00FD7B00" w:rsidP="002D796D">
      <w:pPr>
        <w:jc w:val="center"/>
        <w:rPr>
          <w:b/>
          <w:sz w:val="32"/>
          <w:szCs w:val="32"/>
          <w:lang w:val="vi-VN"/>
        </w:rPr>
      </w:pPr>
    </w:p>
    <w:p w14:paraId="6275024A" w14:textId="77777777" w:rsidR="00FD7B00" w:rsidRDefault="00FD7B00" w:rsidP="002D796D">
      <w:pPr>
        <w:jc w:val="center"/>
        <w:rPr>
          <w:b/>
          <w:sz w:val="32"/>
          <w:szCs w:val="32"/>
          <w:lang w:val="vi-VN"/>
        </w:rPr>
      </w:pPr>
    </w:p>
    <w:p w14:paraId="3DE5C58C" w14:textId="77777777" w:rsidR="00FD7B00" w:rsidRDefault="00FD7B00" w:rsidP="002D796D">
      <w:pPr>
        <w:jc w:val="center"/>
        <w:rPr>
          <w:b/>
          <w:sz w:val="32"/>
          <w:szCs w:val="32"/>
          <w:lang w:val="vi-VN"/>
        </w:rPr>
      </w:pPr>
    </w:p>
    <w:p w14:paraId="32D85E95" w14:textId="77777777" w:rsidR="00FD7B00" w:rsidRDefault="00FD7B00" w:rsidP="002D796D">
      <w:pPr>
        <w:jc w:val="center"/>
        <w:rPr>
          <w:b/>
          <w:sz w:val="32"/>
          <w:szCs w:val="32"/>
          <w:lang w:val="vi-VN"/>
        </w:rPr>
      </w:pPr>
    </w:p>
    <w:p w14:paraId="31B141FD" w14:textId="77777777" w:rsidR="00FD7B00" w:rsidRDefault="00FD7B00" w:rsidP="002D796D">
      <w:pPr>
        <w:jc w:val="center"/>
        <w:rPr>
          <w:b/>
          <w:sz w:val="32"/>
          <w:szCs w:val="32"/>
          <w:lang w:val="vi-VN"/>
        </w:rPr>
      </w:pPr>
    </w:p>
    <w:p w14:paraId="783D41CD" w14:textId="77777777" w:rsidR="00FD7B00" w:rsidRDefault="00FD7B00" w:rsidP="002D796D">
      <w:pPr>
        <w:jc w:val="center"/>
        <w:rPr>
          <w:b/>
          <w:sz w:val="32"/>
          <w:szCs w:val="32"/>
          <w:lang w:val="vi-VN"/>
        </w:rPr>
      </w:pPr>
    </w:p>
    <w:p w14:paraId="61124CD5" w14:textId="77777777" w:rsidR="00FD7B00" w:rsidRDefault="00FD7B00" w:rsidP="002D796D">
      <w:pPr>
        <w:jc w:val="center"/>
        <w:rPr>
          <w:b/>
          <w:sz w:val="32"/>
          <w:szCs w:val="32"/>
          <w:lang w:val="vi-VN"/>
        </w:rPr>
      </w:pPr>
    </w:p>
    <w:p w14:paraId="161A6EDC" w14:textId="77777777" w:rsidR="00FD7B00" w:rsidRDefault="00FD7B00" w:rsidP="00003786">
      <w:pPr>
        <w:rPr>
          <w:b/>
          <w:sz w:val="32"/>
          <w:szCs w:val="32"/>
          <w:lang w:val="vi-VN"/>
        </w:rPr>
      </w:pPr>
    </w:p>
    <w:p w14:paraId="0F1B9B7B" w14:textId="77777777" w:rsidR="00003786" w:rsidRDefault="00003786" w:rsidP="00003786">
      <w:pPr>
        <w:rPr>
          <w:b/>
          <w:sz w:val="32"/>
          <w:szCs w:val="32"/>
          <w:lang w:val="vi-VN"/>
        </w:rPr>
      </w:pPr>
    </w:p>
    <w:p w14:paraId="312881F2" w14:textId="77777777" w:rsidR="00FD7B00" w:rsidRDefault="00FD7B00" w:rsidP="002D796D">
      <w:pPr>
        <w:jc w:val="center"/>
        <w:rPr>
          <w:b/>
          <w:sz w:val="32"/>
          <w:szCs w:val="32"/>
          <w:lang w:val="vi-VN"/>
        </w:rPr>
      </w:pPr>
    </w:p>
    <w:p w14:paraId="7A0DE698" w14:textId="77777777" w:rsidR="00FD7B00" w:rsidRDefault="00FD7B00" w:rsidP="002D796D">
      <w:pPr>
        <w:jc w:val="center"/>
        <w:rPr>
          <w:b/>
          <w:sz w:val="32"/>
          <w:szCs w:val="32"/>
          <w:lang w:val="vi-VN"/>
        </w:rPr>
      </w:pPr>
    </w:p>
    <w:p w14:paraId="02545294" w14:textId="77777777" w:rsidR="00FD7B00" w:rsidRDefault="00FD7B00" w:rsidP="002D796D">
      <w:pPr>
        <w:jc w:val="center"/>
        <w:rPr>
          <w:b/>
          <w:sz w:val="32"/>
          <w:szCs w:val="32"/>
          <w:lang w:val="vi-VN"/>
        </w:rPr>
      </w:pPr>
    </w:p>
    <w:p w14:paraId="77F0A6E4" w14:textId="183BD4C3" w:rsidR="003218FF" w:rsidRPr="002D796D" w:rsidRDefault="001436D6" w:rsidP="002D796D">
      <w:pPr>
        <w:jc w:val="center"/>
        <w:rPr>
          <w:b/>
          <w:sz w:val="32"/>
          <w:szCs w:val="32"/>
          <w:lang w:val="vi-VN"/>
        </w:rPr>
      </w:pPr>
      <w:r>
        <w:rPr>
          <w:b/>
          <w:sz w:val="32"/>
          <w:szCs w:val="32"/>
        </w:rPr>
        <w:lastRenderedPageBreak/>
        <w:t xml:space="preserve">ĐỒ ÁN </w:t>
      </w:r>
      <w:r w:rsidR="003218FF" w:rsidRPr="002D796D">
        <w:rPr>
          <w:b/>
          <w:sz w:val="32"/>
          <w:szCs w:val="32"/>
          <w:lang w:val="vi-VN"/>
        </w:rPr>
        <w:t>ĐƯỢC HOÀN THÀNH</w:t>
      </w:r>
    </w:p>
    <w:p w14:paraId="663F82B2"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2D85DFF9"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03EE3039" w14:textId="1F9EE635"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 xml:space="preserve">sản phẩm </w:t>
      </w:r>
      <w:r w:rsidR="008001D5">
        <w:rPr>
          <w:sz w:val="26"/>
          <w:szCs w:val="26"/>
        </w:rPr>
        <w:t xml:space="preserve">đồ án cuối kỳ </w:t>
      </w:r>
      <w:r w:rsidRPr="00DB7595">
        <w:rPr>
          <w:sz w:val="26"/>
          <w:szCs w:val="26"/>
          <w:lang w:val="vi-VN"/>
        </w:rPr>
        <w:t xml:space="preserve">của riêng </w:t>
      </w:r>
      <w:r w:rsidR="004D6137">
        <w:rPr>
          <w:sz w:val="26"/>
          <w:szCs w:val="26"/>
        </w:rPr>
        <w:t xml:space="preserve">chúng </w:t>
      </w:r>
      <w:r w:rsidRPr="00DB7595">
        <w:rPr>
          <w:sz w:val="26"/>
          <w:szCs w:val="26"/>
          <w:lang w:val="vi-VN"/>
        </w:rPr>
        <w:t>tôi</w:t>
      </w:r>
      <w:r w:rsidR="00B118C8" w:rsidRPr="00B118C8">
        <w:rPr>
          <w:sz w:val="26"/>
          <w:szCs w:val="26"/>
          <w:lang w:val="vi-VN"/>
        </w:rPr>
        <w:t xml:space="preserve"> </w:t>
      </w:r>
      <w:r w:rsidRPr="00DB7595">
        <w:rPr>
          <w:sz w:val="26"/>
          <w:szCs w:val="26"/>
          <w:lang w:val="vi-VN"/>
        </w:rPr>
        <w:t>và được sự hướng dẫn của</w:t>
      </w:r>
      <w:r w:rsidR="00DF4E21">
        <w:rPr>
          <w:sz w:val="26"/>
          <w:szCs w:val="26"/>
        </w:rPr>
        <w:t xml:space="preserve"> thầy Hà Lê Hoài Trung</w:t>
      </w:r>
      <w:r w:rsidRPr="00DB7595">
        <w:rPr>
          <w:sz w:val="26"/>
          <w:szCs w:val="26"/>
          <w:lang w:val="vi-VN"/>
        </w:rPr>
        <w:t xml:space="preserve">. Các nội dung nghiên cứu, kết quả trong </w:t>
      </w:r>
      <w:r w:rsidR="005013CD">
        <w:rPr>
          <w:sz w:val="26"/>
          <w:szCs w:val="26"/>
        </w:rPr>
        <w:t xml:space="preserve">bài </w:t>
      </w:r>
      <w:r w:rsidR="004D6137">
        <w:rPr>
          <w:sz w:val="26"/>
          <w:szCs w:val="26"/>
        </w:rPr>
        <w:t>báo cáo cuối</w:t>
      </w:r>
      <w:r w:rsidR="005013CD">
        <w:rPr>
          <w:sz w:val="26"/>
          <w:szCs w:val="26"/>
        </w:rPr>
        <w:t xml:space="preserve"> kỳ</w:t>
      </w:r>
      <w:r w:rsidR="005013CD" w:rsidRPr="00DB7595">
        <w:rPr>
          <w:sz w:val="26"/>
          <w:szCs w:val="26"/>
          <w:lang w:val="vi-VN"/>
        </w:rPr>
        <w:t xml:space="preserve"> </w:t>
      </w:r>
      <w:r w:rsidRPr="00DB7595">
        <w:rPr>
          <w:sz w:val="26"/>
          <w:szCs w:val="26"/>
          <w:lang w:val="vi-VN"/>
        </w:rPr>
        <w:t>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3BCA93C" w14:textId="00287D23"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440747">
        <w:rPr>
          <w:sz w:val="26"/>
          <w:szCs w:val="26"/>
        </w:rPr>
        <w:t xml:space="preserve">đồ án cuối kỳ </w:t>
      </w:r>
      <w:r w:rsidRPr="00DB7595">
        <w:rPr>
          <w:sz w:val="26"/>
          <w:szCs w:val="26"/>
          <w:lang w:val="vi-VN"/>
        </w:rPr>
        <w:t>còn sử dụng một số nhận xét, đánh giá cũng như số liệu của các tác giả khác, cơ quan tổ chức khác đều có trích dẫn và chú thích nguồn gốc.</w:t>
      </w:r>
    </w:p>
    <w:p w14:paraId="57B55B48"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585BCE">
        <w:rPr>
          <w:b/>
          <w:sz w:val="26"/>
          <w:szCs w:val="26"/>
          <w:lang w:val="vi-VN"/>
        </w:rPr>
        <w:t>bài tập giữa kỳ</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637BB5FE"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C01AD23"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75BE5B8" w14:textId="77777777" w:rsidR="00AA37B8"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6B887AB0" w14:textId="77777777" w:rsidR="00BB2B2A" w:rsidRDefault="00BB2B2A" w:rsidP="00BB2B2A">
      <w:pPr>
        <w:tabs>
          <w:tab w:val="center" w:pos="6379"/>
        </w:tabs>
        <w:spacing w:after="200" w:line="276" w:lineRule="auto"/>
        <w:rPr>
          <w:i/>
          <w:sz w:val="26"/>
          <w:szCs w:val="26"/>
          <w:lang w:val="vi-VN"/>
        </w:rPr>
      </w:pPr>
    </w:p>
    <w:p w14:paraId="6DD7B0A4" w14:textId="67E6F44F" w:rsidR="00304B59" w:rsidRPr="004D6137" w:rsidRDefault="004D6137" w:rsidP="00BB2B2A">
      <w:pPr>
        <w:tabs>
          <w:tab w:val="center" w:pos="6379"/>
        </w:tabs>
        <w:spacing w:after="200" w:line="276" w:lineRule="auto"/>
        <w:rPr>
          <w:i/>
          <w:sz w:val="26"/>
          <w:szCs w:val="26"/>
        </w:rPr>
      </w:pPr>
      <w:r>
        <w:rPr>
          <w:i/>
          <w:sz w:val="26"/>
          <w:szCs w:val="26"/>
          <w:lang w:val="vi-VN"/>
        </w:rPr>
        <w:tab/>
      </w:r>
      <w:r>
        <w:rPr>
          <w:i/>
          <w:sz w:val="26"/>
          <w:szCs w:val="26"/>
        </w:rPr>
        <w:t>Nguyễn Thanh Di Niên</w:t>
      </w:r>
    </w:p>
    <w:p w14:paraId="52129945" w14:textId="77777777" w:rsidR="00304B59" w:rsidRDefault="00304B59" w:rsidP="00BB2B2A">
      <w:pPr>
        <w:tabs>
          <w:tab w:val="center" w:pos="6379"/>
        </w:tabs>
        <w:spacing w:after="200" w:line="276" w:lineRule="auto"/>
        <w:rPr>
          <w:i/>
          <w:sz w:val="26"/>
          <w:szCs w:val="26"/>
          <w:lang w:val="vi-VN"/>
        </w:rPr>
      </w:pPr>
    </w:p>
    <w:p w14:paraId="2E8EDC03" w14:textId="15229207" w:rsidR="00304B59" w:rsidRPr="004D6137" w:rsidRDefault="004D6137" w:rsidP="00BB2B2A">
      <w:pPr>
        <w:tabs>
          <w:tab w:val="center" w:pos="6379"/>
        </w:tabs>
        <w:spacing w:after="200" w:line="276" w:lineRule="auto"/>
        <w:rPr>
          <w:i/>
          <w:sz w:val="26"/>
          <w:szCs w:val="26"/>
        </w:rPr>
      </w:pPr>
      <w:r>
        <w:rPr>
          <w:i/>
          <w:sz w:val="26"/>
          <w:szCs w:val="26"/>
          <w:lang w:val="vi-VN"/>
        </w:rPr>
        <w:tab/>
      </w:r>
      <w:r>
        <w:rPr>
          <w:i/>
          <w:sz w:val="26"/>
          <w:szCs w:val="26"/>
        </w:rPr>
        <w:t>Nguyễn Đặng Tấn Duy</w:t>
      </w:r>
    </w:p>
    <w:p w14:paraId="0F463DC7" w14:textId="22376420" w:rsidR="00304B59" w:rsidRPr="004D6137" w:rsidRDefault="004D6137" w:rsidP="00BB2B2A">
      <w:pPr>
        <w:tabs>
          <w:tab w:val="center" w:pos="6379"/>
        </w:tabs>
        <w:spacing w:after="200" w:line="276" w:lineRule="auto"/>
        <w:rPr>
          <w:i/>
          <w:sz w:val="26"/>
          <w:szCs w:val="26"/>
        </w:rPr>
      </w:pPr>
      <w:r>
        <w:rPr>
          <w:i/>
          <w:sz w:val="26"/>
          <w:szCs w:val="26"/>
        </w:rPr>
        <w:t>\</w:t>
      </w:r>
    </w:p>
    <w:p w14:paraId="14BCC4F3" w14:textId="77777777" w:rsidR="00BB2B2A" w:rsidRDefault="00BB2B2A" w:rsidP="00304B59">
      <w:pPr>
        <w:tabs>
          <w:tab w:val="center" w:pos="6379"/>
        </w:tabs>
        <w:spacing w:after="200" w:line="276" w:lineRule="auto"/>
        <w:rPr>
          <w:i/>
          <w:sz w:val="26"/>
          <w:szCs w:val="26"/>
        </w:rPr>
      </w:pPr>
      <w:r w:rsidRPr="00DB7595">
        <w:rPr>
          <w:i/>
          <w:sz w:val="26"/>
          <w:szCs w:val="26"/>
          <w:lang w:val="vi-VN"/>
        </w:rPr>
        <w:tab/>
      </w:r>
      <w:r w:rsidR="00556F24">
        <w:rPr>
          <w:i/>
          <w:sz w:val="26"/>
          <w:szCs w:val="26"/>
        </w:rPr>
        <w:t>Hoàng Kiến Thiết</w:t>
      </w:r>
    </w:p>
    <w:p w14:paraId="28DC66F6" w14:textId="77777777" w:rsidR="00304B59" w:rsidRPr="00304B59" w:rsidRDefault="00304B59" w:rsidP="00304B59">
      <w:pPr>
        <w:tabs>
          <w:tab w:val="center" w:pos="6379"/>
        </w:tabs>
        <w:spacing w:after="200" w:line="276" w:lineRule="auto"/>
        <w:rPr>
          <w:i/>
          <w:sz w:val="26"/>
          <w:szCs w:val="26"/>
        </w:rPr>
      </w:pPr>
    </w:p>
    <w:p w14:paraId="493D7BFD" w14:textId="77777777" w:rsidR="000934A3" w:rsidRDefault="000934A3" w:rsidP="002D796D">
      <w:pPr>
        <w:pStyle w:val="Chng"/>
        <w:jc w:val="center"/>
        <w:rPr>
          <w:lang w:val="vi-VN"/>
        </w:rPr>
      </w:pPr>
    </w:p>
    <w:p w14:paraId="2A66A630" w14:textId="42080891" w:rsidR="00B118C8" w:rsidRPr="00B118C8" w:rsidRDefault="00B118C8" w:rsidP="002D796D">
      <w:pPr>
        <w:pStyle w:val="Chng"/>
        <w:jc w:val="center"/>
        <w:rPr>
          <w:lang w:val="vi-VN"/>
        </w:rPr>
      </w:pPr>
      <w:bookmarkStart w:id="1" w:name="_Toc59525046"/>
      <w:r w:rsidRPr="00B118C8">
        <w:rPr>
          <w:lang w:val="vi-VN"/>
        </w:rPr>
        <w:lastRenderedPageBreak/>
        <w:t>PHẦN XÁC NHẬN VÀ ĐÁNH GIÁ CỦA GIẢNG VIÊN</w:t>
      </w:r>
      <w:bookmarkEnd w:id="1"/>
    </w:p>
    <w:p w14:paraId="3F024978" w14:textId="77777777" w:rsidR="00B118C8" w:rsidRPr="002D796D" w:rsidRDefault="00B118C8" w:rsidP="002D796D">
      <w:pPr>
        <w:pStyle w:val="Nidungvnbn"/>
        <w:rPr>
          <w:b/>
          <w:lang w:val="vi-VN"/>
        </w:rPr>
      </w:pPr>
      <w:r w:rsidRPr="002D796D">
        <w:rPr>
          <w:b/>
          <w:lang w:val="vi-VN"/>
        </w:rPr>
        <w:t>Phần xác nhận của GV hướng dẫn</w:t>
      </w:r>
    </w:p>
    <w:p w14:paraId="55C945C0"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585C9B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8975735"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0F93FCF" w14:textId="77777777" w:rsidR="00B118C8" w:rsidRPr="00DC2276" w:rsidRDefault="00B118C8">
      <w:pPr>
        <w:spacing w:after="200" w:line="276" w:lineRule="auto"/>
        <w:rPr>
          <w:lang w:val="vi-VN"/>
        </w:rPr>
      </w:pPr>
    </w:p>
    <w:p w14:paraId="75119A79" w14:textId="77777777" w:rsidR="00B118C8" w:rsidRPr="00DC2276" w:rsidRDefault="00B118C8">
      <w:pPr>
        <w:spacing w:after="200" w:line="276" w:lineRule="auto"/>
        <w:rPr>
          <w:lang w:val="vi-VN"/>
        </w:rPr>
      </w:pPr>
    </w:p>
    <w:p w14:paraId="3F600F97" w14:textId="77777777" w:rsidR="00B118C8" w:rsidRPr="00DC2276" w:rsidRDefault="00B118C8">
      <w:pPr>
        <w:spacing w:after="200" w:line="276" w:lineRule="auto"/>
        <w:rPr>
          <w:lang w:val="vi-VN"/>
        </w:rPr>
      </w:pPr>
    </w:p>
    <w:p w14:paraId="6342EDFE" w14:textId="77777777" w:rsidR="00B118C8" w:rsidRPr="00DC2276" w:rsidRDefault="00B118C8" w:rsidP="002D796D">
      <w:pPr>
        <w:pStyle w:val="Nidungvnbn"/>
        <w:rPr>
          <w:b/>
          <w:lang w:val="vi-VN"/>
        </w:rPr>
      </w:pPr>
      <w:r w:rsidRPr="00DC2276">
        <w:rPr>
          <w:b/>
          <w:lang w:val="vi-VN"/>
        </w:rPr>
        <w:t>Phần đánh giá của GV chấm bài</w:t>
      </w:r>
    </w:p>
    <w:p w14:paraId="19B116D2"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9C53F3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F1630E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15E587E" w14:textId="77777777" w:rsidR="00B118C8" w:rsidRPr="00DC2276" w:rsidRDefault="00B118C8" w:rsidP="00B118C8">
      <w:pPr>
        <w:spacing w:after="200" w:line="276" w:lineRule="auto"/>
        <w:rPr>
          <w:lang w:val="vi-VN"/>
        </w:rPr>
      </w:pPr>
    </w:p>
    <w:p w14:paraId="4B75C66B" w14:textId="77777777" w:rsidR="00B118C8" w:rsidRPr="00DC2276" w:rsidRDefault="00B118C8" w:rsidP="00B118C8">
      <w:pPr>
        <w:pStyle w:val="Tiumccp1"/>
        <w:rPr>
          <w:sz w:val="32"/>
          <w:szCs w:val="32"/>
          <w:lang w:val="vi-VN"/>
        </w:rPr>
      </w:pPr>
      <w:r w:rsidRPr="00B118C8">
        <w:rPr>
          <w:lang w:val="vi-VN"/>
        </w:rPr>
        <w:br w:type="page"/>
      </w:r>
    </w:p>
    <w:p w14:paraId="0049DF66" w14:textId="67269EB7" w:rsidR="00BB2B2A" w:rsidRDefault="00BB2B2A" w:rsidP="00B118C8">
      <w:pPr>
        <w:pStyle w:val="Chng"/>
        <w:jc w:val="center"/>
        <w:rPr>
          <w:lang w:val="vi-VN"/>
        </w:rPr>
      </w:pPr>
      <w:bookmarkStart w:id="2" w:name="_Toc59525047"/>
      <w:r w:rsidRPr="00DB7595">
        <w:rPr>
          <w:lang w:val="vi-VN"/>
        </w:rPr>
        <w:lastRenderedPageBreak/>
        <w:t>TÓM TẮT</w:t>
      </w:r>
      <w:bookmarkEnd w:id="2"/>
    </w:p>
    <w:p w14:paraId="4FA3C5A5" w14:textId="66512094" w:rsidR="00CC6F22" w:rsidRDefault="00CC6F22" w:rsidP="00CC6F22">
      <w:pPr>
        <w:pStyle w:val="Nidungvnbn"/>
      </w:pPr>
      <w:r>
        <w:t>Bài báo cáo này tổng hợp toàn bộ kết quả đạt được trong quá trình nghiên cứu và phát triển đề tài Thiết kế giao diện người dùng cho website Đặt phòng khách sạn. Nội dung chính của bài báo cáo gồm 4 chương. Trong đó, nội dung chính của chương 1 và 2 là tìm hiểu hệ thống và nghiên cứu người dùng. Còn chương 3 có nội dung chính là lên ý tưởng thiết kế và chương 4 là sản phẩn các khung website đặt phòng khách sạn được thiết kế dựa trên các nghiên cứu, phân tích, thống kê và lên ý tưởng từ 3 chương đầu tiên.</w:t>
      </w:r>
    </w:p>
    <w:p w14:paraId="515BCA5F" w14:textId="7A64AFDB" w:rsidR="00AD06D7" w:rsidRDefault="00AD06D7" w:rsidP="00CC6F22">
      <w:pPr>
        <w:pStyle w:val="Nidungvnbn"/>
      </w:pPr>
    </w:p>
    <w:p w14:paraId="03BB5734" w14:textId="676DA2CD" w:rsidR="00AD06D7" w:rsidRDefault="00AD06D7" w:rsidP="00CC6F22">
      <w:pPr>
        <w:pStyle w:val="Nidungvnbn"/>
      </w:pPr>
    </w:p>
    <w:p w14:paraId="740B9033" w14:textId="1750D41C" w:rsidR="00AD06D7" w:rsidRDefault="00AD06D7" w:rsidP="00CC6F22">
      <w:pPr>
        <w:pStyle w:val="Nidungvnbn"/>
      </w:pPr>
    </w:p>
    <w:p w14:paraId="12E5EB00" w14:textId="4DA6C9B1" w:rsidR="00AD06D7" w:rsidRDefault="00AD06D7" w:rsidP="00CC6F22">
      <w:pPr>
        <w:pStyle w:val="Nidungvnbn"/>
      </w:pPr>
    </w:p>
    <w:p w14:paraId="1294575B" w14:textId="5DB776D8" w:rsidR="00AD06D7" w:rsidRDefault="00AD06D7" w:rsidP="00CC6F22">
      <w:pPr>
        <w:pStyle w:val="Nidungvnbn"/>
      </w:pPr>
    </w:p>
    <w:p w14:paraId="62572E35" w14:textId="2D73072F" w:rsidR="00AD06D7" w:rsidRDefault="00AD06D7" w:rsidP="00CC6F22">
      <w:pPr>
        <w:pStyle w:val="Nidungvnbn"/>
      </w:pPr>
    </w:p>
    <w:p w14:paraId="30E75A56" w14:textId="7ADAE103" w:rsidR="00AD06D7" w:rsidRDefault="00AD06D7" w:rsidP="00CC6F22">
      <w:pPr>
        <w:pStyle w:val="Nidungvnbn"/>
      </w:pPr>
    </w:p>
    <w:p w14:paraId="39F72E0C" w14:textId="0D5FE35B" w:rsidR="00AD06D7" w:rsidRDefault="00AD06D7" w:rsidP="00CC6F22">
      <w:pPr>
        <w:pStyle w:val="Nidungvnbn"/>
      </w:pPr>
    </w:p>
    <w:p w14:paraId="32A1CF1C" w14:textId="4360A256" w:rsidR="00AD06D7" w:rsidRDefault="00AD06D7" w:rsidP="00CC6F22">
      <w:pPr>
        <w:pStyle w:val="Nidungvnbn"/>
      </w:pPr>
    </w:p>
    <w:p w14:paraId="6D40908F" w14:textId="072D4762" w:rsidR="00AD06D7" w:rsidRDefault="00AD06D7" w:rsidP="00CC6F22">
      <w:pPr>
        <w:pStyle w:val="Nidungvnbn"/>
      </w:pPr>
    </w:p>
    <w:p w14:paraId="6F1837F7" w14:textId="41AEC677" w:rsidR="00AD06D7" w:rsidRDefault="00AD06D7" w:rsidP="00CC6F22">
      <w:pPr>
        <w:pStyle w:val="Nidungvnbn"/>
      </w:pPr>
    </w:p>
    <w:p w14:paraId="69008C35" w14:textId="5BC4FF7F" w:rsidR="00AD06D7" w:rsidRDefault="00AD06D7" w:rsidP="00CC6F22">
      <w:pPr>
        <w:pStyle w:val="Nidungvnbn"/>
      </w:pPr>
    </w:p>
    <w:p w14:paraId="2F8A92D7" w14:textId="5E64F370" w:rsidR="00AD06D7" w:rsidRDefault="00AD06D7" w:rsidP="00CC6F22">
      <w:pPr>
        <w:pStyle w:val="Nidungvnbn"/>
      </w:pPr>
    </w:p>
    <w:p w14:paraId="61DBFD9B" w14:textId="504E9301" w:rsidR="00AD06D7" w:rsidRDefault="00AD06D7" w:rsidP="00CC6F22">
      <w:pPr>
        <w:pStyle w:val="Nidungvnbn"/>
      </w:pPr>
    </w:p>
    <w:p w14:paraId="716A65DA" w14:textId="567ACCBE" w:rsidR="00AD06D7" w:rsidRDefault="00AD06D7" w:rsidP="00CC6F22">
      <w:pPr>
        <w:pStyle w:val="Nidungvnbn"/>
      </w:pPr>
    </w:p>
    <w:p w14:paraId="400D8A70" w14:textId="6EF24791" w:rsidR="00AD06D7" w:rsidRDefault="00AD06D7" w:rsidP="00CC6F22">
      <w:pPr>
        <w:pStyle w:val="Nidungvnbn"/>
      </w:pPr>
    </w:p>
    <w:p w14:paraId="5FB07AC9" w14:textId="70612BD1" w:rsidR="00AD06D7" w:rsidRDefault="00AD06D7" w:rsidP="00CC6F22">
      <w:pPr>
        <w:pStyle w:val="Nidungvnbn"/>
      </w:pPr>
    </w:p>
    <w:p w14:paraId="5ADAEE6E" w14:textId="60CEDB4A" w:rsidR="00AD06D7" w:rsidRDefault="00AD06D7" w:rsidP="00CC6F22">
      <w:pPr>
        <w:pStyle w:val="Nidungvnbn"/>
      </w:pPr>
    </w:p>
    <w:p w14:paraId="7ABFA1D0" w14:textId="77777777" w:rsidR="00AD06D7" w:rsidRPr="00CC6F22" w:rsidRDefault="00AD06D7" w:rsidP="00CC6F22">
      <w:pPr>
        <w:pStyle w:val="Nidungvnbn"/>
      </w:pPr>
    </w:p>
    <w:p w14:paraId="2D0C0E71" w14:textId="77777777" w:rsidR="00291721" w:rsidRPr="00DB7595" w:rsidRDefault="00291721" w:rsidP="00291721">
      <w:pPr>
        <w:pStyle w:val="Nidungvnbn"/>
        <w:rPr>
          <w:lang w:val="vi-VN"/>
        </w:rPr>
      </w:pPr>
    </w:p>
    <w:p w14:paraId="4292DC58" w14:textId="77777777" w:rsidR="007E6AB9" w:rsidRPr="007E6AB9" w:rsidRDefault="007E6AB9" w:rsidP="002D796D">
      <w:pPr>
        <w:pStyle w:val="Chng"/>
        <w:jc w:val="center"/>
      </w:pPr>
      <w:bookmarkStart w:id="3" w:name="_Toc59525048"/>
      <w:r>
        <w:lastRenderedPageBreak/>
        <w:t>MỤC LỤC</w:t>
      </w:r>
      <w:bookmarkEnd w:id="3"/>
    </w:p>
    <w:p w14:paraId="04BAE698" w14:textId="677E8D1A" w:rsidR="00154A7E"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59525045" w:history="1">
        <w:r w:rsidR="00154A7E" w:rsidRPr="003F09C7">
          <w:rPr>
            <w:rStyle w:val="Hyperlink"/>
            <w:noProof/>
            <w:lang w:val="vi-VN"/>
          </w:rPr>
          <w:t>LỜI CẢM ƠN</w:t>
        </w:r>
        <w:r w:rsidR="00154A7E">
          <w:rPr>
            <w:noProof/>
            <w:webHidden/>
          </w:rPr>
          <w:tab/>
        </w:r>
        <w:r w:rsidR="00154A7E">
          <w:rPr>
            <w:noProof/>
            <w:webHidden/>
          </w:rPr>
          <w:fldChar w:fldCharType="begin"/>
        </w:r>
        <w:r w:rsidR="00154A7E">
          <w:rPr>
            <w:noProof/>
            <w:webHidden/>
          </w:rPr>
          <w:instrText xml:space="preserve"> PAGEREF _Toc59525045 \h </w:instrText>
        </w:r>
        <w:r w:rsidR="00154A7E">
          <w:rPr>
            <w:noProof/>
            <w:webHidden/>
          </w:rPr>
        </w:r>
        <w:r w:rsidR="00154A7E">
          <w:rPr>
            <w:noProof/>
            <w:webHidden/>
          </w:rPr>
          <w:fldChar w:fldCharType="separate"/>
        </w:r>
        <w:r w:rsidR="00154A7E">
          <w:rPr>
            <w:noProof/>
            <w:webHidden/>
          </w:rPr>
          <w:t>1</w:t>
        </w:r>
        <w:r w:rsidR="00154A7E">
          <w:rPr>
            <w:noProof/>
            <w:webHidden/>
          </w:rPr>
          <w:fldChar w:fldCharType="end"/>
        </w:r>
      </w:hyperlink>
    </w:p>
    <w:p w14:paraId="112D03D4" w14:textId="46FEDD17"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46" w:history="1">
        <w:r w:rsidRPr="003F09C7">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_Toc59525046 \h </w:instrText>
        </w:r>
        <w:r>
          <w:rPr>
            <w:noProof/>
            <w:webHidden/>
          </w:rPr>
        </w:r>
        <w:r>
          <w:rPr>
            <w:noProof/>
            <w:webHidden/>
          </w:rPr>
          <w:fldChar w:fldCharType="separate"/>
        </w:r>
        <w:r>
          <w:rPr>
            <w:noProof/>
            <w:webHidden/>
          </w:rPr>
          <w:t>3</w:t>
        </w:r>
        <w:r>
          <w:rPr>
            <w:noProof/>
            <w:webHidden/>
          </w:rPr>
          <w:fldChar w:fldCharType="end"/>
        </w:r>
      </w:hyperlink>
    </w:p>
    <w:p w14:paraId="06F88EBF" w14:textId="258C70D6"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47" w:history="1">
        <w:r w:rsidRPr="003F09C7">
          <w:rPr>
            <w:rStyle w:val="Hyperlink"/>
            <w:noProof/>
            <w:lang w:val="vi-VN"/>
          </w:rPr>
          <w:t>TÓM TẮT</w:t>
        </w:r>
        <w:r>
          <w:rPr>
            <w:noProof/>
            <w:webHidden/>
          </w:rPr>
          <w:tab/>
        </w:r>
        <w:r>
          <w:rPr>
            <w:noProof/>
            <w:webHidden/>
          </w:rPr>
          <w:fldChar w:fldCharType="begin"/>
        </w:r>
        <w:r>
          <w:rPr>
            <w:noProof/>
            <w:webHidden/>
          </w:rPr>
          <w:instrText xml:space="preserve"> PAGEREF _Toc59525047 \h </w:instrText>
        </w:r>
        <w:r>
          <w:rPr>
            <w:noProof/>
            <w:webHidden/>
          </w:rPr>
        </w:r>
        <w:r>
          <w:rPr>
            <w:noProof/>
            <w:webHidden/>
          </w:rPr>
          <w:fldChar w:fldCharType="separate"/>
        </w:r>
        <w:r>
          <w:rPr>
            <w:noProof/>
            <w:webHidden/>
          </w:rPr>
          <w:t>4</w:t>
        </w:r>
        <w:r>
          <w:rPr>
            <w:noProof/>
            <w:webHidden/>
          </w:rPr>
          <w:fldChar w:fldCharType="end"/>
        </w:r>
      </w:hyperlink>
    </w:p>
    <w:p w14:paraId="0888E7BE" w14:textId="5F393593"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48" w:history="1">
        <w:r w:rsidRPr="003F09C7">
          <w:rPr>
            <w:rStyle w:val="Hyperlink"/>
            <w:noProof/>
          </w:rPr>
          <w:t>MỤC LỤC</w:t>
        </w:r>
        <w:r>
          <w:rPr>
            <w:noProof/>
            <w:webHidden/>
          </w:rPr>
          <w:tab/>
        </w:r>
        <w:r>
          <w:rPr>
            <w:noProof/>
            <w:webHidden/>
          </w:rPr>
          <w:fldChar w:fldCharType="begin"/>
        </w:r>
        <w:r>
          <w:rPr>
            <w:noProof/>
            <w:webHidden/>
          </w:rPr>
          <w:instrText xml:space="preserve"> PAGEREF _Toc59525048 \h </w:instrText>
        </w:r>
        <w:r>
          <w:rPr>
            <w:noProof/>
            <w:webHidden/>
          </w:rPr>
        </w:r>
        <w:r>
          <w:rPr>
            <w:noProof/>
            <w:webHidden/>
          </w:rPr>
          <w:fldChar w:fldCharType="separate"/>
        </w:r>
        <w:r>
          <w:rPr>
            <w:noProof/>
            <w:webHidden/>
          </w:rPr>
          <w:t>5</w:t>
        </w:r>
        <w:r>
          <w:rPr>
            <w:noProof/>
            <w:webHidden/>
          </w:rPr>
          <w:fldChar w:fldCharType="end"/>
        </w:r>
      </w:hyperlink>
    </w:p>
    <w:p w14:paraId="072F19E7" w14:textId="32D6CC4B"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49" w:history="1">
        <w:r w:rsidRPr="003F09C7">
          <w:rPr>
            <w:rStyle w:val="Hyperlink"/>
            <w:noProof/>
          </w:rPr>
          <w:t>DANH MỤC CÁC BẢNG BIỂU, HÌNH VẼ, ĐỒ THỊ</w:t>
        </w:r>
        <w:r>
          <w:rPr>
            <w:noProof/>
            <w:webHidden/>
          </w:rPr>
          <w:tab/>
        </w:r>
        <w:r>
          <w:rPr>
            <w:noProof/>
            <w:webHidden/>
          </w:rPr>
          <w:fldChar w:fldCharType="begin"/>
        </w:r>
        <w:r>
          <w:rPr>
            <w:noProof/>
            <w:webHidden/>
          </w:rPr>
          <w:instrText xml:space="preserve"> PAGEREF _Toc59525049 \h </w:instrText>
        </w:r>
        <w:r>
          <w:rPr>
            <w:noProof/>
            <w:webHidden/>
          </w:rPr>
        </w:r>
        <w:r>
          <w:rPr>
            <w:noProof/>
            <w:webHidden/>
          </w:rPr>
          <w:fldChar w:fldCharType="separate"/>
        </w:r>
        <w:r>
          <w:rPr>
            <w:noProof/>
            <w:webHidden/>
          </w:rPr>
          <w:t>8</w:t>
        </w:r>
        <w:r>
          <w:rPr>
            <w:noProof/>
            <w:webHidden/>
          </w:rPr>
          <w:fldChar w:fldCharType="end"/>
        </w:r>
      </w:hyperlink>
    </w:p>
    <w:p w14:paraId="35015709" w14:textId="3A8AD882"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50" w:history="1">
        <w:r w:rsidRPr="003F09C7">
          <w:rPr>
            <w:rStyle w:val="Hyperlink"/>
            <w:noProof/>
          </w:rPr>
          <w:t>CHƯƠNG 1 – UNDERSTAND THE CURRENT STATE</w:t>
        </w:r>
        <w:r>
          <w:rPr>
            <w:noProof/>
            <w:webHidden/>
          </w:rPr>
          <w:tab/>
        </w:r>
        <w:r>
          <w:rPr>
            <w:noProof/>
            <w:webHidden/>
          </w:rPr>
          <w:fldChar w:fldCharType="begin"/>
        </w:r>
        <w:r>
          <w:rPr>
            <w:noProof/>
            <w:webHidden/>
          </w:rPr>
          <w:instrText xml:space="preserve"> PAGEREF _Toc59525050 \h </w:instrText>
        </w:r>
        <w:r>
          <w:rPr>
            <w:noProof/>
            <w:webHidden/>
          </w:rPr>
        </w:r>
        <w:r>
          <w:rPr>
            <w:noProof/>
            <w:webHidden/>
          </w:rPr>
          <w:fldChar w:fldCharType="separate"/>
        </w:r>
        <w:r>
          <w:rPr>
            <w:noProof/>
            <w:webHidden/>
          </w:rPr>
          <w:t>10</w:t>
        </w:r>
        <w:r>
          <w:rPr>
            <w:noProof/>
            <w:webHidden/>
          </w:rPr>
          <w:fldChar w:fldCharType="end"/>
        </w:r>
      </w:hyperlink>
    </w:p>
    <w:p w14:paraId="0F74BCE1" w14:textId="6246DE17"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1" w:history="1">
        <w:r w:rsidRPr="003F09C7">
          <w:rPr>
            <w:rStyle w:val="Hyperlink"/>
            <w:noProof/>
          </w:rPr>
          <w:t>1.1 Đánh giá thành công sản phẩm</w:t>
        </w:r>
        <w:r>
          <w:rPr>
            <w:noProof/>
            <w:webHidden/>
          </w:rPr>
          <w:tab/>
        </w:r>
        <w:r>
          <w:rPr>
            <w:noProof/>
            <w:webHidden/>
          </w:rPr>
          <w:fldChar w:fldCharType="begin"/>
        </w:r>
        <w:r>
          <w:rPr>
            <w:noProof/>
            <w:webHidden/>
          </w:rPr>
          <w:instrText xml:space="preserve"> PAGEREF _Toc59525051 \h </w:instrText>
        </w:r>
        <w:r>
          <w:rPr>
            <w:noProof/>
            <w:webHidden/>
          </w:rPr>
        </w:r>
        <w:r>
          <w:rPr>
            <w:noProof/>
            <w:webHidden/>
          </w:rPr>
          <w:fldChar w:fldCharType="separate"/>
        </w:r>
        <w:r>
          <w:rPr>
            <w:noProof/>
            <w:webHidden/>
          </w:rPr>
          <w:t>10</w:t>
        </w:r>
        <w:r>
          <w:rPr>
            <w:noProof/>
            <w:webHidden/>
          </w:rPr>
          <w:fldChar w:fldCharType="end"/>
        </w:r>
      </w:hyperlink>
    </w:p>
    <w:p w14:paraId="0C7EB798" w14:textId="78DDB95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2" w:history="1">
        <w:r w:rsidRPr="003F09C7">
          <w:rPr>
            <w:rStyle w:val="Hyperlink"/>
            <w:noProof/>
          </w:rPr>
          <w:t>1.2 Đối tượng sử dụng</w:t>
        </w:r>
        <w:r>
          <w:rPr>
            <w:noProof/>
            <w:webHidden/>
          </w:rPr>
          <w:tab/>
        </w:r>
        <w:r>
          <w:rPr>
            <w:noProof/>
            <w:webHidden/>
          </w:rPr>
          <w:fldChar w:fldCharType="begin"/>
        </w:r>
        <w:r>
          <w:rPr>
            <w:noProof/>
            <w:webHidden/>
          </w:rPr>
          <w:instrText xml:space="preserve"> PAGEREF _Toc59525052 \h </w:instrText>
        </w:r>
        <w:r>
          <w:rPr>
            <w:noProof/>
            <w:webHidden/>
          </w:rPr>
        </w:r>
        <w:r>
          <w:rPr>
            <w:noProof/>
            <w:webHidden/>
          </w:rPr>
          <w:fldChar w:fldCharType="separate"/>
        </w:r>
        <w:r>
          <w:rPr>
            <w:noProof/>
            <w:webHidden/>
          </w:rPr>
          <w:t>10</w:t>
        </w:r>
        <w:r>
          <w:rPr>
            <w:noProof/>
            <w:webHidden/>
          </w:rPr>
          <w:fldChar w:fldCharType="end"/>
        </w:r>
      </w:hyperlink>
    </w:p>
    <w:p w14:paraId="7455EA01" w14:textId="4A9A4776"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3" w:history="1">
        <w:r w:rsidRPr="003F09C7">
          <w:rPr>
            <w:rStyle w:val="Hyperlink"/>
            <w:noProof/>
          </w:rPr>
          <w:t>1.3 Danh sách thuộc tính</w:t>
        </w:r>
        <w:r>
          <w:rPr>
            <w:noProof/>
            <w:webHidden/>
          </w:rPr>
          <w:tab/>
        </w:r>
        <w:r>
          <w:rPr>
            <w:noProof/>
            <w:webHidden/>
          </w:rPr>
          <w:fldChar w:fldCharType="begin"/>
        </w:r>
        <w:r>
          <w:rPr>
            <w:noProof/>
            <w:webHidden/>
          </w:rPr>
          <w:instrText xml:space="preserve"> PAGEREF _Toc59525053 \h </w:instrText>
        </w:r>
        <w:r>
          <w:rPr>
            <w:noProof/>
            <w:webHidden/>
          </w:rPr>
        </w:r>
        <w:r>
          <w:rPr>
            <w:noProof/>
            <w:webHidden/>
          </w:rPr>
          <w:fldChar w:fldCharType="separate"/>
        </w:r>
        <w:r>
          <w:rPr>
            <w:noProof/>
            <w:webHidden/>
          </w:rPr>
          <w:t>10</w:t>
        </w:r>
        <w:r>
          <w:rPr>
            <w:noProof/>
            <w:webHidden/>
          </w:rPr>
          <w:fldChar w:fldCharType="end"/>
        </w:r>
      </w:hyperlink>
    </w:p>
    <w:p w14:paraId="1EFF1383" w14:textId="72913AAE"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4" w:history="1">
        <w:r w:rsidRPr="003F09C7">
          <w:rPr>
            <w:rStyle w:val="Hyperlink"/>
            <w:noProof/>
          </w:rPr>
          <w:t>1.4 Vai trò, trách nhiệm người dùng</w:t>
        </w:r>
        <w:r>
          <w:rPr>
            <w:noProof/>
            <w:webHidden/>
          </w:rPr>
          <w:tab/>
        </w:r>
        <w:r>
          <w:rPr>
            <w:noProof/>
            <w:webHidden/>
          </w:rPr>
          <w:fldChar w:fldCharType="begin"/>
        </w:r>
        <w:r>
          <w:rPr>
            <w:noProof/>
            <w:webHidden/>
          </w:rPr>
          <w:instrText xml:space="preserve"> PAGEREF _Toc59525054 \h </w:instrText>
        </w:r>
        <w:r>
          <w:rPr>
            <w:noProof/>
            <w:webHidden/>
          </w:rPr>
        </w:r>
        <w:r>
          <w:rPr>
            <w:noProof/>
            <w:webHidden/>
          </w:rPr>
          <w:fldChar w:fldCharType="separate"/>
        </w:r>
        <w:r>
          <w:rPr>
            <w:noProof/>
            <w:webHidden/>
          </w:rPr>
          <w:t>11</w:t>
        </w:r>
        <w:r>
          <w:rPr>
            <w:noProof/>
            <w:webHidden/>
          </w:rPr>
          <w:fldChar w:fldCharType="end"/>
        </w:r>
      </w:hyperlink>
    </w:p>
    <w:p w14:paraId="3A9C58D7" w14:textId="32D754D9"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5" w:history="1">
        <w:r w:rsidRPr="003F09C7">
          <w:rPr>
            <w:rStyle w:val="Hyperlink"/>
            <w:noProof/>
          </w:rPr>
          <w:t>1.5 Vai trò, trách nhiệm người dùng</w:t>
        </w:r>
        <w:r>
          <w:rPr>
            <w:noProof/>
            <w:webHidden/>
          </w:rPr>
          <w:tab/>
        </w:r>
        <w:r>
          <w:rPr>
            <w:noProof/>
            <w:webHidden/>
          </w:rPr>
          <w:fldChar w:fldCharType="begin"/>
        </w:r>
        <w:r>
          <w:rPr>
            <w:noProof/>
            <w:webHidden/>
          </w:rPr>
          <w:instrText xml:space="preserve"> PAGEREF _Toc59525055 \h </w:instrText>
        </w:r>
        <w:r>
          <w:rPr>
            <w:noProof/>
            <w:webHidden/>
          </w:rPr>
        </w:r>
        <w:r>
          <w:rPr>
            <w:noProof/>
            <w:webHidden/>
          </w:rPr>
          <w:fldChar w:fldCharType="separate"/>
        </w:r>
        <w:r>
          <w:rPr>
            <w:noProof/>
            <w:webHidden/>
          </w:rPr>
          <w:t>11</w:t>
        </w:r>
        <w:r>
          <w:rPr>
            <w:noProof/>
            <w:webHidden/>
          </w:rPr>
          <w:fldChar w:fldCharType="end"/>
        </w:r>
      </w:hyperlink>
    </w:p>
    <w:p w14:paraId="1B08F830" w14:textId="44F2E5F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6" w:history="1">
        <w:r w:rsidRPr="003F09C7">
          <w:rPr>
            <w:rStyle w:val="Hyperlink"/>
            <w:noProof/>
          </w:rPr>
          <w:t>1.6 Vai trò, trách nhiệm người dùng</w:t>
        </w:r>
        <w:r>
          <w:rPr>
            <w:noProof/>
            <w:webHidden/>
          </w:rPr>
          <w:tab/>
        </w:r>
        <w:r>
          <w:rPr>
            <w:noProof/>
            <w:webHidden/>
          </w:rPr>
          <w:fldChar w:fldCharType="begin"/>
        </w:r>
        <w:r>
          <w:rPr>
            <w:noProof/>
            <w:webHidden/>
          </w:rPr>
          <w:instrText xml:space="preserve"> PAGEREF _Toc59525056 \h </w:instrText>
        </w:r>
        <w:r>
          <w:rPr>
            <w:noProof/>
            <w:webHidden/>
          </w:rPr>
        </w:r>
        <w:r>
          <w:rPr>
            <w:noProof/>
            <w:webHidden/>
          </w:rPr>
          <w:fldChar w:fldCharType="separate"/>
        </w:r>
        <w:r>
          <w:rPr>
            <w:noProof/>
            <w:webHidden/>
          </w:rPr>
          <w:t>11</w:t>
        </w:r>
        <w:r>
          <w:rPr>
            <w:noProof/>
            <w:webHidden/>
          </w:rPr>
          <w:fldChar w:fldCharType="end"/>
        </w:r>
      </w:hyperlink>
    </w:p>
    <w:p w14:paraId="4226193C" w14:textId="13C619F0"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57" w:history="1">
        <w:r w:rsidRPr="003F09C7">
          <w:rPr>
            <w:rStyle w:val="Hyperlink"/>
            <w:noProof/>
          </w:rPr>
          <w:t>1.7 SWOT</w:t>
        </w:r>
        <w:r>
          <w:rPr>
            <w:noProof/>
            <w:webHidden/>
          </w:rPr>
          <w:tab/>
        </w:r>
        <w:r>
          <w:rPr>
            <w:noProof/>
            <w:webHidden/>
          </w:rPr>
          <w:fldChar w:fldCharType="begin"/>
        </w:r>
        <w:r>
          <w:rPr>
            <w:noProof/>
            <w:webHidden/>
          </w:rPr>
          <w:instrText xml:space="preserve"> PAGEREF _Toc59525057 \h </w:instrText>
        </w:r>
        <w:r>
          <w:rPr>
            <w:noProof/>
            <w:webHidden/>
          </w:rPr>
        </w:r>
        <w:r>
          <w:rPr>
            <w:noProof/>
            <w:webHidden/>
          </w:rPr>
          <w:fldChar w:fldCharType="separate"/>
        </w:r>
        <w:r>
          <w:rPr>
            <w:noProof/>
            <w:webHidden/>
          </w:rPr>
          <w:t>12</w:t>
        </w:r>
        <w:r>
          <w:rPr>
            <w:noProof/>
            <w:webHidden/>
          </w:rPr>
          <w:fldChar w:fldCharType="end"/>
        </w:r>
      </w:hyperlink>
    </w:p>
    <w:p w14:paraId="4AA2FDCB" w14:textId="26F4218E"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58" w:history="1">
        <w:r w:rsidRPr="003F09C7">
          <w:rPr>
            <w:rStyle w:val="Hyperlink"/>
            <w:noProof/>
          </w:rPr>
          <w:t>1.7.1 Strength(S)</w:t>
        </w:r>
        <w:r>
          <w:rPr>
            <w:noProof/>
            <w:webHidden/>
          </w:rPr>
          <w:tab/>
        </w:r>
        <w:r>
          <w:rPr>
            <w:noProof/>
            <w:webHidden/>
          </w:rPr>
          <w:fldChar w:fldCharType="begin"/>
        </w:r>
        <w:r>
          <w:rPr>
            <w:noProof/>
            <w:webHidden/>
          </w:rPr>
          <w:instrText xml:space="preserve"> PAGEREF _Toc59525058 \h </w:instrText>
        </w:r>
        <w:r>
          <w:rPr>
            <w:noProof/>
            <w:webHidden/>
          </w:rPr>
        </w:r>
        <w:r>
          <w:rPr>
            <w:noProof/>
            <w:webHidden/>
          </w:rPr>
          <w:fldChar w:fldCharType="separate"/>
        </w:r>
        <w:r>
          <w:rPr>
            <w:noProof/>
            <w:webHidden/>
          </w:rPr>
          <w:t>12</w:t>
        </w:r>
        <w:r>
          <w:rPr>
            <w:noProof/>
            <w:webHidden/>
          </w:rPr>
          <w:fldChar w:fldCharType="end"/>
        </w:r>
      </w:hyperlink>
    </w:p>
    <w:p w14:paraId="69EF3D45" w14:textId="76CD8047"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59" w:history="1">
        <w:r w:rsidRPr="003F09C7">
          <w:rPr>
            <w:rStyle w:val="Hyperlink"/>
            <w:noProof/>
          </w:rPr>
          <w:t>1.7.2 Weekness(W)</w:t>
        </w:r>
        <w:r>
          <w:rPr>
            <w:noProof/>
            <w:webHidden/>
          </w:rPr>
          <w:tab/>
        </w:r>
        <w:r>
          <w:rPr>
            <w:noProof/>
            <w:webHidden/>
          </w:rPr>
          <w:fldChar w:fldCharType="begin"/>
        </w:r>
        <w:r>
          <w:rPr>
            <w:noProof/>
            <w:webHidden/>
          </w:rPr>
          <w:instrText xml:space="preserve"> PAGEREF _Toc59525059 \h </w:instrText>
        </w:r>
        <w:r>
          <w:rPr>
            <w:noProof/>
            <w:webHidden/>
          </w:rPr>
        </w:r>
        <w:r>
          <w:rPr>
            <w:noProof/>
            <w:webHidden/>
          </w:rPr>
          <w:fldChar w:fldCharType="separate"/>
        </w:r>
        <w:r>
          <w:rPr>
            <w:noProof/>
            <w:webHidden/>
          </w:rPr>
          <w:t>12</w:t>
        </w:r>
        <w:r>
          <w:rPr>
            <w:noProof/>
            <w:webHidden/>
          </w:rPr>
          <w:fldChar w:fldCharType="end"/>
        </w:r>
      </w:hyperlink>
    </w:p>
    <w:p w14:paraId="1A0E68D2" w14:textId="7292CDDD"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60" w:history="1">
        <w:r w:rsidRPr="003F09C7">
          <w:rPr>
            <w:rStyle w:val="Hyperlink"/>
            <w:noProof/>
          </w:rPr>
          <w:t>1.7.3 Opportunities(W)</w:t>
        </w:r>
        <w:r>
          <w:rPr>
            <w:noProof/>
            <w:webHidden/>
          </w:rPr>
          <w:tab/>
        </w:r>
        <w:r>
          <w:rPr>
            <w:noProof/>
            <w:webHidden/>
          </w:rPr>
          <w:fldChar w:fldCharType="begin"/>
        </w:r>
        <w:r>
          <w:rPr>
            <w:noProof/>
            <w:webHidden/>
          </w:rPr>
          <w:instrText xml:space="preserve"> PAGEREF _Toc59525060 \h </w:instrText>
        </w:r>
        <w:r>
          <w:rPr>
            <w:noProof/>
            <w:webHidden/>
          </w:rPr>
        </w:r>
        <w:r>
          <w:rPr>
            <w:noProof/>
            <w:webHidden/>
          </w:rPr>
          <w:fldChar w:fldCharType="separate"/>
        </w:r>
        <w:r>
          <w:rPr>
            <w:noProof/>
            <w:webHidden/>
          </w:rPr>
          <w:t>12</w:t>
        </w:r>
        <w:r>
          <w:rPr>
            <w:noProof/>
            <w:webHidden/>
          </w:rPr>
          <w:fldChar w:fldCharType="end"/>
        </w:r>
      </w:hyperlink>
    </w:p>
    <w:p w14:paraId="35D7F138" w14:textId="1E187AEA"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61" w:history="1">
        <w:r w:rsidRPr="003F09C7">
          <w:rPr>
            <w:rStyle w:val="Hyperlink"/>
            <w:noProof/>
          </w:rPr>
          <w:t>1.7.4 Threats(T)</w:t>
        </w:r>
        <w:r>
          <w:rPr>
            <w:noProof/>
            <w:webHidden/>
          </w:rPr>
          <w:tab/>
        </w:r>
        <w:r>
          <w:rPr>
            <w:noProof/>
            <w:webHidden/>
          </w:rPr>
          <w:fldChar w:fldCharType="begin"/>
        </w:r>
        <w:r>
          <w:rPr>
            <w:noProof/>
            <w:webHidden/>
          </w:rPr>
          <w:instrText xml:space="preserve"> PAGEREF _Toc59525061 \h </w:instrText>
        </w:r>
        <w:r>
          <w:rPr>
            <w:noProof/>
            <w:webHidden/>
          </w:rPr>
        </w:r>
        <w:r>
          <w:rPr>
            <w:noProof/>
            <w:webHidden/>
          </w:rPr>
          <w:fldChar w:fldCharType="separate"/>
        </w:r>
        <w:r>
          <w:rPr>
            <w:noProof/>
            <w:webHidden/>
          </w:rPr>
          <w:t>12</w:t>
        </w:r>
        <w:r>
          <w:rPr>
            <w:noProof/>
            <w:webHidden/>
          </w:rPr>
          <w:fldChar w:fldCharType="end"/>
        </w:r>
      </w:hyperlink>
    </w:p>
    <w:p w14:paraId="384DBC46" w14:textId="4D81F1B5"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62" w:history="1">
        <w:r w:rsidRPr="003F09C7">
          <w:rPr>
            <w:rStyle w:val="Hyperlink"/>
            <w:noProof/>
          </w:rPr>
          <w:t>1.8 Share Vocabulary</w:t>
        </w:r>
        <w:r>
          <w:rPr>
            <w:noProof/>
            <w:webHidden/>
          </w:rPr>
          <w:tab/>
        </w:r>
        <w:r>
          <w:rPr>
            <w:noProof/>
            <w:webHidden/>
          </w:rPr>
          <w:fldChar w:fldCharType="begin"/>
        </w:r>
        <w:r>
          <w:rPr>
            <w:noProof/>
            <w:webHidden/>
          </w:rPr>
          <w:instrText xml:space="preserve"> PAGEREF _Toc59525062 \h </w:instrText>
        </w:r>
        <w:r>
          <w:rPr>
            <w:noProof/>
            <w:webHidden/>
          </w:rPr>
        </w:r>
        <w:r>
          <w:rPr>
            <w:noProof/>
            <w:webHidden/>
          </w:rPr>
          <w:fldChar w:fldCharType="separate"/>
        </w:r>
        <w:r>
          <w:rPr>
            <w:noProof/>
            <w:webHidden/>
          </w:rPr>
          <w:t>12</w:t>
        </w:r>
        <w:r>
          <w:rPr>
            <w:noProof/>
            <w:webHidden/>
          </w:rPr>
          <w:fldChar w:fldCharType="end"/>
        </w:r>
      </w:hyperlink>
    </w:p>
    <w:p w14:paraId="193C957C" w14:textId="01B499D5"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63" w:history="1">
        <w:r w:rsidRPr="003F09C7">
          <w:rPr>
            <w:rStyle w:val="Hyperlink"/>
            <w:noProof/>
          </w:rPr>
          <w:t>1.9 Phát triển cho người dùng tiềm năng</w:t>
        </w:r>
        <w:r>
          <w:rPr>
            <w:noProof/>
            <w:webHidden/>
          </w:rPr>
          <w:tab/>
        </w:r>
        <w:r>
          <w:rPr>
            <w:noProof/>
            <w:webHidden/>
          </w:rPr>
          <w:fldChar w:fldCharType="begin"/>
        </w:r>
        <w:r>
          <w:rPr>
            <w:noProof/>
            <w:webHidden/>
          </w:rPr>
          <w:instrText xml:space="preserve"> PAGEREF _Toc59525063 \h </w:instrText>
        </w:r>
        <w:r>
          <w:rPr>
            <w:noProof/>
            <w:webHidden/>
          </w:rPr>
        </w:r>
        <w:r>
          <w:rPr>
            <w:noProof/>
            <w:webHidden/>
          </w:rPr>
          <w:fldChar w:fldCharType="separate"/>
        </w:r>
        <w:r>
          <w:rPr>
            <w:noProof/>
            <w:webHidden/>
          </w:rPr>
          <w:t>14</w:t>
        </w:r>
        <w:r>
          <w:rPr>
            <w:noProof/>
            <w:webHidden/>
          </w:rPr>
          <w:fldChar w:fldCharType="end"/>
        </w:r>
      </w:hyperlink>
    </w:p>
    <w:p w14:paraId="443F7789" w14:textId="6D64410C"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64" w:history="1">
        <w:r w:rsidRPr="003F09C7">
          <w:rPr>
            <w:rStyle w:val="Hyperlink"/>
            <w:noProof/>
          </w:rPr>
          <w:t>CHƯƠNG 2 – USER RESEACH</w:t>
        </w:r>
        <w:r>
          <w:rPr>
            <w:noProof/>
            <w:webHidden/>
          </w:rPr>
          <w:tab/>
        </w:r>
        <w:r>
          <w:rPr>
            <w:noProof/>
            <w:webHidden/>
          </w:rPr>
          <w:fldChar w:fldCharType="begin"/>
        </w:r>
        <w:r>
          <w:rPr>
            <w:noProof/>
            <w:webHidden/>
          </w:rPr>
          <w:instrText xml:space="preserve"> PAGEREF _Toc59525064 \h </w:instrText>
        </w:r>
        <w:r>
          <w:rPr>
            <w:noProof/>
            <w:webHidden/>
          </w:rPr>
        </w:r>
        <w:r>
          <w:rPr>
            <w:noProof/>
            <w:webHidden/>
          </w:rPr>
          <w:fldChar w:fldCharType="separate"/>
        </w:r>
        <w:r>
          <w:rPr>
            <w:noProof/>
            <w:webHidden/>
          </w:rPr>
          <w:t>15</w:t>
        </w:r>
        <w:r>
          <w:rPr>
            <w:noProof/>
            <w:webHidden/>
          </w:rPr>
          <w:fldChar w:fldCharType="end"/>
        </w:r>
      </w:hyperlink>
    </w:p>
    <w:p w14:paraId="51D9932B" w14:textId="0844B1A3"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65" w:history="1">
        <w:r w:rsidRPr="003F09C7">
          <w:rPr>
            <w:rStyle w:val="Hyperlink"/>
            <w:noProof/>
          </w:rPr>
          <w:t>2.1 Thước đó đánh giá sản phẩm</w:t>
        </w:r>
        <w:r>
          <w:rPr>
            <w:noProof/>
            <w:webHidden/>
          </w:rPr>
          <w:tab/>
        </w:r>
        <w:r>
          <w:rPr>
            <w:noProof/>
            <w:webHidden/>
          </w:rPr>
          <w:fldChar w:fldCharType="begin"/>
        </w:r>
        <w:r>
          <w:rPr>
            <w:noProof/>
            <w:webHidden/>
          </w:rPr>
          <w:instrText xml:space="preserve"> PAGEREF _Toc59525065 \h </w:instrText>
        </w:r>
        <w:r>
          <w:rPr>
            <w:noProof/>
            <w:webHidden/>
          </w:rPr>
        </w:r>
        <w:r>
          <w:rPr>
            <w:noProof/>
            <w:webHidden/>
          </w:rPr>
          <w:fldChar w:fldCharType="separate"/>
        </w:r>
        <w:r>
          <w:rPr>
            <w:noProof/>
            <w:webHidden/>
          </w:rPr>
          <w:t>15</w:t>
        </w:r>
        <w:r>
          <w:rPr>
            <w:noProof/>
            <w:webHidden/>
          </w:rPr>
          <w:fldChar w:fldCharType="end"/>
        </w:r>
      </w:hyperlink>
    </w:p>
    <w:p w14:paraId="22EFAEA4" w14:textId="3F83FF84"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66" w:history="1">
        <w:r w:rsidRPr="003F09C7">
          <w:rPr>
            <w:rStyle w:val="Hyperlink"/>
            <w:noProof/>
          </w:rPr>
          <w:t>2.2 Lên kế hoạch khảo sát</w:t>
        </w:r>
        <w:r>
          <w:rPr>
            <w:noProof/>
            <w:webHidden/>
          </w:rPr>
          <w:tab/>
        </w:r>
        <w:r>
          <w:rPr>
            <w:noProof/>
            <w:webHidden/>
          </w:rPr>
          <w:fldChar w:fldCharType="begin"/>
        </w:r>
        <w:r>
          <w:rPr>
            <w:noProof/>
            <w:webHidden/>
          </w:rPr>
          <w:instrText xml:space="preserve"> PAGEREF _Toc59525066 \h </w:instrText>
        </w:r>
        <w:r>
          <w:rPr>
            <w:noProof/>
            <w:webHidden/>
          </w:rPr>
        </w:r>
        <w:r>
          <w:rPr>
            <w:noProof/>
            <w:webHidden/>
          </w:rPr>
          <w:fldChar w:fldCharType="separate"/>
        </w:r>
        <w:r>
          <w:rPr>
            <w:noProof/>
            <w:webHidden/>
          </w:rPr>
          <w:t>15</w:t>
        </w:r>
        <w:r>
          <w:rPr>
            <w:noProof/>
            <w:webHidden/>
          </w:rPr>
          <w:fldChar w:fldCharType="end"/>
        </w:r>
      </w:hyperlink>
    </w:p>
    <w:p w14:paraId="600B9122" w14:textId="5DDDF36E"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67" w:history="1">
        <w:r w:rsidRPr="003F09C7">
          <w:rPr>
            <w:rStyle w:val="Hyperlink"/>
            <w:noProof/>
          </w:rPr>
          <w:t>2.2.1 Đối tượng khảo sát</w:t>
        </w:r>
        <w:r>
          <w:rPr>
            <w:noProof/>
            <w:webHidden/>
          </w:rPr>
          <w:tab/>
        </w:r>
        <w:r>
          <w:rPr>
            <w:noProof/>
            <w:webHidden/>
          </w:rPr>
          <w:fldChar w:fldCharType="begin"/>
        </w:r>
        <w:r>
          <w:rPr>
            <w:noProof/>
            <w:webHidden/>
          </w:rPr>
          <w:instrText xml:space="preserve"> PAGEREF _Toc59525067 \h </w:instrText>
        </w:r>
        <w:r>
          <w:rPr>
            <w:noProof/>
            <w:webHidden/>
          </w:rPr>
        </w:r>
        <w:r>
          <w:rPr>
            <w:noProof/>
            <w:webHidden/>
          </w:rPr>
          <w:fldChar w:fldCharType="separate"/>
        </w:r>
        <w:r>
          <w:rPr>
            <w:noProof/>
            <w:webHidden/>
          </w:rPr>
          <w:t>15</w:t>
        </w:r>
        <w:r>
          <w:rPr>
            <w:noProof/>
            <w:webHidden/>
          </w:rPr>
          <w:fldChar w:fldCharType="end"/>
        </w:r>
      </w:hyperlink>
    </w:p>
    <w:p w14:paraId="36CBB119" w14:textId="2D7DC63D"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68" w:history="1">
        <w:r w:rsidRPr="003F09C7">
          <w:rPr>
            <w:rStyle w:val="Hyperlink"/>
            <w:noProof/>
          </w:rPr>
          <w:t>2.2.1.1 Doanh nghiệp, tư nhân kinh doanh dịch vụ khách sạn, nhà nghỉ</w:t>
        </w:r>
        <w:r>
          <w:rPr>
            <w:noProof/>
            <w:webHidden/>
          </w:rPr>
          <w:tab/>
        </w:r>
        <w:r>
          <w:rPr>
            <w:noProof/>
            <w:webHidden/>
          </w:rPr>
          <w:fldChar w:fldCharType="begin"/>
        </w:r>
        <w:r>
          <w:rPr>
            <w:noProof/>
            <w:webHidden/>
          </w:rPr>
          <w:instrText xml:space="preserve"> PAGEREF _Toc59525068 \h </w:instrText>
        </w:r>
        <w:r>
          <w:rPr>
            <w:noProof/>
            <w:webHidden/>
          </w:rPr>
        </w:r>
        <w:r>
          <w:rPr>
            <w:noProof/>
            <w:webHidden/>
          </w:rPr>
          <w:fldChar w:fldCharType="separate"/>
        </w:r>
        <w:r>
          <w:rPr>
            <w:noProof/>
            <w:webHidden/>
          </w:rPr>
          <w:t>15</w:t>
        </w:r>
        <w:r>
          <w:rPr>
            <w:noProof/>
            <w:webHidden/>
          </w:rPr>
          <w:fldChar w:fldCharType="end"/>
        </w:r>
      </w:hyperlink>
    </w:p>
    <w:p w14:paraId="3F55ED90" w14:textId="0161FC8C"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69" w:history="1">
        <w:r w:rsidRPr="003F09C7">
          <w:rPr>
            <w:rStyle w:val="Hyperlink"/>
            <w:noProof/>
          </w:rPr>
          <w:t>2.2.1.2  Youtuber, Bloger, Celeb làm về du lịch</w:t>
        </w:r>
        <w:r>
          <w:rPr>
            <w:noProof/>
            <w:webHidden/>
          </w:rPr>
          <w:tab/>
        </w:r>
        <w:r>
          <w:rPr>
            <w:noProof/>
            <w:webHidden/>
          </w:rPr>
          <w:fldChar w:fldCharType="begin"/>
        </w:r>
        <w:r>
          <w:rPr>
            <w:noProof/>
            <w:webHidden/>
          </w:rPr>
          <w:instrText xml:space="preserve"> PAGEREF _Toc59525069 \h </w:instrText>
        </w:r>
        <w:r>
          <w:rPr>
            <w:noProof/>
            <w:webHidden/>
          </w:rPr>
        </w:r>
        <w:r>
          <w:rPr>
            <w:noProof/>
            <w:webHidden/>
          </w:rPr>
          <w:fldChar w:fldCharType="separate"/>
        </w:r>
        <w:r>
          <w:rPr>
            <w:noProof/>
            <w:webHidden/>
          </w:rPr>
          <w:t>15</w:t>
        </w:r>
        <w:r>
          <w:rPr>
            <w:noProof/>
            <w:webHidden/>
          </w:rPr>
          <w:fldChar w:fldCharType="end"/>
        </w:r>
      </w:hyperlink>
    </w:p>
    <w:p w14:paraId="5E879337" w14:textId="691BD048"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0" w:history="1">
        <w:r w:rsidRPr="003F09C7">
          <w:rPr>
            <w:rStyle w:val="Hyperlink"/>
            <w:noProof/>
          </w:rPr>
          <w:t>2.2.1.3 Nhóm học sinh, sinh viên sau tốt nghiệp</w:t>
        </w:r>
        <w:r>
          <w:rPr>
            <w:noProof/>
            <w:webHidden/>
          </w:rPr>
          <w:tab/>
        </w:r>
        <w:r>
          <w:rPr>
            <w:noProof/>
            <w:webHidden/>
          </w:rPr>
          <w:fldChar w:fldCharType="begin"/>
        </w:r>
        <w:r>
          <w:rPr>
            <w:noProof/>
            <w:webHidden/>
          </w:rPr>
          <w:instrText xml:space="preserve"> PAGEREF _Toc59525070 \h </w:instrText>
        </w:r>
        <w:r>
          <w:rPr>
            <w:noProof/>
            <w:webHidden/>
          </w:rPr>
        </w:r>
        <w:r>
          <w:rPr>
            <w:noProof/>
            <w:webHidden/>
          </w:rPr>
          <w:fldChar w:fldCharType="separate"/>
        </w:r>
        <w:r>
          <w:rPr>
            <w:noProof/>
            <w:webHidden/>
          </w:rPr>
          <w:t>15</w:t>
        </w:r>
        <w:r>
          <w:rPr>
            <w:noProof/>
            <w:webHidden/>
          </w:rPr>
          <w:fldChar w:fldCharType="end"/>
        </w:r>
      </w:hyperlink>
    </w:p>
    <w:p w14:paraId="12278005" w14:textId="37319EE0"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1" w:history="1">
        <w:r w:rsidRPr="003F09C7">
          <w:rPr>
            <w:rStyle w:val="Hyperlink"/>
            <w:noProof/>
          </w:rPr>
          <w:t>2.2.1.4 Du học sinh, khách du lịch tại Việt Nam</w:t>
        </w:r>
        <w:r>
          <w:rPr>
            <w:noProof/>
            <w:webHidden/>
          </w:rPr>
          <w:tab/>
        </w:r>
        <w:r>
          <w:rPr>
            <w:noProof/>
            <w:webHidden/>
          </w:rPr>
          <w:fldChar w:fldCharType="begin"/>
        </w:r>
        <w:r>
          <w:rPr>
            <w:noProof/>
            <w:webHidden/>
          </w:rPr>
          <w:instrText xml:space="preserve"> PAGEREF _Toc59525071 \h </w:instrText>
        </w:r>
        <w:r>
          <w:rPr>
            <w:noProof/>
            <w:webHidden/>
          </w:rPr>
        </w:r>
        <w:r>
          <w:rPr>
            <w:noProof/>
            <w:webHidden/>
          </w:rPr>
          <w:fldChar w:fldCharType="separate"/>
        </w:r>
        <w:r>
          <w:rPr>
            <w:noProof/>
            <w:webHidden/>
          </w:rPr>
          <w:t>15</w:t>
        </w:r>
        <w:r>
          <w:rPr>
            <w:noProof/>
            <w:webHidden/>
          </w:rPr>
          <w:fldChar w:fldCharType="end"/>
        </w:r>
      </w:hyperlink>
    </w:p>
    <w:p w14:paraId="10670DE5" w14:textId="38637D2C"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72" w:history="1">
        <w:r w:rsidRPr="003F09C7">
          <w:rPr>
            <w:rStyle w:val="Hyperlink"/>
            <w:noProof/>
          </w:rPr>
          <w:t>2.2.2 Câu hỏi khảo sát và thống kê</w:t>
        </w:r>
        <w:r>
          <w:rPr>
            <w:noProof/>
            <w:webHidden/>
          </w:rPr>
          <w:tab/>
        </w:r>
        <w:r>
          <w:rPr>
            <w:noProof/>
            <w:webHidden/>
          </w:rPr>
          <w:fldChar w:fldCharType="begin"/>
        </w:r>
        <w:r>
          <w:rPr>
            <w:noProof/>
            <w:webHidden/>
          </w:rPr>
          <w:instrText xml:space="preserve"> PAGEREF _Toc59525072 \h </w:instrText>
        </w:r>
        <w:r>
          <w:rPr>
            <w:noProof/>
            <w:webHidden/>
          </w:rPr>
        </w:r>
        <w:r>
          <w:rPr>
            <w:noProof/>
            <w:webHidden/>
          </w:rPr>
          <w:fldChar w:fldCharType="separate"/>
        </w:r>
        <w:r>
          <w:rPr>
            <w:noProof/>
            <w:webHidden/>
          </w:rPr>
          <w:t>15</w:t>
        </w:r>
        <w:r>
          <w:rPr>
            <w:noProof/>
            <w:webHidden/>
          </w:rPr>
          <w:fldChar w:fldCharType="end"/>
        </w:r>
      </w:hyperlink>
    </w:p>
    <w:p w14:paraId="5C8CC801" w14:textId="4D1008DD"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3" w:history="1">
        <w:r w:rsidRPr="003F09C7">
          <w:rPr>
            <w:rStyle w:val="Hyperlink"/>
            <w:noProof/>
          </w:rPr>
          <w:t>2.2.2.1 Câu hỏi liên quan đến thông tin người dùng</w:t>
        </w:r>
        <w:r>
          <w:rPr>
            <w:noProof/>
            <w:webHidden/>
          </w:rPr>
          <w:tab/>
        </w:r>
        <w:r>
          <w:rPr>
            <w:noProof/>
            <w:webHidden/>
          </w:rPr>
          <w:fldChar w:fldCharType="begin"/>
        </w:r>
        <w:r>
          <w:rPr>
            <w:noProof/>
            <w:webHidden/>
          </w:rPr>
          <w:instrText xml:space="preserve"> PAGEREF _Toc59525073 \h </w:instrText>
        </w:r>
        <w:r>
          <w:rPr>
            <w:noProof/>
            <w:webHidden/>
          </w:rPr>
        </w:r>
        <w:r>
          <w:rPr>
            <w:noProof/>
            <w:webHidden/>
          </w:rPr>
          <w:fldChar w:fldCharType="separate"/>
        </w:r>
        <w:r>
          <w:rPr>
            <w:noProof/>
            <w:webHidden/>
          </w:rPr>
          <w:t>16</w:t>
        </w:r>
        <w:r>
          <w:rPr>
            <w:noProof/>
            <w:webHidden/>
          </w:rPr>
          <w:fldChar w:fldCharType="end"/>
        </w:r>
      </w:hyperlink>
    </w:p>
    <w:p w14:paraId="1FE1C8F3" w14:textId="1D12FD4D"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4" w:history="1">
        <w:r w:rsidRPr="003F09C7">
          <w:rPr>
            <w:rStyle w:val="Hyperlink"/>
            <w:noProof/>
          </w:rPr>
          <w:t>2.2.2.2 Thống kê độ tuổi người dùng</w:t>
        </w:r>
        <w:r>
          <w:rPr>
            <w:noProof/>
            <w:webHidden/>
          </w:rPr>
          <w:tab/>
        </w:r>
        <w:r>
          <w:rPr>
            <w:noProof/>
            <w:webHidden/>
          </w:rPr>
          <w:fldChar w:fldCharType="begin"/>
        </w:r>
        <w:r>
          <w:rPr>
            <w:noProof/>
            <w:webHidden/>
          </w:rPr>
          <w:instrText xml:space="preserve"> PAGEREF _Toc59525074 \h </w:instrText>
        </w:r>
        <w:r>
          <w:rPr>
            <w:noProof/>
            <w:webHidden/>
          </w:rPr>
        </w:r>
        <w:r>
          <w:rPr>
            <w:noProof/>
            <w:webHidden/>
          </w:rPr>
          <w:fldChar w:fldCharType="separate"/>
        </w:r>
        <w:r>
          <w:rPr>
            <w:noProof/>
            <w:webHidden/>
          </w:rPr>
          <w:t>17</w:t>
        </w:r>
        <w:r>
          <w:rPr>
            <w:noProof/>
            <w:webHidden/>
          </w:rPr>
          <w:fldChar w:fldCharType="end"/>
        </w:r>
      </w:hyperlink>
    </w:p>
    <w:p w14:paraId="33E6CC0C" w14:textId="27A05BF8"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5" w:history="1">
        <w:r w:rsidRPr="003F09C7">
          <w:rPr>
            <w:rStyle w:val="Hyperlink"/>
            <w:noProof/>
          </w:rPr>
          <w:t>2.2.2.3 Câu hỏi chức năng</w:t>
        </w:r>
        <w:r>
          <w:rPr>
            <w:noProof/>
            <w:webHidden/>
          </w:rPr>
          <w:tab/>
        </w:r>
        <w:r>
          <w:rPr>
            <w:noProof/>
            <w:webHidden/>
          </w:rPr>
          <w:fldChar w:fldCharType="begin"/>
        </w:r>
        <w:r>
          <w:rPr>
            <w:noProof/>
            <w:webHidden/>
          </w:rPr>
          <w:instrText xml:space="preserve"> PAGEREF _Toc59525075 \h </w:instrText>
        </w:r>
        <w:r>
          <w:rPr>
            <w:noProof/>
            <w:webHidden/>
          </w:rPr>
        </w:r>
        <w:r>
          <w:rPr>
            <w:noProof/>
            <w:webHidden/>
          </w:rPr>
          <w:fldChar w:fldCharType="separate"/>
        </w:r>
        <w:r>
          <w:rPr>
            <w:noProof/>
            <w:webHidden/>
          </w:rPr>
          <w:t>17</w:t>
        </w:r>
        <w:r>
          <w:rPr>
            <w:noProof/>
            <w:webHidden/>
          </w:rPr>
          <w:fldChar w:fldCharType="end"/>
        </w:r>
      </w:hyperlink>
    </w:p>
    <w:p w14:paraId="382EC3EC" w14:textId="4A9152C7" w:rsidR="00154A7E" w:rsidRDefault="00154A7E">
      <w:pPr>
        <w:pStyle w:val="TOC4"/>
        <w:tabs>
          <w:tab w:val="right" w:leader="dot" w:pos="9111"/>
        </w:tabs>
        <w:rPr>
          <w:rFonts w:asciiTheme="minorHAnsi" w:eastAsiaTheme="minorEastAsia" w:hAnsiTheme="minorHAnsi" w:cstheme="minorBidi"/>
          <w:noProof/>
          <w:sz w:val="22"/>
          <w:szCs w:val="22"/>
        </w:rPr>
      </w:pPr>
      <w:hyperlink w:anchor="_Toc59525076" w:history="1">
        <w:r w:rsidRPr="003F09C7">
          <w:rPr>
            <w:rStyle w:val="Hyperlink"/>
            <w:noProof/>
          </w:rPr>
          <w:t>2.2.2.4 Thống kê nhóm câu hỏi chức năng</w:t>
        </w:r>
        <w:r>
          <w:rPr>
            <w:noProof/>
            <w:webHidden/>
          </w:rPr>
          <w:tab/>
        </w:r>
        <w:r>
          <w:rPr>
            <w:noProof/>
            <w:webHidden/>
          </w:rPr>
          <w:fldChar w:fldCharType="begin"/>
        </w:r>
        <w:r>
          <w:rPr>
            <w:noProof/>
            <w:webHidden/>
          </w:rPr>
          <w:instrText xml:space="preserve"> PAGEREF _Toc59525076 \h </w:instrText>
        </w:r>
        <w:r>
          <w:rPr>
            <w:noProof/>
            <w:webHidden/>
          </w:rPr>
        </w:r>
        <w:r>
          <w:rPr>
            <w:noProof/>
            <w:webHidden/>
          </w:rPr>
          <w:fldChar w:fldCharType="separate"/>
        </w:r>
        <w:r>
          <w:rPr>
            <w:noProof/>
            <w:webHidden/>
          </w:rPr>
          <w:t>19</w:t>
        </w:r>
        <w:r>
          <w:rPr>
            <w:noProof/>
            <w:webHidden/>
          </w:rPr>
          <w:fldChar w:fldCharType="end"/>
        </w:r>
      </w:hyperlink>
    </w:p>
    <w:p w14:paraId="751F0D39" w14:textId="51819640"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77" w:history="1">
        <w:r w:rsidRPr="003F09C7">
          <w:rPr>
            <w:rStyle w:val="Hyperlink"/>
            <w:noProof/>
          </w:rPr>
          <w:t>2.3 Personas</w:t>
        </w:r>
        <w:r>
          <w:rPr>
            <w:noProof/>
            <w:webHidden/>
          </w:rPr>
          <w:tab/>
        </w:r>
        <w:r>
          <w:rPr>
            <w:noProof/>
            <w:webHidden/>
          </w:rPr>
          <w:fldChar w:fldCharType="begin"/>
        </w:r>
        <w:r>
          <w:rPr>
            <w:noProof/>
            <w:webHidden/>
          </w:rPr>
          <w:instrText xml:space="preserve"> PAGEREF _Toc59525077 \h </w:instrText>
        </w:r>
        <w:r>
          <w:rPr>
            <w:noProof/>
            <w:webHidden/>
          </w:rPr>
        </w:r>
        <w:r>
          <w:rPr>
            <w:noProof/>
            <w:webHidden/>
          </w:rPr>
          <w:fldChar w:fldCharType="separate"/>
        </w:r>
        <w:r>
          <w:rPr>
            <w:noProof/>
            <w:webHidden/>
          </w:rPr>
          <w:t>23</w:t>
        </w:r>
        <w:r>
          <w:rPr>
            <w:noProof/>
            <w:webHidden/>
          </w:rPr>
          <w:fldChar w:fldCharType="end"/>
        </w:r>
      </w:hyperlink>
    </w:p>
    <w:p w14:paraId="434B3167" w14:textId="5A5AA3F5"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78" w:history="1">
        <w:r w:rsidRPr="003F09C7">
          <w:rPr>
            <w:rStyle w:val="Hyperlink"/>
            <w:noProof/>
          </w:rPr>
          <w:t>2.3.1 Personas 1</w:t>
        </w:r>
        <w:r>
          <w:rPr>
            <w:noProof/>
            <w:webHidden/>
          </w:rPr>
          <w:tab/>
        </w:r>
        <w:r>
          <w:rPr>
            <w:noProof/>
            <w:webHidden/>
          </w:rPr>
          <w:fldChar w:fldCharType="begin"/>
        </w:r>
        <w:r>
          <w:rPr>
            <w:noProof/>
            <w:webHidden/>
          </w:rPr>
          <w:instrText xml:space="preserve"> PAGEREF _Toc59525078 \h </w:instrText>
        </w:r>
        <w:r>
          <w:rPr>
            <w:noProof/>
            <w:webHidden/>
          </w:rPr>
        </w:r>
        <w:r>
          <w:rPr>
            <w:noProof/>
            <w:webHidden/>
          </w:rPr>
          <w:fldChar w:fldCharType="separate"/>
        </w:r>
        <w:r>
          <w:rPr>
            <w:noProof/>
            <w:webHidden/>
          </w:rPr>
          <w:t>23</w:t>
        </w:r>
        <w:r>
          <w:rPr>
            <w:noProof/>
            <w:webHidden/>
          </w:rPr>
          <w:fldChar w:fldCharType="end"/>
        </w:r>
      </w:hyperlink>
    </w:p>
    <w:p w14:paraId="36B31343" w14:textId="54484A83"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79" w:history="1">
        <w:r w:rsidRPr="003F09C7">
          <w:rPr>
            <w:rStyle w:val="Hyperlink"/>
            <w:noProof/>
          </w:rPr>
          <w:t>2.3.2 Personas 2</w:t>
        </w:r>
        <w:r>
          <w:rPr>
            <w:noProof/>
            <w:webHidden/>
          </w:rPr>
          <w:tab/>
        </w:r>
        <w:r>
          <w:rPr>
            <w:noProof/>
            <w:webHidden/>
          </w:rPr>
          <w:fldChar w:fldCharType="begin"/>
        </w:r>
        <w:r>
          <w:rPr>
            <w:noProof/>
            <w:webHidden/>
          </w:rPr>
          <w:instrText xml:space="preserve"> PAGEREF _Toc59525079 \h </w:instrText>
        </w:r>
        <w:r>
          <w:rPr>
            <w:noProof/>
            <w:webHidden/>
          </w:rPr>
        </w:r>
        <w:r>
          <w:rPr>
            <w:noProof/>
            <w:webHidden/>
          </w:rPr>
          <w:fldChar w:fldCharType="separate"/>
        </w:r>
        <w:r>
          <w:rPr>
            <w:noProof/>
            <w:webHidden/>
          </w:rPr>
          <w:t>23</w:t>
        </w:r>
        <w:r>
          <w:rPr>
            <w:noProof/>
            <w:webHidden/>
          </w:rPr>
          <w:fldChar w:fldCharType="end"/>
        </w:r>
      </w:hyperlink>
    </w:p>
    <w:p w14:paraId="0EF6B8D3" w14:textId="0CFFAF10"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80" w:history="1">
        <w:r w:rsidRPr="003F09C7">
          <w:rPr>
            <w:rStyle w:val="Hyperlink"/>
            <w:noProof/>
          </w:rPr>
          <w:t>2.3.3 Personas 3</w:t>
        </w:r>
        <w:r>
          <w:rPr>
            <w:noProof/>
            <w:webHidden/>
          </w:rPr>
          <w:tab/>
        </w:r>
        <w:r>
          <w:rPr>
            <w:noProof/>
            <w:webHidden/>
          </w:rPr>
          <w:fldChar w:fldCharType="begin"/>
        </w:r>
        <w:r>
          <w:rPr>
            <w:noProof/>
            <w:webHidden/>
          </w:rPr>
          <w:instrText xml:space="preserve"> PAGEREF _Toc59525080 \h </w:instrText>
        </w:r>
        <w:r>
          <w:rPr>
            <w:noProof/>
            <w:webHidden/>
          </w:rPr>
        </w:r>
        <w:r>
          <w:rPr>
            <w:noProof/>
            <w:webHidden/>
          </w:rPr>
          <w:fldChar w:fldCharType="separate"/>
        </w:r>
        <w:r>
          <w:rPr>
            <w:noProof/>
            <w:webHidden/>
          </w:rPr>
          <w:t>24</w:t>
        </w:r>
        <w:r>
          <w:rPr>
            <w:noProof/>
            <w:webHidden/>
          </w:rPr>
          <w:fldChar w:fldCharType="end"/>
        </w:r>
      </w:hyperlink>
    </w:p>
    <w:p w14:paraId="2A1D3512" w14:textId="37E9DCCC"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81" w:history="1">
        <w:r w:rsidRPr="003F09C7">
          <w:rPr>
            <w:rStyle w:val="Hyperlink"/>
            <w:noProof/>
          </w:rPr>
          <w:t>2.4 Prioritization worksheet</w:t>
        </w:r>
        <w:r>
          <w:rPr>
            <w:noProof/>
            <w:webHidden/>
          </w:rPr>
          <w:tab/>
        </w:r>
        <w:r>
          <w:rPr>
            <w:noProof/>
            <w:webHidden/>
          </w:rPr>
          <w:fldChar w:fldCharType="begin"/>
        </w:r>
        <w:r>
          <w:rPr>
            <w:noProof/>
            <w:webHidden/>
          </w:rPr>
          <w:instrText xml:space="preserve"> PAGEREF _Toc59525081 \h </w:instrText>
        </w:r>
        <w:r>
          <w:rPr>
            <w:noProof/>
            <w:webHidden/>
          </w:rPr>
        </w:r>
        <w:r>
          <w:rPr>
            <w:noProof/>
            <w:webHidden/>
          </w:rPr>
          <w:fldChar w:fldCharType="separate"/>
        </w:r>
        <w:r>
          <w:rPr>
            <w:noProof/>
            <w:webHidden/>
          </w:rPr>
          <w:t>25</w:t>
        </w:r>
        <w:r>
          <w:rPr>
            <w:noProof/>
            <w:webHidden/>
          </w:rPr>
          <w:fldChar w:fldCharType="end"/>
        </w:r>
      </w:hyperlink>
    </w:p>
    <w:p w14:paraId="3D89B2C7" w14:textId="1B423537"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82" w:history="1">
        <w:r w:rsidRPr="003F09C7">
          <w:rPr>
            <w:rStyle w:val="Hyperlink"/>
            <w:noProof/>
          </w:rPr>
          <w:t>2.5 Storyboard</w:t>
        </w:r>
        <w:r>
          <w:rPr>
            <w:noProof/>
            <w:webHidden/>
          </w:rPr>
          <w:tab/>
        </w:r>
        <w:r>
          <w:rPr>
            <w:noProof/>
            <w:webHidden/>
          </w:rPr>
          <w:fldChar w:fldCharType="begin"/>
        </w:r>
        <w:r>
          <w:rPr>
            <w:noProof/>
            <w:webHidden/>
          </w:rPr>
          <w:instrText xml:space="preserve"> PAGEREF _Toc59525082 \h </w:instrText>
        </w:r>
        <w:r>
          <w:rPr>
            <w:noProof/>
            <w:webHidden/>
          </w:rPr>
        </w:r>
        <w:r>
          <w:rPr>
            <w:noProof/>
            <w:webHidden/>
          </w:rPr>
          <w:fldChar w:fldCharType="separate"/>
        </w:r>
        <w:r>
          <w:rPr>
            <w:noProof/>
            <w:webHidden/>
          </w:rPr>
          <w:t>26</w:t>
        </w:r>
        <w:r>
          <w:rPr>
            <w:noProof/>
            <w:webHidden/>
          </w:rPr>
          <w:fldChar w:fldCharType="end"/>
        </w:r>
      </w:hyperlink>
    </w:p>
    <w:p w14:paraId="669C61D2" w14:textId="61547BE6"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83" w:history="1">
        <w:r w:rsidRPr="003F09C7">
          <w:rPr>
            <w:rStyle w:val="Hyperlink"/>
            <w:noProof/>
          </w:rPr>
          <w:t>2.5.1 Storyboard 1</w:t>
        </w:r>
        <w:r>
          <w:rPr>
            <w:noProof/>
            <w:webHidden/>
          </w:rPr>
          <w:tab/>
        </w:r>
        <w:r>
          <w:rPr>
            <w:noProof/>
            <w:webHidden/>
          </w:rPr>
          <w:fldChar w:fldCharType="begin"/>
        </w:r>
        <w:r>
          <w:rPr>
            <w:noProof/>
            <w:webHidden/>
          </w:rPr>
          <w:instrText xml:space="preserve"> PAGEREF _Toc59525083 \h </w:instrText>
        </w:r>
        <w:r>
          <w:rPr>
            <w:noProof/>
            <w:webHidden/>
          </w:rPr>
        </w:r>
        <w:r>
          <w:rPr>
            <w:noProof/>
            <w:webHidden/>
          </w:rPr>
          <w:fldChar w:fldCharType="separate"/>
        </w:r>
        <w:r>
          <w:rPr>
            <w:noProof/>
            <w:webHidden/>
          </w:rPr>
          <w:t>26</w:t>
        </w:r>
        <w:r>
          <w:rPr>
            <w:noProof/>
            <w:webHidden/>
          </w:rPr>
          <w:fldChar w:fldCharType="end"/>
        </w:r>
      </w:hyperlink>
    </w:p>
    <w:p w14:paraId="186193DA" w14:textId="111CACDE"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84" w:history="1">
        <w:r w:rsidRPr="003F09C7">
          <w:rPr>
            <w:rStyle w:val="Hyperlink"/>
            <w:noProof/>
          </w:rPr>
          <w:t>2.5.2 Storyboard 2</w:t>
        </w:r>
        <w:r>
          <w:rPr>
            <w:noProof/>
            <w:webHidden/>
          </w:rPr>
          <w:tab/>
        </w:r>
        <w:r>
          <w:rPr>
            <w:noProof/>
            <w:webHidden/>
          </w:rPr>
          <w:fldChar w:fldCharType="begin"/>
        </w:r>
        <w:r>
          <w:rPr>
            <w:noProof/>
            <w:webHidden/>
          </w:rPr>
          <w:instrText xml:space="preserve"> PAGEREF _Toc59525084 \h </w:instrText>
        </w:r>
        <w:r>
          <w:rPr>
            <w:noProof/>
            <w:webHidden/>
          </w:rPr>
        </w:r>
        <w:r>
          <w:rPr>
            <w:noProof/>
            <w:webHidden/>
          </w:rPr>
          <w:fldChar w:fldCharType="separate"/>
        </w:r>
        <w:r>
          <w:rPr>
            <w:noProof/>
            <w:webHidden/>
          </w:rPr>
          <w:t>26</w:t>
        </w:r>
        <w:r>
          <w:rPr>
            <w:noProof/>
            <w:webHidden/>
          </w:rPr>
          <w:fldChar w:fldCharType="end"/>
        </w:r>
      </w:hyperlink>
    </w:p>
    <w:p w14:paraId="7271CE83" w14:textId="3AAF5CD6" w:rsidR="00154A7E" w:rsidRDefault="00154A7E">
      <w:pPr>
        <w:pStyle w:val="TOC3"/>
        <w:tabs>
          <w:tab w:val="right" w:leader="dot" w:pos="9111"/>
        </w:tabs>
        <w:rPr>
          <w:rFonts w:asciiTheme="minorHAnsi" w:eastAsiaTheme="minorEastAsia" w:hAnsiTheme="minorHAnsi" w:cstheme="minorBidi"/>
          <w:noProof/>
          <w:sz w:val="22"/>
          <w:szCs w:val="22"/>
        </w:rPr>
      </w:pPr>
      <w:hyperlink w:anchor="_Toc59525085" w:history="1">
        <w:r w:rsidRPr="003F09C7">
          <w:rPr>
            <w:rStyle w:val="Hyperlink"/>
            <w:noProof/>
          </w:rPr>
          <w:t>2.5.3 Story board 3</w:t>
        </w:r>
        <w:r>
          <w:rPr>
            <w:noProof/>
            <w:webHidden/>
          </w:rPr>
          <w:tab/>
        </w:r>
        <w:r>
          <w:rPr>
            <w:noProof/>
            <w:webHidden/>
          </w:rPr>
          <w:fldChar w:fldCharType="begin"/>
        </w:r>
        <w:r>
          <w:rPr>
            <w:noProof/>
            <w:webHidden/>
          </w:rPr>
          <w:instrText xml:space="preserve"> PAGEREF _Toc59525085 \h </w:instrText>
        </w:r>
        <w:r>
          <w:rPr>
            <w:noProof/>
            <w:webHidden/>
          </w:rPr>
        </w:r>
        <w:r>
          <w:rPr>
            <w:noProof/>
            <w:webHidden/>
          </w:rPr>
          <w:fldChar w:fldCharType="separate"/>
        </w:r>
        <w:r>
          <w:rPr>
            <w:noProof/>
            <w:webHidden/>
          </w:rPr>
          <w:t>27</w:t>
        </w:r>
        <w:r>
          <w:rPr>
            <w:noProof/>
            <w:webHidden/>
          </w:rPr>
          <w:fldChar w:fldCharType="end"/>
        </w:r>
      </w:hyperlink>
    </w:p>
    <w:p w14:paraId="130C59E6" w14:textId="522A2556"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86" w:history="1">
        <w:r w:rsidRPr="003F09C7">
          <w:rPr>
            <w:rStyle w:val="Hyperlink"/>
            <w:noProof/>
          </w:rPr>
          <w:t>CHƯƠNG 3 – CONCEPT DESIGN</w:t>
        </w:r>
        <w:r>
          <w:rPr>
            <w:noProof/>
            <w:webHidden/>
          </w:rPr>
          <w:tab/>
        </w:r>
        <w:r>
          <w:rPr>
            <w:noProof/>
            <w:webHidden/>
          </w:rPr>
          <w:fldChar w:fldCharType="begin"/>
        </w:r>
        <w:r>
          <w:rPr>
            <w:noProof/>
            <w:webHidden/>
          </w:rPr>
          <w:instrText xml:space="preserve"> PAGEREF _Toc59525086 \h </w:instrText>
        </w:r>
        <w:r>
          <w:rPr>
            <w:noProof/>
            <w:webHidden/>
          </w:rPr>
        </w:r>
        <w:r>
          <w:rPr>
            <w:noProof/>
            <w:webHidden/>
          </w:rPr>
          <w:fldChar w:fldCharType="separate"/>
        </w:r>
        <w:r>
          <w:rPr>
            <w:noProof/>
            <w:webHidden/>
          </w:rPr>
          <w:t>27</w:t>
        </w:r>
        <w:r>
          <w:rPr>
            <w:noProof/>
            <w:webHidden/>
          </w:rPr>
          <w:fldChar w:fldCharType="end"/>
        </w:r>
      </w:hyperlink>
    </w:p>
    <w:p w14:paraId="5BE18C04" w14:textId="0180A610"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87" w:history="1">
        <w:r w:rsidRPr="003F09C7">
          <w:rPr>
            <w:rStyle w:val="Hyperlink"/>
            <w:noProof/>
            <w:shd w:val="clear" w:color="auto" w:fill="FFFFFF"/>
          </w:rPr>
          <w:t>3.1 Sự cần thiết về xây dựng ý tưởng trong phát triển Website khách sạn:</w:t>
        </w:r>
        <w:r>
          <w:rPr>
            <w:noProof/>
            <w:webHidden/>
          </w:rPr>
          <w:tab/>
        </w:r>
        <w:r>
          <w:rPr>
            <w:noProof/>
            <w:webHidden/>
          </w:rPr>
          <w:fldChar w:fldCharType="begin"/>
        </w:r>
        <w:r>
          <w:rPr>
            <w:noProof/>
            <w:webHidden/>
          </w:rPr>
          <w:instrText xml:space="preserve"> PAGEREF _Toc59525087 \h </w:instrText>
        </w:r>
        <w:r>
          <w:rPr>
            <w:noProof/>
            <w:webHidden/>
          </w:rPr>
        </w:r>
        <w:r>
          <w:rPr>
            <w:noProof/>
            <w:webHidden/>
          </w:rPr>
          <w:fldChar w:fldCharType="separate"/>
        </w:r>
        <w:r>
          <w:rPr>
            <w:noProof/>
            <w:webHidden/>
          </w:rPr>
          <w:t>27</w:t>
        </w:r>
        <w:r>
          <w:rPr>
            <w:noProof/>
            <w:webHidden/>
          </w:rPr>
          <w:fldChar w:fldCharType="end"/>
        </w:r>
      </w:hyperlink>
    </w:p>
    <w:p w14:paraId="76C56FE2" w14:textId="2FB2155E"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88" w:history="1">
        <w:r w:rsidRPr="003F09C7">
          <w:rPr>
            <w:rStyle w:val="Hyperlink"/>
            <w:noProof/>
            <w:shd w:val="clear" w:color="auto" w:fill="FFFFFF"/>
          </w:rPr>
          <w:t>3.2 Phát triển website khách sạn cần ý tưởng nội dung như thế nào?</w:t>
        </w:r>
        <w:r>
          <w:rPr>
            <w:noProof/>
            <w:webHidden/>
          </w:rPr>
          <w:tab/>
        </w:r>
        <w:r>
          <w:rPr>
            <w:noProof/>
            <w:webHidden/>
          </w:rPr>
          <w:fldChar w:fldCharType="begin"/>
        </w:r>
        <w:r>
          <w:rPr>
            <w:noProof/>
            <w:webHidden/>
          </w:rPr>
          <w:instrText xml:space="preserve"> PAGEREF _Toc59525088 \h </w:instrText>
        </w:r>
        <w:r>
          <w:rPr>
            <w:noProof/>
            <w:webHidden/>
          </w:rPr>
        </w:r>
        <w:r>
          <w:rPr>
            <w:noProof/>
            <w:webHidden/>
          </w:rPr>
          <w:fldChar w:fldCharType="separate"/>
        </w:r>
        <w:r>
          <w:rPr>
            <w:noProof/>
            <w:webHidden/>
          </w:rPr>
          <w:t>28</w:t>
        </w:r>
        <w:r>
          <w:rPr>
            <w:noProof/>
            <w:webHidden/>
          </w:rPr>
          <w:fldChar w:fldCharType="end"/>
        </w:r>
      </w:hyperlink>
    </w:p>
    <w:p w14:paraId="0F6229AA" w14:textId="0995796C"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89" w:history="1">
        <w:r w:rsidRPr="003F09C7">
          <w:rPr>
            <w:rStyle w:val="Hyperlink"/>
            <w:noProof/>
          </w:rPr>
          <w:t>3.3 Sơ đồ map tổng quan:</w:t>
        </w:r>
        <w:r>
          <w:rPr>
            <w:noProof/>
            <w:webHidden/>
          </w:rPr>
          <w:tab/>
        </w:r>
        <w:r>
          <w:rPr>
            <w:noProof/>
            <w:webHidden/>
          </w:rPr>
          <w:fldChar w:fldCharType="begin"/>
        </w:r>
        <w:r>
          <w:rPr>
            <w:noProof/>
            <w:webHidden/>
          </w:rPr>
          <w:instrText xml:space="preserve"> PAGEREF _Toc59525089 \h </w:instrText>
        </w:r>
        <w:r>
          <w:rPr>
            <w:noProof/>
            <w:webHidden/>
          </w:rPr>
        </w:r>
        <w:r>
          <w:rPr>
            <w:noProof/>
            <w:webHidden/>
          </w:rPr>
          <w:fldChar w:fldCharType="separate"/>
        </w:r>
        <w:r>
          <w:rPr>
            <w:noProof/>
            <w:webHidden/>
          </w:rPr>
          <w:t>29</w:t>
        </w:r>
        <w:r>
          <w:rPr>
            <w:noProof/>
            <w:webHidden/>
          </w:rPr>
          <w:fldChar w:fldCharType="end"/>
        </w:r>
      </w:hyperlink>
    </w:p>
    <w:p w14:paraId="43E51C46" w14:textId="68A932D8"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0" w:history="1">
        <w:r w:rsidRPr="003F09C7">
          <w:rPr>
            <w:rStyle w:val="Hyperlink"/>
            <w:noProof/>
          </w:rPr>
          <w:t>3.4 Bảng danh sách các chức năng</w:t>
        </w:r>
        <w:r>
          <w:rPr>
            <w:noProof/>
            <w:webHidden/>
          </w:rPr>
          <w:tab/>
        </w:r>
        <w:r>
          <w:rPr>
            <w:noProof/>
            <w:webHidden/>
          </w:rPr>
          <w:fldChar w:fldCharType="begin"/>
        </w:r>
        <w:r>
          <w:rPr>
            <w:noProof/>
            <w:webHidden/>
          </w:rPr>
          <w:instrText xml:space="preserve"> PAGEREF _Toc59525090 \h </w:instrText>
        </w:r>
        <w:r>
          <w:rPr>
            <w:noProof/>
            <w:webHidden/>
          </w:rPr>
        </w:r>
        <w:r>
          <w:rPr>
            <w:noProof/>
            <w:webHidden/>
          </w:rPr>
          <w:fldChar w:fldCharType="separate"/>
        </w:r>
        <w:r>
          <w:rPr>
            <w:noProof/>
            <w:webHidden/>
          </w:rPr>
          <w:t>30</w:t>
        </w:r>
        <w:r>
          <w:rPr>
            <w:noProof/>
            <w:webHidden/>
          </w:rPr>
          <w:fldChar w:fldCharType="end"/>
        </w:r>
      </w:hyperlink>
    </w:p>
    <w:p w14:paraId="477A8824" w14:textId="1836043E"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1" w:history="1">
        <w:r w:rsidRPr="003F09C7">
          <w:rPr>
            <w:rStyle w:val="Hyperlink"/>
            <w:noProof/>
          </w:rPr>
          <w:t>3.5 Xây dựng flow chuyển màn hình:</w:t>
        </w:r>
        <w:r>
          <w:rPr>
            <w:noProof/>
            <w:webHidden/>
          </w:rPr>
          <w:tab/>
        </w:r>
        <w:r>
          <w:rPr>
            <w:noProof/>
            <w:webHidden/>
          </w:rPr>
          <w:fldChar w:fldCharType="begin"/>
        </w:r>
        <w:r>
          <w:rPr>
            <w:noProof/>
            <w:webHidden/>
          </w:rPr>
          <w:instrText xml:space="preserve"> PAGEREF _Toc59525091 \h </w:instrText>
        </w:r>
        <w:r>
          <w:rPr>
            <w:noProof/>
            <w:webHidden/>
          </w:rPr>
        </w:r>
        <w:r>
          <w:rPr>
            <w:noProof/>
            <w:webHidden/>
          </w:rPr>
          <w:fldChar w:fldCharType="separate"/>
        </w:r>
        <w:r>
          <w:rPr>
            <w:noProof/>
            <w:webHidden/>
          </w:rPr>
          <w:t>30</w:t>
        </w:r>
        <w:r>
          <w:rPr>
            <w:noProof/>
            <w:webHidden/>
          </w:rPr>
          <w:fldChar w:fldCharType="end"/>
        </w:r>
      </w:hyperlink>
    </w:p>
    <w:p w14:paraId="42C59755" w14:textId="14DEDE64" w:rsidR="00154A7E" w:rsidRDefault="00154A7E">
      <w:pPr>
        <w:pStyle w:val="TOC1"/>
        <w:tabs>
          <w:tab w:val="right" w:leader="dot" w:pos="9111"/>
        </w:tabs>
        <w:rPr>
          <w:rFonts w:asciiTheme="minorHAnsi" w:eastAsiaTheme="minorEastAsia" w:hAnsiTheme="minorHAnsi" w:cstheme="minorBidi"/>
          <w:noProof/>
          <w:sz w:val="22"/>
          <w:szCs w:val="22"/>
        </w:rPr>
      </w:pPr>
      <w:hyperlink w:anchor="_Toc59525092" w:history="1">
        <w:r w:rsidRPr="003F09C7">
          <w:rPr>
            <w:rStyle w:val="Hyperlink"/>
            <w:noProof/>
          </w:rPr>
          <w:t>CHƯƠNG 4 – THIẾT KẾ WIREFRAME</w:t>
        </w:r>
        <w:r>
          <w:rPr>
            <w:noProof/>
            <w:webHidden/>
          </w:rPr>
          <w:tab/>
        </w:r>
        <w:r>
          <w:rPr>
            <w:noProof/>
            <w:webHidden/>
          </w:rPr>
          <w:fldChar w:fldCharType="begin"/>
        </w:r>
        <w:r>
          <w:rPr>
            <w:noProof/>
            <w:webHidden/>
          </w:rPr>
          <w:instrText xml:space="preserve"> PAGEREF _Toc59525092 \h </w:instrText>
        </w:r>
        <w:r>
          <w:rPr>
            <w:noProof/>
            <w:webHidden/>
          </w:rPr>
        </w:r>
        <w:r>
          <w:rPr>
            <w:noProof/>
            <w:webHidden/>
          </w:rPr>
          <w:fldChar w:fldCharType="separate"/>
        </w:r>
        <w:r>
          <w:rPr>
            <w:noProof/>
            <w:webHidden/>
          </w:rPr>
          <w:t>32</w:t>
        </w:r>
        <w:r>
          <w:rPr>
            <w:noProof/>
            <w:webHidden/>
          </w:rPr>
          <w:fldChar w:fldCharType="end"/>
        </w:r>
      </w:hyperlink>
    </w:p>
    <w:p w14:paraId="314B71F2" w14:textId="2080C137"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3" w:history="1">
        <w:r w:rsidRPr="003F09C7">
          <w:rPr>
            <w:rStyle w:val="Hyperlink"/>
            <w:noProof/>
          </w:rPr>
          <w:t>4.1 Wireframe Trang chủ trước khi đăng nhập</w:t>
        </w:r>
        <w:r>
          <w:rPr>
            <w:noProof/>
            <w:webHidden/>
          </w:rPr>
          <w:tab/>
        </w:r>
        <w:r>
          <w:rPr>
            <w:noProof/>
            <w:webHidden/>
          </w:rPr>
          <w:fldChar w:fldCharType="begin"/>
        </w:r>
        <w:r>
          <w:rPr>
            <w:noProof/>
            <w:webHidden/>
          </w:rPr>
          <w:instrText xml:space="preserve"> PAGEREF _Toc59525093 \h </w:instrText>
        </w:r>
        <w:r>
          <w:rPr>
            <w:noProof/>
            <w:webHidden/>
          </w:rPr>
        </w:r>
        <w:r>
          <w:rPr>
            <w:noProof/>
            <w:webHidden/>
          </w:rPr>
          <w:fldChar w:fldCharType="separate"/>
        </w:r>
        <w:r>
          <w:rPr>
            <w:noProof/>
            <w:webHidden/>
          </w:rPr>
          <w:t>32</w:t>
        </w:r>
        <w:r>
          <w:rPr>
            <w:noProof/>
            <w:webHidden/>
          </w:rPr>
          <w:fldChar w:fldCharType="end"/>
        </w:r>
      </w:hyperlink>
    </w:p>
    <w:p w14:paraId="365F1121" w14:textId="22AF522D"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4" w:history="1">
        <w:r w:rsidRPr="003F09C7">
          <w:rPr>
            <w:rStyle w:val="Hyperlink"/>
            <w:noProof/>
          </w:rPr>
          <w:t>4.2 Wireframe Trang chủ sau khi đăng nhập</w:t>
        </w:r>
        <w:r>
          <w:rPr>
            <w:noProof/>
            <w:webHidden/>
          </w:rPr>
          <w:tab/>
        </w:r>
        <w:r>
          <w:rPr>
            <w:noProof/>
            <w:webHidden/>
          </w:rPr>
          <w:fldChar w:fldCharType="begin"/>
        </w:r>
        <w:r>
          <w:rPr>
            <w:noProof/>
            <w:webHidden/>
          </w:rPr>
          <w:instrText xml:space="preserve"> PAGEREF _Toc59525094 \h </w:instrText>
        </w:r>
        <w:r>
          <w:rPr>
            <w:noProof/>
            <w:webHidden/>
          </w:rPr>
        </w:r>
        <w:r>
          <w:rPr>
            <w:noProof/>
            <w:webHidden/>
          </w:rPr>
          <w:fldChar w:fldCharType="separate"/>
        </w:r>
        <w:r>
          <w:rPr>
            <w:noProof/>
            <w:webHidden/>
          </w:rPr>
          <w:t>34</w:t>
        </w:r>
        <w:r>
          <w:rPr>
            <w:noProof/>
            <w:webHidden/>
          </w:rPr>
          <w:fldChar w:fldCharType="end"/>
        </w:r>
      </w:hyperlink>
    </w:p>
    <w:p w14:paraId="7820EC03" w14:textId="2D959AEE"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5" w:history="1">
        <w:r w:rsidRPr="003F09C7">
          <w:rPr>
            <w:rStyle w:val="Hyperlink"/>
            <w:noProof/>
          </w:rPr>
          <w:t>4.3 Wireframe Đăng ký</w:t>
        </w:r>
        <w:r>
          <w:rPr>
            <w:noProof/>
            <w:webHidden/>
          </w:rPr>
          <w:tab/>
        </w:r>
        <w:r>
          <w:rPr>
            <w:noProof/>
            <w:webHidden/>
          </w:rPr>
          <w:fldChar w:fldCharType="begin"/>
        </w:r>
        <w:r>
          <w:rPr>
            <w:noProof/>
            <w:webHidden/>
          </w:rPr>
          <w:instrText xml:space="preserve"> PAGEREF _Toc59525095 \h </w:instrText>
        </w:r>
        <w:r>
          <w:rPr>
            <w:noProof/>
            <w:webHidden/>
          </w:rPr>
        </w:r>
        <w:r>
          <w:rPr>
            <w:noProof/>
            <w:webHidden/>
          </w:rPr>
          <w:fldChar w:fldCharType="separate"/>
        </w:r>
        <w:r>
          <w:rPr>
            <w:noProof/>
            <w:webHidden/>
          </w:rPr>
          <w:t>36</w:t>
        </w:r>
        <w:r>
          <w:rPr>
            <w:noProof/>
            <w:webHidden/>
          </w:rPr>
          <w:fldChar w:fldCharType="end"/>
        </w:r>
      </w:hyperlink>
    </w:p>
    <w:p w14:paraId="220B24CE" w14:textId="4EA6E59D"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6" w:history="1">
        <w:r w:rsidRPr="003F09C7">
          <w:rPr>
            <w:rStyle w:val="Hyperlink"/>
            <w:noProof/>
          </w:rPr>
          <w:t>4.4 Wireframe Đăng nhập</w:t>
        </w:r>
        <w:r>
          <w:rPr>
            <w:noProof/>
            <w:webHidden/>
          </w:rPr>
          <w:tab/>
        </w:r>
        <w:r>
          <w:rPr>
            <w:noProof/>
            <w:webHidden/>
          </w:rPr>
          <w:fldChar w:fldCharType="begin"/>
        </w:r>
        <w:r>
          <w:rPr>
            <w:noProof/>
            <w:webHidden/>
          </w:rPr>
          <w:instrText xml:space="preserve"> PAGEREF _Toc59525096 \h </w:instrText>
        </w:r>
        <w:r>
          <w:rPr>
            <w:noProof/>
            <w:webHidden/>
          </w:rPr>
        </w:r>
        <w:r>
          <w:rPr>
            <w:noProof/>
            <w:webHidden/>
          </w:rPr>
          <w:fldChar w:fldCharType="separate"/>
        </w:r>
        <w:r>
          <w:rPr>
            <w:noProof/>
            <w:webHidden/>
          </w:rPr>
          <w:t>37</w:t>
        </w:r>
        <w:r>
          <w:rPr>
            <w:noProof/>
            <w:webHidden/>
          </w:rPr>
          <w:fldChar w:fldCharType="end"/>
        </w:r>
      </w:hyperlink>
    </w:p>
    <w:p w14:paraId="208FB41A" w14:textId="33B12E2A"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7" w:history="1">
        <w:r w:rsidRPr="003F09C7">
          <w:rPr>
            <w:rStyle w:val="Hyperlink"/>
            <w:noProof/>
          </w:rPr>
          <w:t>4.5 Wireframe Quên mật khẩu</w:t>
        </w:r>
        <w:r>
          <w:rPr>
            <w:noProof/>
            <w:webHidden/>
          </w:rPr>
          <w:tab/>
        </w:r>
        <w:r>
          <w:rPr>
            <w:noProof/>
            <w:webHidden/>
          </w:rPr>
          <w:fldChar w:fldCharType="begin"/>
        </w:r>
        <w:r>
          <w:rPr>
            <w:noProof/>
            <w:webHidden/>
          </w:rPr>
          <w:instrText xml:space="preserve"> PAGEREF _Toc59525097 \h </w:instrText>
        </w:r>
        <w:r>
          <w:rPr>
            <w:noProof/>
            <w:webHidden/>
          </w:rPr>
        </w:r>
        <w:r>
          <w:rPr>
            <w:noProof/>
            <w:webHidden/>
          </w:rPr>
          <w:fldChar w:fldCharType="separate"/>
        </w:r>
        <w:r>
          <w:rPr>
            <w:noProof/>
            <w:webHidden/>
          </w:rPr>
          <w:t>37</w:t>
        </w:r>
        <w:r>
          <w:rPr>
            <w:noProof/>
            <w:webHidden/>
          </w:rPr>
          <w:fldChar w:fldCharType="end"/>
        </w:r>
      </w:hyperlink>
    </w:p>
    <w:p w14:paraId="43FD04F0" w14:textId="7EB02A19"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8" w:history="1">
        <w:r w:rsidRPr="003F09C7">
          <w:rPr>
            <w:rStyle w:val="Hyperlink"/>
            <w:noProof/>
          </w:rPr>
          <w:t>4.6 Wirefra</w:t>
        </w:r>
        <w:r w:rsidRPr="003F09C7">
          <w:rPr>
            <w:rStyle w:val="Hyperlink"/>
            <w:noProof/>
          </w:rPr>
          <w:t>m</w:t>
        </w:r>
        <w:r w:rsidRPr="003F09C7">
          <w:rPr>
            <w:rStyle w:val="Hyperlink"/>
            <w:noProof/>
          </w:rPr>
          <w:t>e Xem thông tin người dùng</w:t>
        </w:r>
        <w:r>
          <w:rPr>
            <w:noProof/>
            <w:webHidden/>
          </w:rPr>
          <w:tab/>
        </w:r>
        <w:r>
          <w:rPr>
            <w:noProof/>
            <w:webHidden/>
          </w:rPr>
          <w:fldChar w:fldCharType="begin"/>
        </w:r>
        <w:r>
          <w:rPr>
            <w:noProof/>
            <w:webHidden/>
          </w:rPr>
          <w:instrText xml:space="preserve"> PAGEREF _Toc59525098 \h </w:instrText>
        </w:r>
        <w:r>
          <w:rPr>
            <w:noProof/>
            <w:webHidden/>
          </w:rPr>
        </w:r>
        <w:r>
          <w:rPr>
            <w:noProof/>
            <w:webHidden/>
          </w:rPr>
          <w:fldChar w:fldCharType="separate"/>
        </w:r>
        <w:r>
          <w:rPr>
            <w:noProof/>
            <w:webHidden/>
          </w:rPr>
          <w:t>38</w:t>
        </w:r>
        <w:r>
          <w:rPr>
            <w:noProof/>
            <w:webHidden/>
          </w:rPr>
          <w:fldChar w:fldCharType="end"/>
        </w:r>
      </w:hyperlink>
    </w:p>
    <w:p w14:paraId="5CB34D91" w14:textId="4772FAF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099" w:history="1">
        <w:r w:rsidRPr="003F09C7">
          <w:rPr>
            <w:rStyle w:val="Hyperlink"/>
            <w:noProof/>
          </w:rPr>
          <w:t>4.7 Wireframe Cập nhật thông tin người dùng</w:t>
        </w:r>
        <w:r>
          <w:rPr>
            <w:noProof/>
            <w:webHidden/>
          </w:rPr>
          <w:tab/>
        </w:r>
        <w:r>
          <w:rPr>
            <w:noProof/>
            <w:webHidden/>
          </w:rPr>
          <w:fldChar w:fldCharType="begin"/>
        </w:r>
        <w:r>
          <w:rPr>
            <w:noProof/>
            <w:webHidden/>
          </w:rPr>
          <w:instrText xml:space="preserve"> PAGEREF _Toc59525099 \h </w:instrText>
        </w:r>
        <w:r>
          <w:rPr>
            <w:noProof/>
            <w:webHidden/>
          </w:rPr>
        </w:r>
        <w:r>
          <w:rPr>
            <w:noProof/>
            <w:webHidden/>
          </w:rPr>
          <w:fldChar w:fldCharType="separate"/>
        </w:r>
        <w:r>
          <w:rPr>
            <w:noProof/>
            <w:webHidden/>
          </w:rPr>
          <w:t>40</w:t>
        </w:r>
        <w:r>
          <w:rPr>
            <w:noProof/>
            <w:webHidden/>
          </w:rPr>
          <w:fldChar w:fldCharType="end"/>
        </w:r>
      </w:hyperlink>
    </w:p>
    <w:p w14:paraId="65B3A078" w14:textId="4350A886"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0" w:history="1">
        <w:r w:rsidRPr="003F09C7">
          <w:rPr>
            <w:rStyle w:val="Hyperlink"/>
            <w:noProof/>
          </w:rPr>
          <w:t>4.8 Wireframe Các câu hỏi thường gặp</w:t>
        </w:r>
        <w:r>
          <w:rPr>
            <w:noProof/>
            <w:webHidden/>
          </w:rPr>
          <w:tab/>
        </w:r>
        <w:r>
          <w:rPr>
            <w:noProof/>
            <w:webHidden/>
          </w:rPr>
          <w:fldChar w:fldCharType="begin"/>
        </w:r>
        <w:r>
          <w:rPr>
            <w:noProof/>
            <w:webHidden/>
          </w:rPr>
          <w:instrText xml:space="preserve"> PAGEREF _Toc59525100 \h </w:instrText>
        </w:r>
        <w:r>
          <w:rPr>
            <w:noProof/>
            <w:webHidden/>
          </w:rPr>
        </w:r>
        <w:r>
          <w:rPr>
            <w:noProof/>
            <w:webHidden/>
          </w:rPr>
          <w:fldChar w:fldCharType="separate"/>
        </w:r>
        <w:r>
          <w:rPr>
            <w:noProof/>
            <w:webHidden/>
          </w:rPr>
          <w:t>42</w:t>
        </w:r>
        <w:r>
          <w:rPr>
            <w:noProof/>
            <w:webHidden/>
          </w:rPr>
          <w:fldChar w:fldCharType="end"/>
        </w:r>
      </w:hyperlink>
    </w:p>
    <w:p w14:paraId="372011E8" w14:textId="196DAAFB"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1" w:history="1">
        <w:r w:rsidRPr="003F09C7">
          <w:rPr>
            <w:rStyle w:val="Hyperlink"/>
            <w:noProof/>
          </w:rPr>
          <w:t>4.9 Wireframe Hỗ trợ</w:t>
        </w:r>
        <w:r>
          <w:rPr>
            <w:noProof/>
            <w:webHidden/>
          </w:rPr>
          <w:tab/>
        </w:r>
        <w:r>
          <w:rPr>
            <w:noProof/>
            <w:webHidden/>
          </w:rPr>
          <w:fldChar w:fldCharType="begin"/>
        </w:r>
        <w:r>
          <w:rPr>
            <w:noProof/>
            <w:webHidden/>
          </w:rPr>
          <w:instrText xml:space="preserve"> PAGEREF _Toc59525101 \h </w:instrText>
        </w:r>
        <w:r>
          <w:rPr>
            <w:noProof/>
            <w:webHidden/>
          </w:rPr>
        </w:r>
        <w:r>
          <w:rPr>
            <w:noProof/>
            <w:webHidden/>
          </w:rPr>
          <w:fldChar w:fldCharType="separate"/>
        </w:r>
        <w:r>
          <w:rPr>
            <w:noProof/>
            <w:webHidden/>
          </w:rPr>
          <w:t>44</w:t>
        </w:r>
        <w:r>
          <w:rPr>
            <w:noProof/>
            <w:webHidden/>
          </w:rPr>
          <w:fldChar w:fldCharType="end"/>
        </w:r>
      </w:hyperlink>
    </w:p>
    <w:p w14:paraId="645BC3DA" w14:textId="390C020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2" w:history="1">
        <w:r w:rsidRPr="003F09C7">
          <w:rPr>
            <w:rStyle w:val="Hyperlink"/>
            <w:noProof/>
          </w:rPr>
          <w:t>4.10 Wireframe Chính sách và Quyền riêng tư</w:t>
        </w:r>
        <w:r>
          <w:rPr>
            <w:noProof/>
            <w:webHidden/>
          </w:rPr>
          <w:tab/>
        </w:r>
        <w:r>
          <w:rPr>
            <w:noProof/>
            <w:webHidden/>
          </w:rPr>
          <w:fldChar w:fldCharType="begin"/>
        </w:r>
        <w:r>
          <w:rPr>
            <w:noProof/>
            <w:webHidden/>
          </w:rPr>
          <w:instrText xml:space="preserve"> PAGEREF _Toc59525102 \h </w:instrText>
        </w:r>
        <w:r>
          <w:rPr>
            <w:noProof/>
            <w:webHidden/>
          </w:rPr>
        </w:r>
        <w:r>
          <w:rPr>
            <w:noProof/>
            <w:webHidden/>
          </w:rPr>
          <w:fldChar w:fldCharType="separate"/>
        </w:r>
        <w:r>
          <w:rPr>
            <w:noProof/>
            <w:webHidden/>
          </w:rPr>
          <w:t>46</w:t>
        </w:r>
        <w:r>
          <w:rPr>
            <w:noProof/>
            <w:webHidden/>
          </w:rPr>
          <w:fldChar w:fldCharType="end"/>
        </w:r>
      </w:hyperlink>
    </w:p>
    <w:p w14:paraId="2F75627B" w14:textId="03814562"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3" w:history="1">
        <w:r w:rsidRPr="003F09C7">
          <w:rPr>
            <w:rStyle w:val="Hyperlink"/>
            <w:noProof/>
          </w:rPr>
          <w:t>4.11 Wireframe Điều khoản và điều kiện sử dụng</w:t>
        </w:r>
        <w:r>
          <w:rPr>
            <w:noProof/>
            <w:webHidden/>
          </w:rPr>
          <w:tab/>
        </w:r>
        <w:r>
          <w:rPr>
            <w:noProof/>
            <w:webHidden/>
          </w:rPr>
          <w:fldChar w:fldCharType="begin"/>
        </w:r>
        <w:r>
          <w:rPr>
            <w:noProof/>
            <w:webHidden/>
          </w:rPr>
          <w:instrText xml:space="preserve"> PAGEREF _Toc59525103 \h </w:instrText>
        </w:r>
        <w:r>
          <w:rPr>
            <w:noProof/>
            <w:webHidden/>
          </w:rPr>
        </w:r>
        <w:r>
          <w:rPr>
            <w:noProof/>
            <w:webHidden/>
          </w:rPr>
          <w:fldChar w:fldCharType="separate"/>
        </w:r>
        <w:r>
          <w:rPr>
            <w:noProof/>
            <w:webHidden/>
          </w:rPr>
          <w:t>48</w:t>
        </w:r>
        <w:r>
          <w:rPr>
            <w:noProof/>
            <w:webHidden/>
          </w:rPr>
          <w:fldChar w:fldCharType="end"/>
        </w:r>
      </w:hyperlink>
    </w:p>
    <w:p w14:paraId="454FCBD2" w14:textId="3238BD03"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4" w:history="1">
        <w:r w:rsidRPr="003F09C7">
          <w:rPr>
            <w:rStyle w:val="Hyperlink"/>
            <w:noProof/>
          </w:rPr>
          <w:t>4.12 Wireframe Tìm kiếm</w:t>
        </w:r>
        <w:r>
          <w:rPr>
            <w:noProof/>
            <w:webHidden/>
          </w:rPr>
          <w:tab/>
        </w:r>
        <w:r>
          <w:rPr>
            <w:noProof/>
            <w:webHidden/>
          </w:rPr>
          <w:fldChar w:fldCharType="begin"/>
        </w:r>
        <w:r>
          <w:rPr>
            <w:noProof/>
            <w:webHidden/>
          </w:rPr>
          <w:instrText xml:space="preserve"> PAGEREF _Toc59525104 \h </w:instrText>
        </w:r>
        <w:r>
          <w:rPr>
            <w:noProof/>
            <w:webHidden/>
          </w:rPr>
        </w:r>
        <w:r>
          <w:rPr>
            <w:noProof/>
            <w:webHidden/>
          </w:rPr>
          <w:fldChar w:fldCharType="separate"/>
        </w:r>
        <w:r>
          <w:rPr>
            <w:noProof/>
            <w:webHidden/>
          </w:rPr>
          <w:t>50</w:t>
        </w:r>
        <w:r>
          <w:rPr>
            <w:noProof/>
            <w:webHidden/>
          </w:rPr>
          <w:fldChar w:fldCharType="end"/>
        </w:r>
      </w:hyperlink>
    </w:p>
    <w:p w14:paraId="214B078A" w14:textId="3E0C158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5" w:history="1">
        <w:r w:rsidRPr="003F09C7">
          <w:rPr>
            <w:rStyle w:val="Hyperlink"/>
            <w:noProof/>
          </w:rPr>
          <w:t>4.13 Wireframe Xem lịch sử đặt phòng</w:t>
        </w:r>
        <w:r>
          <w:rPr>
            <w:noProof/>
            <w:webHidden/>
          </w:rPr>
          <w:tab/>
        </w:r>
        <w:r>
          <w:rPr>
            <w:noProof/>
            <w:webHidden/>
          </w:rPr>
          <w:fldChar w:fldCharType="begin"/>
        </w:r>
        <w:r>
          <w:rPr>
            <w:noProof/>
            <w:webHidden/>
          </w:rPr>
          <w:instrText xml:space="preserve"> PAGEREF _Toc59525105 \h </w:instrText>
        </w:r>
        <w:r>
          <w:rPr>
            <w:noProof/>
            <w:webHidden/>
          </w:rPr>
        </w:r>
        <w:r>
          <w:rPr>
            <w:noProof/>
            <w:webHidden/>
          </w:rPr>
          <w:fldChar w:fldCharType="separate"/>
        </w:r>
        <w:r>
          <w:rPr>
            <w:noProof/>
            <w:webHidden/>
          </w:rPr>
          <w:t>52</w:t>
        </w:r>
        <w:r>
          <w:rPr>
            <w:noProof/>
            <w:webHidden/>
          </w:rPr>
          <w:fldChar w:fldCharType="end"/>
        </w:r>
      </w:hyperlink>
    </w:p>
    <w:p w14:paraId="566D0136" w14:textId="08A77537"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6" w:history="1">
        <w:r w:rsidRPr="003F09C7">
          <w:rPr>
            <w:rStyle w:val="Hyperlink"/>
            <w:noProof/>
          </w:rPr>
          <w:t>4.14 Wireframe Chi tiết khách sạn</w:t>
        </w:r>
        <w:r>
          <w:rPr>
            <w:noProof/>
            <w:webHidden/>
          </w:rPr>
          <w:tab/>
        </w:r>
        <w:r>
          <w:rPr>
            <w:noProof/>
            <w:webHidden/>
          </w:rPr>
          <w:fldChar w:fldCharType="begin"/>
        </w:r>
        <w:r>
          <w:rPr>
            <w:noProof/>
            <w:webHidden/>
          </w:rPr>
          <w:instrText xml:space="preserve"> PAGEREF _Toc59525106 \h </w:instrText>
        </w:r>
        <w:r>
          <w:rPr>
            <w:noProof/>
            <w:webHidden/>
          </w:rPr>
        </w:r>
        <w:r>
          <w:rPr>
            <w:noProof/>
            <w:webHidden/>
          </w:rPr>
          <w:fldChar w:fldCharType="separate"/>
        </w:r>
        <w:r>
          <w:rPr>
            <w:noProof/>
            <w:webHidden/>
          </w:rPr>
          <w:t>52</w:t>
        </w:r>
        <w:r>
          <w:rPr>
            <w:noProof/>
            <w:webHidden/>
          </w:rPr>
          <w:fldChar w:fldCharType="end"/>
        </w:r>
      </w:hyperlink>
    </w:p>
    <w:p w14:paraId="2ED46AC8" w14:textId="469DB5B1"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7" w:history="1">
        <w:r w:rsidRPr="003F09C7">
          <w:rPr>
            <w:rStyle w:val="Hyperlink"/>
            <w:noProof/>
          </w:rPr>
          <w:t>4.15 Wireframe Chi tiết đặt phòng</w:t>
        </w:r>
        <w:r>
          <w:rPr>
            <w:noProof/>
            <w:webHidden/>
          </w:rPr>
          <w:tab/>
        </w:r>
        <w:r>
          <w:rPr>
            <w:noProof/>
            <w:webHidden/>
          </w:rPr>
          <w:fldChar w:fldCharType="begin"/>
        </w:r>
        <w:r>
          <w:rPr>
            <w:noProof/>
            <w:webHidden/>
          </w:rPr>
          <w:instrText xml:space="preserve"> PAGEREF _Toc59525107 \h </w:instrText>
        </w:r>
        <w:r>
          <w:rPr>
            <w:noProof/>
            <w:webHidden/>
          </w:rPr>
        </w:r>
        <w:r>
          <w:rPr>
            <w:noProof/>
            <w:webHidden/>
          </w:rPr>
          <w:fldChar w:fldCharType="separate"/>
        </w:r>
        <w:r>
          <w:rPr>
            <w:noProof/>
            <w:webHidden/>
          </w:rPr>
          <w:t>54</w:t>
        </w:r>
        <w:r>
          <w:rPr>
            <w:noProof/>
            <w:webHidden/>
          </w:rPr>
          <w:fldChar w:fldCharType="end"/>
        </w:r>
      </w:hyperlink>
    </w:p>
    <w:p w14:paraId="26113F4B" w14:textId="3BD4F699"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8" w:history="1">
        <w:r w:rsidRPr="003F09C7">
          <w:rPr>
            <w:rStyle w:val="Hyperlink"/>
            <w:noProof/>
          </w:rPr>
          <w:t>4.16 Wireframe Thanh toán</w:t>
        </w:r>
        <w:r>
          <w:rPr>
            <w:noProof/>
            <w:webHidden/>
          </w:rPr>
          <w:tab/>
        </w:r>
        <w:r>
          <w:rPr>
            <w:noProof/>
            <w:webHidden/>
          </w:rPr>
          <w:fldChar w:fldCharType="begin"/>
        </w:r>
        <w:r>
          <w:rPr>
            <w:noProof/>
            <w:webHidden/>
          </w:rPr>
          <w:instrText xml:space="preserve"> PAGEREF _Toc59525108 \h </w:instrText>
        </w:r>
        <w:r>
          <w:rPr>
            <w:noProof/>
            <w:webHidden/>
          </w:rPr>
        </w:r>
        <w:r>
          <w:rPr>
            <w:noProof/>
            <w:webHidden/>
          </w:rPr>
          <w:fldChar w:fldCharType="separate"/>
        </w:r>
        <w:r>
          <w:rPr>
            <w:noProof/>
            <w:webHidden/>
          </w:rPr>
          <w:t>56</w:t>
        </w:r>
        <w:r>
          <w:rPr>
            <w:noProof/>
            <w:webHidden/>
          </w:rPr>
          <w:fldChar w:fldCharType="end"/>
        </w:r>
      </w:hyperlink>
    </w:p>
    <w:p w14:paraId="7EB5E267" w14:textId="00BF1CD9" w:rsidR="00154A7E" w:rsidRDefault="00154A7E">
      <w:pPr>
        <w:pStyle w:val="TOC2"/>
        <w:tabs>
          <w:tab w:val="right" w:leader="dot" w:pos="9111"/>
        </w:tabs>
        <w:rPr>
          <w:rFonts w:asciiTheme="minorHAnsi" w:eastAsiaTheme="minorEastAsia" w:hAnsiTheme="minorHAnsi" w:cstheme="minorBidi"/>
          <w:noProof/>
          <w:sz w:val="22"/>
          <w:szCs w:val="22"/>
        </w:rPr>
      </w:pPr>
      <w:hyperlink w:anchor="_Toc59525109" w:history="1">
        <w:r w:rsidRPr="003F09C7">
          <w:rPr>
            <w:rStyle w:val="Hyperlink"/>
            <w:noProof/>
          </w:rPr>
          <w:t>4.17 Wireframe Phản hồi và đánh giá</w:t>
        </w:r>
        <w:r>
          <w:rPr>
            <w:noProof/>
            <w:webHidden/>
          </w:rPr>
          <w:tab/>
        </w:r>
        <w:r>
          <w:rPr>
            <w:noProof/>
            <w:webHidden/>
          </w:rPr>
          <w:fldChar w:fldCharType="begin"/>
        </w:r>
        <w:r>
          <w:rPr>
            <w:noProof/>
            <w:webHidden/>
          </w:rPr>
          <w:instrText xml:space="preserve"> PAGEREF _Toc59525109 \h </w:instrText>
        </w:r>
        <w:r>
          <w:rPr>
            <w:noProof/>
            <w:webHidden/>
          </w:rPr>
        </w:r>
        <w:r>
          <w:rPr>
            <w:noProof/>
            <w:webHidden/>
          </w:rPr>
          <w:fldChar w:fldCharType="separate"/>
        </w:r>
        <w:r>
          <w:rPr>
            <w:noProof/>
            <w:webHidden/>
          </w:rPr>
          <w:t>58</w:t>
        </w:r>
        <w:r>
          <w:rPr>
            <w:noProof/>
            <w:webHidden/>
          </w:rPr>
          <w:fldChar w:fldCharType="end"/>
        </w:r>
      </w:hyperlink>
    </w:p>
    <w:p w14:paraId="478E021A" w14:textId="64895CD3" w:rsidR="003850A4" w:rsidRDefault="00C75086">
      <w:pPr>
        <w:spacing w:after="200" w:line="276" w:lineRule="auto"/>
        <w:rPr>
          <w:sz w:val="26"/>
          <w:szCs w:val="26"/>
        </w:rPr>
      </w:pPr>
      <w:r>
        <w:rPr>
          <w:sz w:val="26"/>
          <w:szCs w:val="26"/>
        </w:rPr>
        <w:fldChar w:fldCharType="end"/>
      </w:r>
    </w:p>
    <w:p w14:paraId="783B288A" w14:textId="619A681A" w:rsidR="00C75086" w:rsidRDefault="003850A4">
      <w:pPr>
        <w:spacing w:after="200" w:line="276" w:lineRule="auto"/>
        <w:rPr>
          <w:sz w:val="26"/>
          <w:szCs w:val="26"/>
        </w:rPr>
      </w:pPr>
      <w:r>
        <w:rPr>
          <w:sz w:val="26"/>
          <w:szCs w:val="26"/>
        </w:rPr>
        <w:br w:type="page"/>
      </w:r>
    </w:p>
    <w:p w14:paraId="2DF36D4C" w14:textId="77777777" w:rsidR="007E6AB9" w:rsidRPr="007E6AB9" w:rsidRDefault="007B1A23" w:rsidP="00DC2276">
      <w:pPr>
        <w:pStyle w:val="Chng"/>
        <w:jc w:val="center"/>
      </w:pPr>
      <w:bookmarkStart w:id="4" w:name="_Toc59525049"/>
      <w:r>
        <w:lastRenderedPageBreak/>
        <w:t>DANH MỤC CÁC BẢNG BIỂU, HÌNH VẼ, ĐỒ THỊ</w:t>
      </w:r>
      <w:bookmarkEnd w:id="4"/>
    </w:p>
    <w:p w14:paraId="28FE7DB0" w14:textId="4F0C9219" w:rsidR="004B6BF5" w:rsidRPr="007F3671" w:rsidRDefault="00791EED" w:rsidP="007F3671">
      <w:pPr>
        <w:rPr>
          <w:b/>
          <w:sz w:val="28"/>
        </w:rPr>
      </w:pPr>
      <w:r w:rsidRPr="00791EED">
        <w:rPr>
          <w:b/>
          <w:sz w:val="28"/>
        </w:rPr>
        <w:t>DANH MỤC HÌNH</w:t>
      </w:r>
    </w:p>
    <w:p w14:paraId="3A17FA4F" w14:textId="27FCC5A2" w:rsidR="00154A7E" w:rsidRDefault="007F3671">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525110" w:history="1">
        <w:r w:rsidR="00154A7E" w:rsidRPr="000407EB">
          <w:rPr>
            <w:rStyle w:val="Hyperlink"/>
            <w:noProof/>
          </w:rPr>
          <w:t>Hình 1. Các câu hỏi về thông tin người dùng</w:t>
        </w:r>
        <w:r w:rsidR="00154A7E">
          <w:rPr>
            <w:noProof/>
            <w:webHidden/>
          </w:rPr>
          <w:tab/>
        </w:r>
        <w:r w:rsidR="00154A7E">
          <w:rPr>
            <w:noProof/>
            <w:webHidden/>
          </w:rPr>
          <w:fldChar w:fldCharType="begin"/>
        </w:r>
        <w:r w:rsidR="00154A7E">
          <w:rPr>
            <w:noProof/>
            <w:webHidden/>
          </w:rPr>
          <w:instrText xml:space="preserve"> PAGEREF _Toc59525110 \h </w:instrText>
        </w:r>
        <w:r w:rsidR="00154A7E">
          <w:rPr>
            <w:noProof/>
            <w:webHidden/>
          </w:rPr>
        </w:r>
        <w:r w:rsidR="00154A7E">
          <w:rPr>
            <w:noProof/>
            <w:webHidden/>
          </w:rPr>
          <w:fldChar w:fldCharType="separate"/>
        </w:r>
        <w:r w:rsidR="00154A7E">
          <w:rPr>
            <w:noProof/>
            <w:webHidden/>
          </w:rPr>
          <w:t>16</w:t>
        </w:r>
        <w:r w:rsidR="00154A7E">
          <w:rPr>
            <w:noProof/>
            <w:webHidden/>
          </w:rPr>
          <w:fldChar w:fldCharType="end"/>
        </w:r>
      </w:hyperlink>
    </w:p>
    <w:p w14:paraId="44EA7D4B" w14:textId="75ADE31A"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1" w:history="1">
        <w:r w:rsidRPr="000407EB">
          <w:rPr>
            <w:rStyle w:val="Hyperlink"/>
            <w:noProof/>
          </w:rPr>
          <w:t>Hình 2. Bảng thống kê nhóm độ tuổi người dùng</w:t>
        </w:r>
        <w:r>
          <w:rPr>
            <w:noProof/>
            <w:webHidden/>
          </w:rPr>
          <w:tab/>
        </w:r>
        <w:r>
          <w:rPr>
            <w:noProof/>
            <w:webHidden/>
          </w:rPr>
          <w:fldChar w:fldCharType="begin"/>
        </w:r>
        <w:r>
          <w:rPr>
            <w:noProof/>
            <w:webHidden/>
          </w:rPr>
          <w:instrText xml:space="preserve"> PAGEREF _Toc59525111 \h </w:instrText>
        </w:r>
        <w:r>
          <w:rPr>
            <w:noProof/>
            <w:webHidden/>
          </w:rPr>
        </w:r>
        <w:r>
          <w:rPr>
            <w:noProof/>
            <w:webHidden/>
          </w:rPr>
          <w:fldChar w:fldCharType="separate"/>
        </w:r>
        <w:r>
          <w:rPr>
            <w:noProof/>
            <w:webHidden/>
          </w:rPr>
          <w:t>17</w:t>
        </w:r>
        <w:r>
          <w:rPr>
            <w:noProof/>
            <w:webHidden/>
          </w:rPr>
          <w:fldChar w:fldCharType="end"/>
        </w:r>
      </w:hyperlink>
    </w:p>
    <w:p w14:paraId="72D582DB" w14:textId="157EFCD1"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2" w:history="1">
        <w:r w:rsidRPr="000407EB">
          <w:rPr>
            <w:rStyle w:val="Hyperlink"/>
            <w:noProof/>
          </w:rPr>
          <w:t>Hình 3. Câu hỏi chức năng 1 và thống kê</w:t>
        </w:r>
        <w:r>
          <w:rPr>
            <w:noProof/>
            <w:webHidden/>
          </w:rPr>
          <w:tab/>
        </w:r>
        <w:r>
          <w:rPr>
            <w:noProof/>
            <w:webHidden/>
          </w:rPr>
          <w:fldChar w:fldCharType="begin"/>
        </w:r>
        <w:r>
          <w:rPr>
            <w:noProof/>
            <w:webHidden/>
          </w:rPr>
          <w:instrText xml:space="preserve"> PAGEREF _Toc59525112 \h </w:instrText>
        </w:r>
        <w:r>
          <w:rPr>
            <w:noProof/>
            <w:webHidden/>
          </w:rPr>
        </w:r>
        <w:r>
          <w:rPr>
            <w:noProof/>
            <w:webHidden/>
          </w:rPr>
          <w:fldChar w:fldCharType="separate"/>
        </w:r>
        <w:r>
          <w:rPr>
            <w:noProof/>
            <w:webHidden/>
          </w:rPr>
          <w:t>19</w:t>
        </w:r>
        <w:r>
          <w:rPr>
            <w:noProof/>
            <w:webHidden/>
          </w:rPr>
          <w:fldChar w:fldCharType="end"/>
        </w:r>
      </w:hyperlink>
    </w:p>
    <w:p w14:paraId="0409F8E2" w14:textId="27B78CA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3" w:history="1">
        <w:r w:rsidRPr="000407EB">
          <w:rPr>
            <w:rStyle w:val="Hyperlink"/>
            <w:noProof/>
          </w:rPr>
          <w:t>Hình 4. Câu hỏi chức năng 2 và thống kê</w:t>
        </w:r>
        <w:r>
          <w:rPr>
            <w:noProof/>
            <w:webHidden/>
          </w:rPr>
          <w:tab/>
        </w:r>
        <w:r>
          <w:rPr>
            <w:noProof/>
            <w:webHidden/>
          </w:rPr>
          <w:fldChar w:fldCharType="begin"/>
        </w:r>
        <w:r>
          <w:rPr>
            <w:noProof/>
            <w:webHidden/>
          </w:rPr>
          <w:instrText xml:space="preserve"> PAGEREF _Toc59525113 \h </w:instrText>
        </w:r>
        <w:r>
          <w:rPr>
            <w:noProof/>
            <w:webHidden/>
          </w:rPr>
        </w:r>
        <w:r>
          <w:rPr>
            <w:noProof/>
            <w:webHidden/>
          </w:rPr>
          <w:fldChar w:fldCharType="separate"/>
        </w:r>
        <w:r>
          <w:rPr>
            <w:noProof/>
            <w:webHidden/>
          </w:rPr>
          <w:t>20</w:t>
        </w:r>
        <w:r>
          <w:rPr>
            <w:noProof/>
            <w:webHidden/>
          </w:rPr>
          <w:fldChar w:fldCharType="end"/>
        </w:r>
      </w:hyperlink>
    </w:p>
    <w:p w14:paraId="0D9DAA2E" w14:textId="527DFCD7"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4" w:history="1">
        <w:r w:rsidRPr="000407EB">
          <w:rPr>
            <w:rStyle w:val="Hyperlink"/>
            <w:noProof/>
          </w:rPr>
          <w:t>Hình 5. Câu hỏi chức năng 3 và thống kê</w:t>
        </w:r>
        <w:r>
          <w:rPr>
            <w:noProof/>
            <w:webHidden/>
          </w:rPr>
          <w:tab/>
        </w:r>
        <w:r>
          <w:rPr>
            <w:noProof/>
            <w:webHidden/>
          </w:rPr>
          <w:fldChar w:fldCharType="begin"/>
        </w:r>
        <w:r>
          <w:rPr>
            <w:noProof/>
            <w:webHidden/>
          </w:rPr>
          <w:instrText xml:space="preserve"> PAGEREF _Toc59525114 \h </w:instrText>
        </w:r>
        <w:r>
          <w:rPr>
            <w:noProof/>
            <w:webHidden/>
          </w:rPr>
        </w:r>
        <w:r>
          <w:rPr>
            <w:noProof/>
            <w:webHidden/>
          </w:rPr>
          <w:fldChar w:fldCharType="separate"/>
        </w:r>
        <w:r>
          <w:rPr>
            <w:noProof/>
            <w:webHidden/>
          </w:rPr>
          <w:t>20</w:t>
        </w:r>
        <w:r>
          <w:rPr>
            <w:noProof/>
            <w:webHidden/>
          </w:rPr>
          <w:fldChar w:fldCharType="end"/>
        </w:r>
      </w:hyperlink>
    </w:p>
    <w:p w14:paraId="74966366" w14:textId="7AA21554"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5" w:history="1">
        <w:r w:rsidRPr="000407EB">
          <w:rPr>
            <w:rStyle w:val="Hyperlink"/>
            <w:noProof/>
          </w:rPr>
          <w:t>Hình 6. Câu hỏi chức năng 4 và thống kê</w:t>
        </w:r>
        <w:r>
          <w:rPr>
            <w:noProof/>
            <w:webHidden/>
          </w:rPr>
          <w:tab/>
        </w:r>
        <w:r>
          <w:rPr>
            <w:noProof/>
            <w:webHidden/>
          </w:rPr>
          <w:fldChar w:fldCharType="begin"/>
        </w:r>
        <w:r>
          <w:rPr>
            <w:noProof/>
            <w:webHidden/>
          </w:rPr>
          <w:instrText xml:space="preserve"> PAGEREF _Toc59525115 \h </w:instrText>
        </w:r>
        <w:r>
          <w:rPr>
            <w:noProof/>
            <w:webHidden/>
          </w:rPr>
        </w:r>
        <w:r>
          <w:rPr>
            <w:noProof/>
            <w:webHidden/>
          </w:rPr>
          <w:fldChar w:fldCharType="separate"/>
        </w:r>
        <w:r>
          <w:rPr>
            <w:noProof/>
            <w:webHidden/>
          </w:rPr>
          <w:t>21</w:t>
        </w:r>
        <w:r>
          <w:rPr>
            <w:noProof/>
            <w:webHidden/>
          </w:rPr>
          <w:fldChar w:fldCharType="end"/>
        </w:r>
      </w:hyperlink>
    </w:p>
    <w:p w14:paraId="48704534" w14:textId="5BE05202"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6" w:history="1">
        <w:r w:rsidRPr="000407EB">
          <w:rPr>
            <w:rStyle w:val="Hyperlink"/>
            <w:noProof/>
          </w:rPr>
          <w:t>Hình 7. Câu hỏi chức năng 5 và thống kê</w:t>
        </w:r>
        <w:r>
          <w:rPr>
            <w:noProof/>
            <w:webHidden/>
          </w:rPr>
          <w:tab/>
        </w:r>
        <w:r>
          <w:rPr>
            <w:noProof/>
            <w:webHidden/>
          </w:rPr>
          <w:fldChar w:fldCharType="begin"/>
        </w:r>
        <w:r>
          <w:rPr>
            <w:noProof/>
            <w:webHidden/>
          </w:rPr>
          <w:instrText xml:space="preserve"> PAGEREF _Toc59525116 \h </w:instrText>
        </w:r>
        <w:r>
          <w:rPr>
            <w:noProof/>
            <w:webHidden/>
          </w:rPr>
        </w:r>
        <w:r>
          <w:rPr>
            <w:noProof/>
            <w:webHidden/>
          </w:rPr>
          <w:fldChar w:fldCharType="separate"/>
        </w:r>
        <w:r>
          <w:rPr>
            <w:noProof/>
            <w:webHidden/>
          </w:rPr>
          <w:t>21</w:t>
        </w:r>
        <w:r>
          <w:rPr>
            <w:noProof/>
            <w:webHidden/>
          </w:rPr>
          <w:fldChar w:fldCharType="end"/>
        </w:r>
      </w:hyperlink>
    </w:p>
    <w:p w14:paraId="161BAD31" w14:textId="523A4533"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7" w:history="1">
        <w:r w:rsidRPr="000407EB">
          <w:rPr>
            <w:rStyle w:val="Hyperlink"/>
            <w:noProof/>
          </w:rPr>
          <w:t>Hình 8. Câu hỏi chức năng 6 và thống kê</w:t>
        </w:r>
        <w:r>
          <w:rPr>
            <w:noProof/>
            <w:webHidden/>
          </w:rPr>
          <w:tab/>
        </w:r>
        <w:r>
          <w:rPr>
            <w:noProof/>
            <w:webHidden/>
          </w:rPr>
          <w:fldChar w:fldCharType="begin"/>
        </w:r>
        <w:r>
          <w:rPr>
            <w:noProof/>
            <w:webHidden/>
          </w:rPr>
          <w:instrText xml:space="preserve"> PAGEREF _Toc59525117 \h </w:instrText>
        </w:r>
        <w:r>
          <w:rPr>
            <w:noProof/>
            <w:webHidden/>
          </w:rPr>
        </w:r>
        <w:r>
          <w:rPr>
            <w:noProof/>
            <w:webHidden/>
          </w:rPr>
          <w:fldChar w:fldCharType="separate"/>
        </w:r>
        <w:r>
          <w:rPr>
            <w:noProof/>
            <w:webHidden/>
          </w:rPr>
          <w:t>22</w:t>
        </w:r>
        <w:r>
          <w:rPr>
            <w:noProof/>
            <w:webHidden/>
          </w:rPr>
          <w:fldChar w:fldCharType="end"/>
        </w:r>
      </w:hyperlink>
    </w:p>
    <w:p w14:paraId="3ECFE759" w14:textId="0A904AB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8" w:history="1">
        <w:r w:rsidRPr="000407EB">
          <w:rPr>
            <w:rStyle w:val="Hyperlink"/>
            <w:noProof/>
          </w:rPr>
          <w:t>Hình 9. Câu hỏi chức năng 7 và thống kê</w:t>
        </w:r>
        <w:r>
          <w:rPr>
            <w:noProof/>
            <w:webHidden/>
          </w:rPr>
          <w:tab/>
        </w:r>
        <w:r>
          <w:rPr>
            <w:noProof/>
            <w:webHidden/>
          </w:rPr>
          <w:fldChar w:fldCharType="begin"/>
        </w:r>
        <w:r>
          <w:rPr>
            <w:noProof/>
            <w:webHidden/>
          </w:rPr>
          <w:instrText xml:space="preserve"> PAGEREF _Toc59525118 \h </w:instrText>
        </w:r>
        <w:r>
          <w:rPr>
            <w:noProof/>
            <w:webHidden/>
          </w:rPr>
        </w:r>
        <w:r>
          <w:rPr>
            <w:noProof/>
            <w:webHidden/>
          </w:rPr>
          <w:fldChar w:fldCharType="separate"/>
        </w:r>
        <w:r>
          <w:rPr>
            <w:noProof/>
            <w:webHidden/>
          </w:rPr>
          <w:t>22</w:t>
        </w:r>
        <w:r>
          <w:rPr>
            <w:noProof/>
            <w:webHidden/>
          </w:rPr>
          <w:fldChar w:fldCharType="end"/>
        </w:r>
      </w:hyperlink>
    </w:p>
    <w:p w14:paraId="48EB242A" w14:textId="0D71EF80"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19" w:history="1">
        <w:r w:rsidRPr="000407EB">
          <w:rPr>
            <w:rStyle w:val="Hyperlink"/>
            <w:noProof/>
          </w:rPr>
          <w:t>Hình 10. Personas 1</w:t>
        </w:r>
        <w:r>
          <w:rPr>
            <w:noProof/>
            <w:webHidden/>
          </w:rPr>
          <w:tab/>
        </w:r>
        <w:r>
          <w:rPr>
            <w:noProof/>
            <w:webHidden/>
          </w:rPr>
          <w:fldChar w:fldCharType="begin"/>
        </w:r>
        <w:r>
          <w:rPr>
            <w:noProof/>
            <w:webHidden/>
          </w:rPr>
          <w:instrText xml:space="preserve"> PAGEREF _Toc59525119 \h </w:instrText>
        </w:r>
        <w:r>
          <w:rPr>
            <w:noProof/>
            <w:webHidden/>
          </w:rPr>
        </w:r>
        <w:r>
          <w:rPr>
            <w:noProof/>
            <w:webHidden/>
          </w:rPr>
          <w:fldChar w:fldCharType="separate"/>
        </w:r>
        <w:r>
          <w:rPr>
            <w:noProof/>
            <w:webHidden/>
          </w:rPr>
          <w:t>23</w:t>
        </w:r>
        <w:r>
          <w:rPr>
            <w:noProof/>
            <w:webHidden/>
          </w:rPr>
          <w:fldChar w:fldCharType="end"/>
        </w:r>
      </w:hyperlink>
    </w:p>
    <w:p w14:paraId="7FD72922" w14:textId="2DA4918A"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0" w:history="1">
        <w:r w:rsidRPr="000407EB">
          <w:rPr>
            <w:rStyle w:val="Hyperlink"/>
            <w:noProof/>
          </w:rPr>
          <w:t>Hình 11. Personas 2</w:t>
        </w:r>
        <w:r>
          <w:rPr>
            <w:noProof/>
            <w:webHidden/>
          </w:rPr>
          <w:tab/>
        </w:r>
        <w:r>
          <w:rPr>
            <w:noProof/>
            <w:webHidden/>
          </w:rPr>
          <w:fldChar w:fldCharType="begin"/>
        </w:r>
        <w:r>
          <w:rPr>
            <w:noProof/>
            <w:webHidden/>
          </w:rPr>
          <w:instrText xml:space="preserve"> PAGEREF _Toc59525120 \h </w:instrText>
        </w:r>
        <w:r>
          <w:rPr>
            <w:noProof/>
            <w:webHidden/>
          </w:rPr>
        </w:r>
        <w:r>
          <w:rPr>
            <w:noProof/>
            <w:webHidden/>
          </w:rPr>
          <w:fldChar w:fldCharType="separate"/>
        </w:r>
        <w:r>
          <w:rPr>
            <w:noProof/>
            <w:webHidden/>
          </w:rPr>
          <w:t>24</w:t>
        </w:r>
        <w:r>
          <w:rPr>
            <w:noProof/>
            <w:webHidden/>
          </w:rPr>
          <w:fldChar w:fldCharType="end"/>
        </w:r>
      </w:hyperlink>
    </w:p>
    <w:p w14:paraId="7C52014C" w14:textId="6FF2DC93"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1" w:history="1">
        <w:r w:rsidRPr="000407EB">
          <w:rPr>
            <w:rStyle w:val="Hyperlink"/>
            <w:noProof/>
          </w:rPr>
          <w:t>Hình 12. Personas 3</w:t>
        </w:r>
        <w:r>
          <w:rPr>
            <w:noProof/>
            <w:webHidden/>
          </w:rPr>
          <w:tab/>
        </w:r>
        <w:r>
          <w:rPr>
            <w:noProof/>
            <w:webHidden/>
          </w:rPr>
          <w:fldChar w:fldCharType="begin"/>
        </w:r>
        <w:r>
          <w:rPr>
            <w:noProof/>
            <w:webHidden/>
          </w:rPr>
          <w:instrText xml:space="preserve"> PAGEREF _Toc59525121 \h </w:instrText>
        </w:r>
        <w:r>
          <w:rPr>
            <w:noProof/>
            <w:webHidden/>
          </w:rPr>
        </w:r>
        <w:r>
          <w:rPr>
            <w:noProof/>
            <w:webHidden/>
          </w:rPr>
          <w:fldChar w:fldCharType="separate"/>
        </w:r>
        <w:r>
          <w:rPr>
            <w:noProof/>
            <w:webHidden/>
          </w:rPr>
          <w:t>24</w:t>
        </w:r>
        <w:r>
          <w:rPr>
            <w:noProof/>
            <w:webHidden/>
          </w:rPr>
          <w:fldChar w:fldCharType="end"/>
        </w:r>
      </w:hyperlink>
    </w:p>
    <w:p w14:paraId="7108BBDD" w14:textId="7B7BE718"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2" w:history="1">
        <w:r w:rsidRPr="000407EB">
          <w:rPr>
            <w:rStyle w:val="Hyperlink"/>
            <w:noProof/>
          </w:rPr>
          <w:t>Hình 13. Storyboard 1 – Đăng ký</w:t>
        </w:r>
        <w:r>
          <w:rPr>
            <w:noProof/>
            <w:webHidden/>
          </w:rPr>
          <w:tab/>
        </w:r>
        <w:r>
          <w:rPr>
            <w:noProof/>
            <w:webHidden/>
          </w:rPr>
          <w:fldChar w:fldCharType="begin"/>
        </w:r>
        <w:r>
          <w:rPr>
            <w:noProof/>
            <w:webHidden/>
          </w:rPr>
          <w:instrText xml:space="preserve"> PAGEREF _Toc59525122 \h </w:instrText>
        </w:r>
        <w:r>
          <w:rPr>
            <w:noProof/>
            <w:webHidden/>
          </w:rPr>
        </w:r>
        <w:r>
          <w:rPr>
            <w:noProof/>
            <w:webHidden/>
          </w:rPr>
          <w:fldChar w:fldCharType="separate"/>
        </w:r>
        <w:r>
          <w:rPr>
            <w:noProof/>
            <w:webHidden/>
          </w:rPr>
          <w:t>26</w:t>
        </w:r>
        <w:r>
          <w:rPr>
            <w:noProof/>
            <w:webHidden/>
          </w:rPr>
          <w:fldChar w:fldCharType="end"/>
        </w:r>
      </w:hyperlink>
    </w:p>
    <w:p w14:paraId="771C05D7" w14:textId="2F35D410"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3" w:history="1">
        <w:r w:rsidRPr="000407EB">
          <w:rPr>
            <w:rStyle w:val="Hyperlink"/>
            <w:noProof/>
          </w:rPr>
          <w:t>Hình 14. Storyboard 2 – Tìm khách sạn</w:t>
        </w:r>
        <w:r>
          <w:rPr>
            <w:noProof/>
            <w:webHidden/>
          </w:rPr>
          <w:tab/>
        </w:r>
        <w:r>
          <w:rPr>
            <w:noProof/>
            <w:webHidden/>
          </w:rPr>
          <w:fldChar w:fldCharType="begin"/>
        </w:r>
        <w:r>
          <w:rPr>
            <w:noProof/>
            <w:webHidden/>
          </w:rPr>
          <w:instrText xml:space="preserve"> PAGEREF _Toc59525123 \h </w:instrText>
        </w:r>
        <w:r>
          <w:rPr>
            <w:noProof/>
            <w:webHidden/>
          </w:rPr>
        </w:r>
        <w:r>
          <w:rPr>
            <w:noProof/>
            <w:webHidden/>
          </w:rPr>
          <w:fldChar w:fldCharType="separate"/>
        </w:r>
        <w:r>
          <w:rPr>
            <w:noProof/>
            <w:webHidden/>
          </w:rPr>
          <w:t>26</w:t>
        </w:r>
        <w:r>
          <w:rPr>
            <w:noProof/>
            <w:webHidden/>
          </w:rPr>
          <w:fldChar w:fldCharType="end"/>
        </w:r>
      </w:hyperlink>
    </w:p>
    <w:p w14:paraId="0919135A" w14:textId="2DC2CFFD"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4" w:history="1">
        <w:r w:rsidRPr="000407EB">
          <w:rPr>
            <w:rStyle w:val="Hyperlink"/>
            <w:noProof/>
          </w:rPr>
          <w:t>Hình 15. Storyboard 3 – Đặt phòng và thanh toán</w:t>
        </w:r>
        <w:r>
          <w:rPr>
            <w:noProof/>
            <w:webHidden/>
          </w:rPr>
          <w:tab/>
        </w:r>
        <w:r>
          <w:rPr>
            <w:noProof/>
            <w:webHidden/>
          </w:rPr>
          <w:fldChar w:fldCharType="begin"/>
        </w:r>
        <w:r>
          <w:rPr>
            <w:noProof/>
            <w:webHidden/>
          </w:rPr>
          <w:instrText xml:space="preserve"> PAGEREF _Toc59525124 \h </w:instrText>
        </w:r>
        <w:r>
          <w:rPr>
            <w:noProof/>
            <w:webHidden/>
          </w:rPr>
        </w:r>
        <w:r>
          <w:rPr>
            <w:noProof/>
            <w:webHidden/>
          </w:rPr>
          <w:fldChar w:fldCharType="separate"/>
        </w:r>
        <w:r>
          <w:rPr>
            <w:noProof/>
            <w:webHidden/>
          </w:rPr>
          <w:t>27</w:t>
        </w:r>
        <w:r>
          <w:rPr>
            <w:noProof/>
            <w:webHidden/>
          </w:rPr>
          <w:fldChar w:fldCharType="end"/>
        </w:r>
      </w:hyperlink>
    </w:p>
    <w:p w14:paraId="22081C1E" w14:textId="349974D9"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5" w:history="1">
        <w:r w:rsidRPr="000407EB">
          <w:rPr>
            <w:rStyle w:val="Hyperlink"/>
            <w:noProof/>
          </w:rPr>
          <w:t>Hình 16. Sơ đồ map tổng quan</w:t>
        </w:r>
        <w:r>
          <w:rPr>
            <w:noProof/>
            <w:webHidden/>
          </w:rPr>
          <w:tab/>
        </w:r>
        <w:r>
          <w:rPr>
            <w:noProof/>
            <w:webHidden/>
          </w:rPr>
          <w:fldChar w:fldCharType="begin"/>
        </w:r>
        <w:r>
          <w:rPr>
            <w:noProof/>
            <w:webHidden/>
          </w:rPr>
          <w:instrText xml:space="preserve"> PAGEREF _Toc59525125 \h </w:instrText>
        </w:r>
        <w:r>
          <w:rPr>
            <w:noProof/>
            <w:webHidden/>
          </w:rPr>
        </w:r>
        <w:r>
          <w:rPr>
            <w:noProof/>
            <w:webHidden/>
          </w:rPr>
          <w:fldChar w:fldCharType="separate"/>
        </w:r>
        <w:r>
          <w:rPr>
            <w:noProof/>
            <w:webHidden/>
          </w:rPr>
          <w:t>29</w:t>
        </w:r>
        <w:r>
          <w:rPr>
            <w:noProof/>
            <w:webHidden/>
          </w:rPr>
          <w:fldChar w:fldCharType="end"/>
        </w:r>
      </w:hyperlink>
    </w:p>
    <w:p w14:paraId="2C2B7C1F" w14:textId="5A3CEC14"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6" w:history="1">
        <w:r w:rsidRPr="000407EB">
          <w:rPr>
            <w:rStyle w:val="Hyperlink"/>
            <w:noProof/>
          </w:rPr>
          <w:t>Hình 17. Flow chuyển màn hình</w:t>
        </w:r>
        <w:r>
          <w:rPr>
            <w:noProof/>
            <w:webHidden/>
          </w:rPr>
          <w:tab/>
        </w:r>
        <w:r>
          <w:rPr>
            <w:noProof/>
            <w:webHidden/>
          </w:rPr>
          <w:fldChar w:fldCharType="begin"/>
        </w:r>
        <w:r>
          <w:rPr>
            <w:noProof/>
            <w:webHidden/>
          </w:rPr>
          <w:instrText xml:space="preserve"> PAGEREF _Toc59525126 \h </w:instrText>
        </w:r>
        <w:r>
          <w:rPr>
            <w:noProof/>
            <w:webHidden/>
          </w:rPr>
        </w:r>
        <w:r>
          <w:rPr>
            <w:noProof/>
            <w:webHidden/>
          </w:rPr>
          <w:fldChar w:fldCharType="separate"/>
        </w:r>
        <w:r>
          <w:rPr>
            <w:noProof/>
            <w:webHidden/>
          </w:rPr>
          <w:t>31</w:t>
        </w:r>
        <w:r>
          <w:rPr>
            <w:noProof/>
            <w:webHidden/>
          </w:rPr>
          <w:fldChar w:fldCharType="end"/>
        </w:r>
      </w:hyperlink>
    </w:p>
    <w:p w14:paraId="1B458735" w14:textId="31C3C25D"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7" w:history="1">
        <w:r w:rsidRPr="000407EB">
          <w:rPr>
            <w:rStyle w:val="Hyperlink"/>
            <w:noProof/>
          </w:rPr>
          <w:t>Hình 18. Màn hình Trang chủ trước khi đăng nhập</w:t>
        </w:r>
        <w:r>
          <w:rPr>
            <w:noProof/>
            <w:webHidden/>
          </w:rPr>
          <w:tab/>
        </w:r>
        <w:r>
          <w:rPr>
            <w:noProof/>
            <w:webHidden/>
          </w:rPr>
          <w:fldChar w:fldCharType="begin"/>
        </w:r>
        <w:r>
          <w:rPr>
            <w:noProof/>
            <w:webHidden/>
          </w:rPr>
          <w:instrText xml:space="preserve"> PAGEREF _Toc59525127 \h </w:instrText>
        </w:r>
        <w:r>
          <w:rPr>
            <w:noProof/>
            <w:webHidden/>
          </w:rPr>
        </w:r>
        <w:r>
          <w:rPr>
            <w:noProof/>
            <w:webHidden/>
          </w:rPr>
          <w:fldChar w:fldCharType="separate"/>
        </w:r>
        <w:r>
          <w:rPr>
            <w:noProof/>
            <w:webHidden/>
          </w:rPr>
          <w:t>34</w:t>
        </w:r>
        <w:r>
          <w:rPr>
            <w:noProof/>
            <w:webHidden/>
          </w:rPr>
          <w:fldChar w:fldCharType="end"/>
        </w:r>
      </w:hyperlink>
    </w:p>
    <w:p w14:paraId="5560BCD7" w14:textId="4019D70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8" w:history="1">
        <w:r w:rsidRPr="000407EB">
          <w:rPr>
            <w:rStyle w:val="Hyperlink"/>
            <w:noProof/>
          </w:rPr>
          <w:t>Hình 19. Màn hình Trang chủ sau khi đăng nhập</w:t>
        </w:r>
        <w:r>
          <w:rPr>
            <w:noProof/>
            <w:webHidden/>
          </w:rPr>
          <w:tab/>
        </w:r>
        <w:r>
          <w:rPr>
            <w:noProof/>
            <w:webHidden/>
          </w:rPr>
          <w:fldChar w:fldCharType="begin"/>
        </w:r>
        <w:r>
          <w:rPr>
            <w:noProof/>
            <w:webHidden/>
          </w:rPr>
          <w:instrText xml:space="preserve"> PAGEREF _Toc59525128 \h </w:instrText>
        </w:r>
        <w:r>
          <w:rPr>
            <w:noProof/>
            <w:webHidden/>
          </w:rPr>
        </w:r>
        <w:r>
          <w:rPr>
            <w:noProof/>
            <w:webHidden/>
          </w:rPr>
          <w:fldChar w:fldCharType="separate"/>
        </w:r>
        <w:r>
          <w:rPr>
            <w:noProof/>
            <w:webHidden/>
          </w:rPr>
          <w:t>36</w:t>
        </w:r>
        <w:r>
          <w:rPr>
            <w:noProof/>
            <w:webHidden/>
          </w:rPr>
          <w:fldChar w:fldCharType="end"/>
        </w:r>
      </w:hyperlink>
    </w:p>
    <w:p w14:paraId="7B3973F8" w14:textId="6988FBCE"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29" w:history="1">
        <w:r w:rsidRPr="000407EB">
          <w:rPr>
            <w:rStyle w:val="Hyperlink"/>
            <w:noProof/>
          </w:rPr>
          <w:t>Hình 20. Màn hình Đăng ký</w:t>
        </w:r>
        <w:r>
          <w:rPr>
            <w:noProof/>
            <w:webHidden/>
          </w:rPr>
          <w:tab/>
        </w:r>
        <w:r>
          <w:rPr>
            <w:noProof/>
            <w:webHidden/>
          </w:rPr>
          <w:fldChar w:fldCharType="begin"/>
        </w:r>
        <w:r>
          <w:rPr>
            <w:noProof/>
            <w:webHidden/>
          </w:rPr>
          <w:instrText xml:space="preserve"> PAGEREF _Toc59525129 \h </w:instrText>
        </w:r>
        <w:r>
          <w:rPr>
            <w:noProof/>
            <w:webHidden/>
          </w:rPr>
        </w:r>
        <w:r>
          <w:rPr>
            <w:noProof/>
            <w:webHidden/>
          </w:rPr>
          <w:fldChar w:fldCharType="separate"/>
        </w:r>
        <w:r>
          <w:rPr>
            <w:noProof/>
            <w:webHidden/>
          </w:rPr>
          <w:t>36</w:t>
        </w:r>
        <w:r>
          <w:rPr>
            <w:noProof/>
            <w:webHidden/>
          </w:rPr>
          <w:fldChar w:fldCharType="end"/>
        </w:r>
      </w:hyperlink>
    </w:p>
    <w:p w14:paraId="6622F890" w14:textId="3E5679EE"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0" w:history="1">
        <w:r w:rsidRPr="000407EB">
          <w:rPr>
            <w:rStyle w:val="Hyperlink"/>
            <w:noProof/>
          </w:rPr>
          <w:t>Hình 21. Màn hình trang Đăng nhập</w:t>
        </w:r>
        <w:r>
          <w:rPr>
            <w:noProof/>
            <w:webHidden/>
          </w:rPr>
          <w:tab/>
        </w:r>
        <w:r>
          <w:rPr>
            <w:noProof/>
            <w:webHidden/>
          </w:rPr>
          <w:fldChar w:fldCharType="begin"/>
        </w:r>
        <w:r>
          <w:rPr>
            <w:noProof/>
            <w:webHidden/>
          </w:rPr>
          <w:instrText xml:space="preserve"> PAGEREF _Toc59525130 \h </w:instrText>
        </w:r>
        <w:r>
          <w:rPr>
            <w:noProof/>
            <w:webHidden/>
          </w:rPr>
        </w:r>
        <w:r>
          <w:rPr>
            <w:noProof/>
            <w:webHidden/>
          </w:rPr>
          <w:fldChar w:fldCharType="separate"/>
        </w:r>
        <w:r>
          <w:rPr>
            <w:noProof/>
            <w:webHidden/>
          </w:rPr>
          <w:t>37</w:t>
        </w:r>
        <w:r>
          <w:rPr>
            <w:noProof/>
            <w:webHidden/>
          </w:rPr>
          <w:fldChar w:fldCharType="end"/>
        </w:r>
      </w:hyperlink>
    </w:p>
    <w:p w14:paraId="66A695BC" w14:textId="3C6B3499"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1" w:history="1">
        <w:r w:rsidRPr="000407EB">
          <w:rPr>
            <w:rStyle w:val="Hyperlink"/>
            <w:noProof/>
          </w:rPr>
          <w:t>Hình 22. Màn hình trang Quên mật khẩu</w:t>
        </w:r>
        <w:r>
          <w:rPr>
            <w:noProof/>
            <w:webHidden/>
          </w:rPr>
          <w:tab/>
        </w:r>
        <w:r>
          <w:rPr>
            <w:noProof/>
            <w:webHidden/>
          </w:rPr>
          <w:fldChar w:fldCharType="begin"/>
        </w:r>
        <w:r>
          <w:rPr>
            <w:noProof/>
            <w:webHidden/>
          </w:rPr>
          <w:instrText xml:space="preserve"> PAGEREF _Toc59525131 \h </w:instrText>
        </w:r>
        <w:r>
          <w:rPr>
            <w:noProof/>
            <w:webHidden/>
          </w:rPr>
        </w:r>
        <w:r>
          <w:rPr>
            <w:noProof/>
            <w:webHidden/>
          </w:rPr>
          <w:fldChar w:fldCharType="separate"/>
        </w:r>
        <w:r>
          <w:rPr>
            <w:noProof/>
            <w:webHidden/>
          </w:rPr>
          <w:t>38</w:t>
        </w:r>
        <w:r>
          <w:rPr>
            <w:noProof/>
            <w:webHidden/>
          </w:rPr>
          <w:fldChar w:fldCharType="end"/>
        </w:r>
      </w:hyperlink>
    </w:p>
    <w:p w14:paraId="1FCB3CF1" w14:textId="275BA9BD"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2" w:history="1">
        <w:r w:rsidRPr="000407EB">
          <w:rPr>
            <w:rStyle w:val="Hyperlink"/>
            <w:noProof/>
          </w:rPr>
          <w:t>Hình 23. Màn hình trang Xem thông tin người dùng</w:t>
        </w:r>
        <w:r>
          <w:rPr>
            <w:noProof/>
            <w:webHidden/>
          </w:rPr>
          <w:tab/>
        </w:r>
        <w:r>
          <w:rPr>
            <w:noProof/>
            <w:webHidden/>
          </w:rPr>
          <w:fldChar w:fldCharType="begin"/>
        </w:r>
        <w:r>
          <w:rPr>
            <w:noProof/>
            <w:webHidden/>
          </w:rPr>
          <w:instrText xml:space="preserve"> PAGEREF _Toc59525132 \h </w:instrText>
        </w:r>
        <w:r>
          <w:rPr>
            <w:noProof/>
            <w:webHidden/>
          </w:rPr>
        </w:r>
        <w:r>
          <w:rPr>
            <w:noProof/>
            <w:webHidden/>
          </w:rPr>
          <w:fldChar w:fldCharType="separate"/>
        </w:r>
        <w:r>
          <w:rPr>
            <w:noProof/>
            <w:webHidden/>
          </w:rPr>
          <w:t>40</w:t>
        </w:r>
        <w:r>
          <w:rPr>
            <w:noProof/>
            <w:webHidden/>
          </w:rPr>
          <w:fldChar w:fldCharType="end"/>
        </w:r>
      </w:hyperlink>
    </w:p>
    <w:p w14:paraId="52EDB5C1" w14:textId="3A7FE50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3" w:history="1">
        <w:r w:rsidRPr="000407EB">
          <w:rPr>
            <w:rStyle w:val="Hyperlink"/>
            <w:noProof/>
          </w:rPr>
          <w:t>Hình 24. Màn hình cập nhật thông tin người dùng</w:t>
        </w:r>
        <w:r>
          <w:rPr>
            <w:noProof/>
            <w:webHidden/>
          </w:rPr>
          <w:tab/>
        </w:r>
        <w:r>
          <w:rPr>
            <w:noProof/>
            <w:webHidden/>
          </w:rPr>
          <w:fldChar w:fldCharType="begin"/>
        </w:r>
        <w:r>
          <w:rPr>
            <w:noProof/>
            <w:webHidden/>
          </w:rPr>
          <w:instrText xml:space="preserve"> PAGEREF _Toc59525133 \h </w:instrText>
        </w:r>
        <w:r>
          <w:rPr>
            <w:noProof/>
            <w:webHidden/>
          </w:rPr>
        </w:r>
        <w:r>
          <w:rPr>
            <w:noProof/>
            <w:webHidden/>
          </w:rPr>
          <w:fldChar w:fldCharType="separate"/>
        </w:r>
        <w:r>
          <w:rPr>
            <w:noProof/>
            <w:webHidden/>
          </w:rPr>
          <w:t>42</w:t>
        </w:r>
        <w:r>
          <w:rPr>
            <w:noProof/>
            <w:webHidden/>
          </w:rPr>
          <w:fldChar w:fldCharType="end"/>
        </w:r>
      </w:hyperlink>
    </w:p>
    <w:p w14:paraId="04627C8B" w14:textId="484BD282"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4" w:history="1">
        <w:r w:rsidRPr="000407EB">
          <w:rPr>
            <w:rStyle w:val="Hyperlink"/>
            <w:noProof/>
          </w:rPr>
          <w:t>Hình 25. Màn hình trang các câu hỏi thường gặp</w:t>
        </w:r>
        <w:r>
          <w:rPr>
            <w:noProof/>
            <w:webHidden/>
          </w:rPr>
          <w:tab/>
        </w:r>
        <w:r>
          <w:rPr>
            <w:noProof/>
            <w:webHidden/>
          </w:rPr>
          <w:fldChar w:fldCharType="begin"/>
        </w:r>
        <w:r>
          <w:rPr>
            <w:noProof/>
            <w:webHidden/>
          </w:rPr>
          <w:instrText xml:space="preserve"> PAGEREF _Toc59525134 \h </w:instrText>
        </w:r>
        <w:r>
          <w:rPr>
            <w:noProof/>
            <w:webHidden/>
          </w:rPr>
        </w:r>
        <w:r>
          <w:rPr>
            <w:noProof/>
            <w:webHidden/>
          </w:rPr>
          <w:fldChar w:fldCharType="separate"/>
        </w:r>
        <w:r>
          <w:rPr>
            <w:noProof/>
            <w:webHidden/>
          </w:rPr>
          <w:t>44</w:t>
        </w:r>
        <w:r>
          <w:rPr>
            <w:noProof/>
            <w:webHidden/>
          </w:rPr>
          <w:fldChar w:fldCharType="end"/>
        </w:r>
      </w:hyperlink>
    </w:p>
    <w:p w14:paraId="5150824A" w14:textId="2E4BBD5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5" w:history="1">
        <w:r w:rsidRPr="000407EB">
          <w:rPr>
            <w:rStyle w:val="Hyperlink"/>
            <w:noProof/>
          </w:rPr>
          <w:t>Hình 26. Màn hình hỗ trợ</w:t>
        </w:r>
        <w:r>
          <w:rPr>
            <w:noProof/>
            <w:webHidden/>
          </w:rPr>
          <w:tab/>
        </w:r>
        <w:r>
          <w:rPr>
            <w:noProof/>
            <w:webHidden/>
          </w:rPr>
          <w:fldChar w:fldCharType="begin"/>
        </w:r>
        <w:r>
          <w:rPr>
            <w:noProof/>
            <w:webHidden/>
          </w:rPr>
          <w:instrText xml:space="preserve"> PAGEREF _Toc59525135 \h </w:instrText>
        </w:r>
        <w:r>
          <w:rPr>
            <w:noProof/>
            <w:webHidden/>
          </w:rPr>
        </w:r>
        <w:r>
          <w:rPr>
            <w:noProof/>
            <w:webHidden/>
          </w:rPr>
          <w:fldChar w:fldCharType="separate"/>
        </w:r>
        <w:r>
          <w:rPr>
            <w:noProof/>
            <w:webHidden/>
          </w:rPr>
          <w:t>46</w:t>
        </w:r>
        <w:r>
          <w:rPr>
            <w:noProof/>
            <w:webHidden/>
          </w:rPr>
          <w:fldChar w:fldCharType="end"/>
        </w:r>
      </w:hyperlink>
    </w:p>
    <w:p w14:paraId="18A327A7" w14:textId="29B81469"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6" w:history="1">
        <w:r w:rsidRPr="000407EB">
          <w:rPr>
            <w:rStyle w:val="Hyperlink"/>
            <w:noProof/>
          </w:rPr>
          <w:t>Hình 27. Màn hình trang Chính sách và Quyền riêng tư</w:t>
        </w:r>
        <w:r>
          <w:rPr>
            <w:noProof/>
            <w:webHidden/>
          </w:rPr>
          <w:tab/>
        </w:r>
        <w:r>
          <w:rPr>
            <w:noProof/>
            <w:webHidden/>
          </w:rPr>
          <w:fldChar w:fldCharType="begin"/>
        </w:r>
        <w:r>
          <w:rPr>
            <w:noProof/>
            <w:webHidden/>
          </w:rPr>
          <w:instrText xml:space="preserve"> PAGEREF _Toc59525136 \h </w:instrText>
        </w:r>
        <w:r>
          <w:rPr>
            <w:noProof/>
            <w:webHidden/>
          </w:rPr>
        </w:r>
        <w:r>
          <w:rPr>
            <w:noProof/>
            <w:webHidden/>
          </w:rPr>
          <w:fldChar w:fldCharType="separate"/>
        </w:r>
        <w:r>
          <w:rPr>
            <w:noProof/>
            <w:webHidden/>
          </w:rPr>
          <w:t>48</w:t>
        </w:r>
        <w:r>
          <w:rPr>
            <w:noProof/>
            <w:webHidden/>
          </w:rPr>
          <w:fldChar w:fldCharType="end"/>
        </w:r>
      </w:hyperlink>
    </w:p>
    <w:p w14:paraId="4634F22E" w14:textId="4221C238"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7" w:history="1">
        <w:r w:rsidRPr="000407EB">
          <w:rPr>
            <w:rStyle w:val="Hyperlink"/>
            <w:noProof/>
          </w:rPr>
          <w:t>Hình 28. Màn hình trang điều khoản và điều kiện</w:t>
        </w:r>
        <w:r>
          <w:rPr>
            <w:noProof/>
            <w:webHidden/>
          </w:rPr>
          <w:tab/>
        </w:r>
        <w:r>
          <w:rPr>
            <w:noProof/>
            <w:webHidden/>
          </w:rPr>
          <w:fldChar w:fldCharType="begin"/>
        </w:r>
        <w:r>
          <w:rPr>
            <w:noProof/>
            <w:webHidden/>
          </w:rPr>
          <w:instrText xml:space="preserve"> PAGEREF _Toc59525137 \h </w:instrText>
        </w:r>
        <w:r>
          <w:rPr>
            <w:noProof/>
            <w:webHidden/>
          </w:rPr>
        </w:r>
        <w:r>
          <w:rPr>
            <w:noProof/>
            <w:webHidden/>
          </w:rPr>
          <w:fldChar w:fldCharType="separate"/>
        </w:r>
        <w:r>
          <w:rPr>
            <w:noProof/>
            <w:webHidden/>
          </w:rPr>
          <w:t>50</w:t>
        </w:r>
        <w:r>
          <w:rPr>
            <w:noProof/>
            <w:webHidden/>
          </w:rPr>
          <w:fldChar w:fldCharType="end"/>
        </w:r>
      </w:hyperlink>
    </w:p>
    <w:p w14:paraId="783BB79C" w14:textId="2CDDB5BA"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8" w:history="1">
        <w:r w:rsidRPr="000407EB">
          <w:rPr>
            <w:rStyle w:val="Hyperlink"/>
            <w:noProof/>
          </w:rPr>
          <w:t>Hình 29. Màn hình trang Tìm kiếm</w:t>
        </w:r>
        <w:r>
          <w:rPr>
            <w:noProof/>
            <w:webHidden/>
          </w:rPr>
          <w:tab/>
        </w:r>
        <w:r>
          <w:rPr>
            <w:noProof/>
            <w:webHidden/>
          </w:rPr>
          <w:fldChar w:fldCharType="begin"/>
        </w:r>
        <w:r>
          <w:rPr>
            <w:noProof/>
            <w:webHidden/>
          </w:rPr>
          <w:instrText xml:space="preserve"> PAGEREF _Toc59525138 \h </w:instrText>
        </w:r>
        <w:r>
          <w:rPr>
            <w:noProof/>
            <w:webHidden/>
          </w:rPr>
        </w:r>
        <w:r>
          <w:rPr>
            <w:noProof/>
            <w:webHidden/>
          </w:rPr>
          <w:fldChar w:fldCharType="separate"/>
        </w:r>
        <w:r>
          <w:rPr>
            <w:noProof/>
            <w:webHidden/>
          </w:rPr>
          <w:t>52</w:t>
        </w:r>
        <w:r>
          <w:rPr>
            <w:noProof/>
            <w:webHidden/>
          </w:rPr>
          <w:fldChar w:fldCharType="end"/>
        </w:r>
      </w:hyperlink>
    </w:p>
    <w:p w14:paraId="25FFC0E7" w14:textId="7482A8CF"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39" w:history="1">
        <w:r w:rsidRPr="000407EB">
          <w:rPr>
            <w:rStyle w:val="Hyperlink"/>
            <w:noProof/>
          </w:rPr>
          <w:t>Hình 30. Màn hình trang Xem lịch sử đặt phòng</w:t>
        </w:r>
        <w:r>
          <w:rPr>
            <w:noProof/>
            <w:webHidden/>
          </w:rPr>
          <w:tab/>
        </w:r>
        <w:r>
          <w:rPr>
            <w:noProof/>
            <w:webHidden/>
          </w:rPr>
          <w:fldChar w:fldCharType="begin"/>
        </w:r>
        <w:r>
          <w:rPr>
            <w:noProof/>
            <w:webHidden/>
          </w:rPr>
          <w:instrText xml:space="preserve"> PAGEREF _Toc59525139 \h </w:instrText>
        </w:r>
        <w:r>
          <w:rPr>
            <w:noProof/>
            <w:webHidden/>
          </w:rPr>
        </w:r>
        <w:r>
          <w:rPr>
            <w:noProof/>
            <w:webHidden/>
          </w:rPr>
          <w:fldChar w:fldCharType="separate"/>
        </w:r>
        <w:r>
          <w:rPr>
            <w:noProof/>
            <w:webHidden/>
          </w:rPr>
          <w:t>52</w:t>
        </w:r>
        <w:r>
          <w:rPr>
            <w:noProof/>
            <w:webHidden/>
          </w:rPr>
          <w:fldChar w:fldCharType="end"/>
        </w:r>
      </w:hyperlink>
    </w:p>
    <w:p w14:paraId="5F9820AD" w14:textId="4BB25760"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40" w:history="1">
        <w:r w:rsidRPr="000407EB">
          <w:rPr>
            <w:rStyle w:val="Hyperlink"/>
            <w:noProof/>
          </w:rPr>
          <w:t>Hình 31. Màn hình trang chi tiết khách sạn</w:t>
        </w:r>
        <w:r>
          <w:rPr>
            <w:noProof/>
            <w:webHidden/>
          </w:rPr>
          <w:tab/>
        </w:r>
        <w:r>
          <w:rPr>
            <w:noProof/>
            <w:webHidden/>
          </w:rPr>
          <w:fldChar w:fldCharType="begin"/>
        </w:r>
        <w:r>
          <w:rPr>
            <w:noProof/>
            <w:webHidden/>
          </w:rPr>
          <w:instrText xml:space="preserve"> PAGEREF _Toc59525140 \h </w:instrText>
        </w:r>
        <w:r>
          <w:rPr>
            <w:noProof/>
            <w:webHidden/>
          </w:rPr>
        </w:r>
        <w:r>
          <w:rPr>
            <w:noProof/>
            <w:webHidden/>
          </w:rPr>
          <w:fldChar w:fldCharType="separate"/>
        </w:r>
        <w:r>
          <w:rPr>
            <w:noProof/>
            <w:webHidden/>
          </w:rPr>
          <w:t>54</w:t>
        </w:r>
        <w:r>
          <w:rPr>
            <w:noProof/>
            <w:webHidden/>
          </w:rPr>
          <w:fldChar w:fldCharType="end"/>
        </w:r>
      </w:hyperlink>
    </w:p>
    <w:p w14:paraId="6A2A86FB" w14:textId="7FAC8ADE"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41" w:history="1">
        <w:r w:rsidRPr="000407EB">
          <w:rPr>
            <w:rStyle w:val="Hyperlink"/>
            <w:noProof/>
          </w:rPr>
          <w:t>Hình 32. Màn hình chi tiết đặt phòng</w:t>
        </w:r>
        <w:r>
          <w:rPr>
            <w:noProof/>
            <w:webHidden/>
          </w:rPr>
          <w:tab/>
        </w:r>
        <w:r>
          <w:rPr>
            <w:noProof/>
            <w:webHidden/>
          </w:rPr>
          <w:fldChar w:fldCharType="begin"/>
        </w:r>
        <w:r>
          <w:rPr>
            <w:noProof/>
            <w:webHidden/>
          </w:rPr>
          <w:instrText xml:space="preserve"> PAGEREF _Toc59525141 \h </w:instrText>
        </w:r>
        <w:r>
          <w:rPr>
            <w:noProof/>
            <w:webHidden/>
          </w:rPr>
        </w:r>
        <w:r>
          <w:rPr>
            <w:noProof/>
            <w:webHidden/>
          </w:rPr>
          <w:fldChar w:fldCharType="separate"/>
        </w:r>
        <w:r>
          <w:rPr>
            <w:noProof/>
            <w:webHidden/>
          </w:rPr>
          <w:t>56</w:t>
        </w:r>
        <w:r>
          <w:rPr>
            <w:noProof/>
            <w:webHidden/>
          </w:rPr>
          <w:fldChar w:fldCharType="end"/>
        </w:r>
      </w:hyperlink>
    </w:p>
    <w:p w14:paraId="7C8927DE" w14:textId="6DBC7E65"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42" w:history="1">
        <w:r w:rsidRPr="000407EB">
          <w:rPr>
            <w:rStyle w:val="Hyperlink"/>
            <w:noProof/>
          </w:rPr>
          <w:t>Hình 33. Màn hình trang Thanh toán</w:t>
        </w:r>
        <w:r>
          <w:rPr>
            <w:noProof/>
            <w:webHidden/>
          </w:rPr>
          <w:tab/>
        </w:r>
        <w:r>
          <w:rPr>
            <w:noProof/>
            <w:webHidden/>
          </w:rPr>
          <w:fldChar w:fldCharType="begin"/>
        </w:r>
        <w:r>
          <w:rPr>
            <w:noProof/>
            <w:webHidden/>
          </w:rPr>
          <w:instrText xml:space="preserve"> PAGEREF _Toc59525142 \h </w:instrText>
        </w:r>
        <w:r>
          <w:rPr>
            <w:noProof/>
            <w:webHidden/>
          </w:rPr>
        </w:r>
        <w:r>
          <w:rPr>
            <w:noProof/>
            <w:webHidden/>
          </w:rPr>
          <w:fldChar w:fldCharType="separate"/>
        </w:r>
        <w:r>
          <w:rPr>
            <w:noProof/>
            <w:webHidden/>
          </w:rPr>
          <w:t>58</w:t>
        </w:r>
        <w:r>
          <w:rPr>
            <w:noProof/>
            <w:webHidden/>
          </w:rPr>
          <w:fldChar w:fldCharType="end"/>
        </w:r>
      </w:hyperlink>
    </w:p>
    <w:p w14:paraId="34CB63F0" w14:textId="70EC3F63"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43" w:history="1">
        <w:r w:rsidRPr="000407EB">
          <w:rPr>
            <w:rStyle w:val="Hyperlink"/>
            <w:noProof/>
          </w:rPr>
          <w:t>Hình 34. Màn hình trang Phản hồi và đánh giá</w:t>
        </w:r>
        <w:r>
          <w:rPr>
            <w:noProof/>
            <w:webHidden/>
          </w:rPr>
          <w:tab/>
        </w:r>
        <w:r>
          <w:rPr>
            <w:noProof/>
            <w:webHidden/>
          </w:rPr>
          <w:fldChar w:fldCharType="begin"/>
        </w:r>
        <w:r>
          <w:rPr>
            <w:noProof/>
            <w:webHidden/>
          </w:rPr>
          <w:instrText xml:space="preserve"> PAGEREF _Toc59525143 \h </w:instrText>
        </w:r>
        <w:r>
          <w:rPr>
            <w:noProof/>
            <w:webHidden/>
          </w:rPr>
        </w:r>
        <w:r>
          <w:rPr>
            <w:noProof/>
            <w:webHidden/>
          </w:rPr>
          <w:fldChar w:fldCharType="separate"/>
        </w:r>
        <w:r>
          <w:rPr>
            <w:noProof/>
            <w:webHidden/>
          </w:rPr>
          <w:t>60</w:t>
        </w:r>
        <w:r>
          <w:rPr>
            <w:noProof/>
            <w:webHidden/>
          </w:rPr>
          <w:fldChar w:fldCharType="end"/>
        </w:r>
      </w:hyperlink>
    </w:p>
    <w:p w14:paraId="462881A8" w14:textId="1D895F41" w:rsidR="004B6BF5" w:rsidRDefault="007F3671" w:rsidP="0053264E">
      <w:pPr>
        <w:pStyle w:val="Chng"/>
      </w:pPr>
      <w:r>
        <w:fldChar w:fldCharType="end"/>
      </w:r>
    </w:p>
    <w:p w14:paraId="561ACE3B" w14:textId="6210B9F6" w:rsidR="007F3671" w:rsidRDefault="007F3671" w:rsidP="007F3671">
      <w:pPr>
        <w:rPr>
          <w:b/>
          <w:sz w:val="28"/>
        </w:rPr>
      </w:pPr>
      <w:r>
        <w:rPr>
          <w:b/>
          <w:sz w:val="28"/>
        </w:rPr>
        <w:t>DANH MỤC BẢNG</w:t>
      </w:r>
    </w:p>
    <w:p w14:paraId="0F405429" w14:textId="2A2581AE" w:rsidR="00154A7E" w:rsidRDefault="007F3671">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\c "Bảng" </w:instrText>
      </w:r>
      <w:r>
        <w:rPr>
          <w:b/>
          <w:sz w:val="28"/>
        </w:rPr>
        <w:fldChar w:fldCharType="separate"/>
      </w:r>
      <w:hyperlink w:anchor="_Toc59525144" w:history="1">
        <w:r w:rsidR="00154A7E" w:rsidRPr="00B42A84">
          <w:rPr>
            <w:rStyle w:val="Hyperlink"/>
            <w:noProof/>
          </w:rPr>
          <w:t>Bảng 1. Bảng thứ tự ưu tiên các chức năng</w:t>
        </w:r>
        <w:r w:rsidR="00154A7E">
          <w:rPr>
            <w:noProof/>
            <w:webHidden/>
          </w:rPr>
          <w:tab/>
        </w:r>
        <w:r w:rsidR="00154A7E">
          <w:rPr>
            <w:noProof/>
            <w:webHidden/>
          </w:rPr>
          <w:fldChar w:fldCharType="begin"/>
        </w:r>
        <w:r w:rsidR="00154A7E">
          <w:rPr>
            <w:noProof/>
            <w:webHidden/>
          </w:rPr>
          <w:instrText xml:space="preserve"> PAGEREF _Toc59525144 \h </w:instrText>
        </w:r>
        <w:r w:rsidR="00154A7E">
          <w:rPr>
            <w:noProof/>
            <w:webHidden/>
          </w:rPr>
        </w:r>
        <w:r w:rsidR="00154A7E">
          <w:rPr>
            <w:noProof/>
            <w:webHidden/>
          </w:rPr>
          <w:fldChar w:fldCharType="separate"/>
        </w:r>
        <w:r w:rsidR="00154A7E">
          <w:rPr>
            <w:noProof/>
            <w:webHidden/>
          </w:rPr>
          <w:t>26</w:t>
        </w:r>
        <w:r w:rsidR="00154A7E">
          <w:rPr>
            <w:noProof/>
            <w:webHidden/>
          </w:rPr>
          <w:fldChar w:fldCharType="end"/>
        </w:r>
      </w:hyperlink>
    </w:p>
    <w:p w14:paraId="31E95E18" w14:textId="45834CBB" w:rsidR="00154A7E" w:rsidRDefault="00154A7E">
      <w:pPr>
        <w:pStyle w:val="TableofFigures"/>
        <w:tabs>
          <w:tab w:val="right" w:leader="dot" w:pos="9111"/>
        </w:tabs>
        <w:rPr>
          <w:rFonts w:asciiTheme="minorHAnsi" w:eastAsiaTheme="minorEastAsia" w:hAnsiTheme="minorHAnsi" w:cstheme="minorBidi"/>
          <w:noProof/>
          <w:sz w:val="22"/>
          <w:szCs w:val="22"/>
        </w:rPr>
      </w:pPr>
      <w:hyperlink w:anchor="_Toc59525145" w:history="1">
        <w:r w:rsidRPr="00B42A84">
          <w:rPr>
            <w:rStyle w:val="Hyperlink"/>
            <w:noProof/>
          </w:rPr>
          <w:t>Bảng 2. Bảng danh sách các chức năng</w:t>
        </w:r>
        <w:r>
          <w:rPr>
            <w:noProof/>
            <w:webHidden/>
          </w:rPr>
          <w:tab/>
        </w:r>
        <w:r>
          <w:rPr>
            <w:noProof/>
            <w:webHidden/>
          </w:rPr>
          <w:fldChar w:fldCharType="begin"/>
        </w:r>
        <w:r>
          <w:rPr>
            <w:noProof/>
            <w:webHidden/>
          </w:rPr>
          <w:instrText xml:space="preserve"> PAGEREF _Toc59525145 \h </w:instrText>
        </w:r>
        <w:r>
          <w:rPr>
            <w:noProof/>
            <w:webHidden/>
          </w:rPr>
        </w:r>
        <w:r>
          <w:rPr>
            <w:noProof/>
            <w:webHidden/>
          </w:rPr>
          <w:fldChar w:fldCharType="separate"/>
        </w:r>
        <w:r>
          <w:rPr>
            <w:noProof/>
            <w:webHidden/>
          </w:rPr>
          <w:t>30</w:t>
        </w:r>
        <w:r>
          <w:rPr>
            <w:noProof/>
            <w:webHidden/>
          </w:rPr>
          <w:fldChar w:fldCharType="end"/>
        </w:r>
      </w:hyperlink>
    </w:p>
    <w:p w14:paraId="36BB09CE" w14:textId="0BAD37BF" w:rsidR="007F3671" w:rsidRPr="007F3671" w:rsidRDefault="007F3671" w:rsidP="007F3671">
      <w:pPr>
        <w:rPr>
          <w:b/>
          <w:sz w:val="28"/>
        </w:rPr>
      </w:pPr>
      <w:r>
        <w:rPr>
          <w:b/>
          <w:sz w:val="28"/>
        </w:rPr>
        <w:fldChar w:fldCharType="end"/>
      </w:r>
    </w:p>
    <w:p w14:paraId="1B02F721" w14:textId="77777777" w:rsidR="004B6BF5" w:rsidRDefault="004B6BF5" w:rsidP="0053264E">
      <w:pPr>
        <w:pStyle w:val="Chng"/>
      </w:pPr>
    </w:p>
    <w:p w14:paraId="5BCF7272" w14:textId="77777777" w:rsidR="004B6BF5" w:rsidRDefault="004B6BF5" w:rsidP="0053264E">
      <w:pPr>
        <w:pStyle w:val="Chng"/>
      </w:pPr>
    </w:p>
    <w:p w14:paraId="406667DD" w14:textId="77777777" w:rsidR="004B6BF5" w:rsidRDefault="004B6BF5" w:rsidP="0053264E">
      <w:pPr>
        <w:pStyle w:val="Chng"/>
      </w:pPr>
    </w:p>
    <w:p w14:paraId="33AB6B11" w14:textId="77777777" w:rsidR="004B6BF5" w:rsidRDefault="004B6BF5" w:rsidP="0053264E">
      <w:pPr>
        <w:pStyle w:val="Chng"/>
      </w:pPr>
    </w:p>
    <w:p w14:paraId="52374696" w14:textId="77777777" w:rsidR="004B6BF5" w:rsidRDefault="004B6BF5" w:rsidP="0053264E">
      <w:pPr>
        <w:pStyle w:val="Chng"/>
      </w:pPr>
    </w:p>
    <w:p w14:paraId="2D9BD969" w14:textId="77777777" w:rsidR="004B6BF5" w:rsidRDefault="004B6BF5" w:rsidP="0053264E">
      <w:pPr>
        <w:pStyle w:val="Chng"/>
      </w:pPr>
    </w:p>
    <w:p w14:paraId="4EF060B8" w14:textId="77777777" w:rsidR="004B6BF5" w:rsidRDefault="004B6BF5" w:rsidP="0053264E">
      <w:pPr>
        <w:pStyle w:val="Chng"/>
      </w:pPr>
    </w:p>
    <w:p w14:paraId="76BB48EF" w14:textId="77777777" w:rsidR="004B6BF5" w:rsidRDefault="004B6BF5" w:rsidP="0053264E">
      <w:pPr>
        <w:pStyle w:val="Chng"/>
      </w:pPr>
    </w:p>
    <w:p w14:paraId="09E9EDB7" w14:textId="77777777" w:rsidR="004B6BF5" w:rsidRDefault="004B6BF5" w:rsidP="0053264E">
      <w:pPr>
        <w:pStyle w:val="Chng"/>
      </w:pPr>
    </w:p>
    <w:p w14:paraId="6E5146BE" w14:textId="77777777" w:rsidR="004B6BF5" w:rsidRDefault="004B6BF5" w:rsidP="0053264E">
      <w:pPr>
        <w:pStyle w:val="Chng"/>
      </w:pPr>
    </w:p>
    <w:p w14:paraId="3956E493" w14:textId="6E220F76" w:rsidR="004B6BF5" w:rsidRDefault="004B6BF5" w:rsidP="0053264E">
      <w:pPr>
        <w:pStyle w:val="Chng"/>
      </w:pPr>
    </w:p>
    <w:p w14:paraId="2BB8151C" w14:textId="77777777" w:rsidR="007F3671" w:rsidRDefault="007F3671" w:rsidP="0053264E">
      <w:pPr>
        <w:pStyle w:val="Chng"/>
      </w:pPr>
    </w:p>
    <w:p w14:paraId="558BA85A" w14:textId="77777777" w:rsidR="004B6BF5" w:rsidRDefault="004B6BF5" w:rsidP="0053264E">
      <w:pPr>
        <w:pStyle w:val="Chng"/>
      </w:pPr>
    </w:p>
    <w:p w14:paraId="69C67370" w14:textId="7B9898F7" w:rsidR="0053264E" w:rsidRDefault="0053264E" w:rsidP="0053264E">
      <w:pPr>
        <w:pStyle w:val="Chng"/>
      </w:pPr>
      <w:bookmarkStart w:id="5" w:name="_Toc59525050"/>
      <w:r>
        <w:t xml:space="preserve">CHƯƠNG 1 – </w:t>
      </w:r>
      <w:r w:rsidR="00F36DBD">
        <w:t>UNDERSTAND THE CURRENT STATE</w:t>
      </w:r>
      <w:bookmarkEnd w:id="5"/>
    </w:p>
    <w:p w14:paraId="6663B97E" w14:textId="71F2E367" w:rsidR="003850A4" w:rsidRDefault="003850A4" w:rsidP="003850A4">
      <w:pPr>
        <w:pStyle w:val="Tiumccp1"/>
      </w:pPr>
      <w:bookmarkStart w:id="6" w:name="_Toc59525051"/>
      <w:r>
        <w:t>1.1 Đánh giá thành công sản phẩm</w:t>
      </w:r>
      <w:bookmarkEnd w:id="6"/>
    </w:p>
    <w:p w14:paraId="70FD7D85" w14:textId="58F2E88C" w:rsidR="003850A4" w:rsidRPr="003850A4" w:rsidRDefault="003850A4" w:rsidP="003850A4">
      <w:pPr>
        <w:pStyle w:val="Nidungvnbn"/>
      </w:pPr>
      <w:r>
        <w:rPr>
          <w:b/>
        </w:rPr>
        <w:t xml:space="preserve">- </w:t>
      </w:r>
      <w:r w:rsidRPr="003850A4">
        <w:t>Số lượt truy cập website</w:t>
      </w:r>
    </w:p>
    <w:p w14:paraId="47C54CBB" w14:textId="1A8B8F1E" w:rsidR="003850A4" w:rsidRPr="003850A4" w:rsidRDefault="003850A4" w:rsidP="003850A4">
      <w:pPr>
        <w:pStyle w:val="Nidungvnbn"/>
      </w:pPr>
      <w:r>
        <w:rPr>
          <w:b/>
        </w:rPr>
        <w:t xml:space="preserve">- </w:t>
      </w:r>
      <w:r w:rsidRPr="003850A4">
        <w:t>Số lượng User</w:t>
      </w:r>
    </w:p>
    <w:p w14:paraId="771D6DAF" w14:textId="107953B4" w:rsidR="003850A4" w:rsidRPr="003850A4" w:rsidRDefault="003850A4" w:rsidP="003850A4">
      <w:pPr>
        <w:pStyle w:val="Nidungvnbn"/>
      </w:pPr>
      <w:r>
        <w:t xml:space="preserve">- </w:t>
      </w:r>
      <w:r w:rsidRPr="003850A4">
        <w:t>Số lượt đặt phòng của website</w:t>
      </w:r>
    </w:p>
    <w:p w14:paraId="28312EAC" w14:textId="758E8AFE" w:rsidR="003850A4" w:rsidRDefault="003850A4" w:rsidP="003850A4">
      <w:pPr>
        <w:pStyle w:val="Nidungvnbn"/>
      </w:pPr>
      <w:r>
        <w:t xml:space="preserve">- </w:t>
      </w:r>
      <w:r w:rsidRPr="003850A4">
        <w:t>Số lượng đối tác đăng ký đăng tin</w:t>
      </w:r>
    </w:p>
    <w:p w14:paraId="78771FF7" w14:textId="167F41C1" w:rsidR="003850A4" w:rsidRDefault="003850A4" w:rsidP="003850A4">
      <w:pPr>
        <w:pStyle w:val="Nidungvnbn"/>
      </w:pPr>
      <w:r>
        <w:t>Trong đó, số lượng đặt phòng của website là tác nhân chính tạo nên sự thành công của sản phẩm</w:t>
      </w:r>
    </w:p>
    <w:p w14:paraId="0357FECD" w14:textId="07547AD7" w:rsidR="003850A4" w:rsidRDefault="003850A4" w:rsidP="003850A4">
      <w:pPr>
        <w:pStyle w:val="Tiumccp1"/>
      </w:pPr>
      <w:bookmarkStart w:id="7" w:name="_Toc59525052"/>
      <w:r>
        <w:t>1</w:t>
      </w:r>
      <w:r w:rsidR="006745E5">
        <w:t>.2</w:t>
      </w:r>
      <w:r>
        <w:t xml:space="preserve"> Đối tượng sử dụng</w:t>
      </w:r>
      <w:bookmarkEnd w:id="7"/>
    </w:p>
    <w:p w14:paraId="13B9C88B" w14:textId="77777777" w:rsidR="003850A4" w:rsidRDefault="003850A4" w:rsidP="00740AE7">
      <w:pPr>
        <w:pStyle w:val="Nidungvnbn"/>
      </w:pPr>
      <w:r w:rsidRPr="2942FD1C">
        <w:t>Học sinh, sinh viên, người đi làm, trung niên, các công ty dịch vụ lữ hành đối tác, nhà phát triển web...</w:t>
      </w:r>
    </w:p>
    <w:p w14:paraId="594F3E82" w14:textId="0F751EB4" w:rsidR="003850A4" w:rsidRDefault="003850A4" w:rsidP="00740AE7">
      <w:pPr>
        <w:pStyle w:val="Nidungvnbn"/>
      </w:pPr>
      <w:r>
        <w:t xml:space="preserve">Qua đó ta có thể kết luận đối tượng </w:t>
      </w:r>
      <w:r w:rsidR="006745E5">
        <w:t>sử dụng là h</w:t>
      </w:r>
      <w:r w:rsidRPr="2942FD1C">
        <w:t>ầu hết  mọi đối tượng ở trong độ tuổi từ đủ 16 tuổi đến 60 là đối tượng sử dụng</w:t>
      </w:r>
      <w:r w:rsidR="006745E5">
        <w:t>.</w:t>
      </w:r>
    </w:p>
    <w:p w14:paraId="599310CD" w14:textId="63CBBA53" w:rsidR="006745E5" w:rsidRDefault="006745E5" w:rsidP="006745E5">
      <w:pPr>
        <w:pStyle w:val="Tiumccp1"/>
      </w:pPr>
      <w:bookmarkStart w:id="8" w:name="_Toc59525053"/>
      <w:r>
        <w:t>1.3 Danh sách thuộc tính</w:t>
      </w:r>
      <w:bookmarkEnd w:id="8"/>
    </w:p>
    <w:p w14:paraId="4D775BA7" w14:textId="77777777" w:rsidR="00740AE7" w:rsidRPr="00740AE7" w:rsidRDefault="00740AE7" w:rsidP="00740AE7">
      <w:pPr>
        <w:pStyle w:val="Nidungvnbn"/>
      </w:pPr>
      <w:r w:rsidRPr="00740AE7">
        <w:t>Bao gồm nhiều loại người dùng như sau:</w:t>
      </w:r>
    </w:p>
    <w:p w14:paraId="77040515" w14:textId="77777777" w:rsidR="00740AE7" w:rsidRPr="00740AE7" w:rsidRDefault="00740AE7" w:rsidP="00740AE7">
      <w:pPr>
        <w:pStyle w:val="Nidungvnbn"/>
      </w:pPr>
      <w:r w:rsidRPr="00740AE7">
        <w:t>Loại người dùng tìm hiểu thông tin, chưa có nhu cầu, gọi là khách hàng tiềm năng. Hành vi thực hiện là xem khuyến mãi, tìm kiếm tham khảo thông tin, hình ảnh, giá cả, đánh giá, liên hệ hỗ trợ… mà không cần phải đăng nhập. Có thể thực hiện đăng ký để trở thành khách hàng</w:t>
      </w:r>
    </w:p>
    <w:p w14:paraId="7043FAA6" w14:textId="77777777" w:rsidR="00740AE7" w:rsidRPr="00740AE7" w:rsidRDefault="00740AE7" w:rsidP="00740AE7">
      <w:pPr>
        <w:pStyle w:val="Nidungvnbn"/>
      </w:pPr>
      <w:r w:rsidRPr="00740AE7">
        <w:t xml:space="preserve">Loại người dùng là người sử dụng trực tiếp, gọi là khách hàng, có nhu cầu sử dụng Web để tham khảo và đặt phòng. Hành vi thực hiện bao gồm các thuộc tính chung như xem và sử dụng khuyến mãi, tìm kiếm, tham khảo thông tin, hình ảnh, giá cả, đánh giá, liên hệ hỗ trợ, ngoài ra còn có các tính năng riêng như đặt phòng, thanh toán trực tuyến, đánh giá khách sạn, liên hệ phía khách sạn, xem lại các địa điểm đã lưu, đã đặt, </w:t>
      </w:r>
      <w:r w:rsidRPr="00740AE7">
        <w:lastRenderedPageBreak/>
        <w:t>hộp thư, điểm thưởng, liên kết tài khoản ngân hàng… Đối tượng này buộc phải đăng nhập mới có thể thực hiện được các thuộc tính riêng.</w:t>
      </w:r>
    </w:p>
    <w:p w14:paraId="7AF3B49A" w14:textId="77777777" w:rsidR="00740AE7" w:rsidRPr="00740AE7" w:rsidRDefault="00740AE7" w:rsidP="00740AE7">
      <w:pPr>
        <w:pStyle w:val="Nidungvnbn"/>
      </w:pPr>
      <w:r w:rsidRPr="00740AE7">
        <w:t>Các thuộc tính có độ ưu tiên cao: tìm kiếm, tham khảo thông tin, hình ảnh, giá cả, đánh giá, liên hệ hỗ trợ, đặt phòng, liên kết tài khoản ngân hàng, thanh toán trực tuyến, liên hệ khách sạn, đăng ký, đăng nhập.</w:t>
      </w:r>
    </w:p>
    <w:p w14:paraId="1B279BDC" w14:textId="61CE9232" w:rsidR="006745E5" w:rsidRDefault="00740AE7" w:rsidP="00740AE7">
      <w:pPr>
        <w:pStyle w:val="Nidungvnbn"/>
      </w:pPr>
      <w:r w:rsidRPr="00740AE7">
        <w:t>Các thuộc tính có độ ưu tiên vừa và thấp: xem, sử dụng khuyến mãi, xem lại lịch sử, các địa điểm đã đặt, đã lưu, hộp thư, điểm thưởng,..</w:t>
      </w:r>
    </w:p>
    <w:p w14:paraId="3607AE8B" w14:textId="11DE4EA3" w:rsidR="00740AE7" w:rsidRDefault="00740AE7" w:rsidP="00740AE7">
      <w:pPr>
        <w:pStyle w:val="Tiumccp1"/>
      </w:pPr>
      <w:bookmarkStart w:id="9" w:name="_Toc59525054"/>
      <w:r>
        <w:t>1.4 Vai trò, trách nhiệm người d</w:t>
      </w:r>
      <w:r w:rsidR="009D36E5">
        <w:t>ù</w:t>
      </w:r>
      <w:r>
        <w:t>ng</w:t>
      </w:r>
      <w:bookmarkEnd w:id="9"/>
    </w:p>
    <w:p w14:paraId="359DC884" w14:textId="77777777" w:rsidR="008F192A" w:rsidRDefault="008F192A" w:rsidP="008F192A">
      <w:pPr>
        <w:pStyle w:val="Nidungvnbn"/>
      </w:pPr>
      <w:r>
        <w:t>Yêu cầu khách hàng đọc kỹ, đồng ý và chấp nhận tất cả điều khoản sử dụng bao gồm phạm vi sử dụng, việc hủy bỏ đặt phòng, các yêu cầu đặt biệt, lời khuyên về du lịch, xếp hạng, đánh giá, khuyến mãi và giá cả, phí bổ sung, hoàn trả, phụ phí, tài khoản, thanh toán và một số quyền, nghĩa vụ sẽ được nêu rõ trên Web mục vai trò trách nhiệm của người dùng.</w:t>
      </w:r>
    </w:p>
    <w:p w14:paraId="0DADE0D9" w14:textId="01223172" w:rsidR="00740AE7" w:rsidRDefault="008F192A" w:rsidP="008F192A">
      <w:pPr>
        <w:pStyle w:val="Nidungvnbn"/>
      </w:pPr>
      <w:r>
        <w:t>Ngoài ra, khách hàng cần đọc kỹ chính sách quyền riêng tư của Web, thu thập, sử dụng, chia sẻ thông tin và truy cập hoặc chỉnh sửa Dữ liệu cá nhân, các yêu cầu về xóa Dữ liệu cá nhân, quyền lưu giữ và bảo vệ Dữ liệu cá nhân của khách hàng và các điều khoản khác.</w:t>
      </w:r>
    </w:p>
    <w:p w14:paraId="55739FBA" w14:textId="1C79B7EF" w:rsidR="009D36E5" w:rsidRDefault="009D36E5" w:rsidP="009D36E5">
      <w:pPr>
        <w:pStyle w:val="Tiumccp1"/>
      </w:pPr>
      <w:bookmarkStart w:id="10" w:name="_Toc59525055"/>
      <w:r>
        <w:t>1.5 Vai trò, trách nhiệm người dùng</w:t>
      </w:r>
      <w:bookmarkEnd w:id="10"/>
    </w:p>
    <w:p w14:paraId="4CCB85D1" w14:textId="61398999" w:rsidR="00740AE7" w:rsidRDefault="009D36E5" w:rsidP="009D36E5">
      <w:pPr>
        <w:pStyle w:val="Nidungvnbn"/>
      </w:pPr>
      <w:r w:rsidRPr="009D36E5">
        <w:t xml:space="preserve">Quản lý tài khoản, lịch sử, thông tin,chức năng đặt phòng, thanh toán trực tuyến, </w:t>
      </w:r>
      <w:r>
        <w:t xml:space="preserve">tìm kiếm trên thanh tìm kiếm, hiển thị thông tin, hình ảnh, đánh giá, đặt phòng, thanh toán trực tuyến, </w:t>
      </w:r>
      <w:r w:rsidRPr="009D36E5">
        <w:t>cập nhật thông tin, tư vấn hỗ trợ, thông báo, khuyến mãi, liên hệ phía khách sạn, liên hệ người sử dụng...</w:t>
      </w:r>
    </w:p>
    <w:p w14:paraId="77154BF6" w14:textId="40278B0C" w:rsidR="009D36E5" w:rsidRDefault="009D36E5" w:rsidP="009D36E5">
      <w:pPr>
        <w:pStyle w:val="Tiumccp1"/>
      </w:pPr>
      <w:bookmarkStart w:id="11" w:name="_Toc59525056"/>
      <w:r>
        <w:t>1.6 Vai trò, trách nhiệm người dùng</w:t>
      </w:r>
      <w:bookmarkEnd w:id="11"/>
    </w:p>
    <w:p w14:paraId="07102231" w14:textId="484B0497" w:rsidR="009D36E5" w:rsidRDefault="009D36E5" w:rsidP="009D36E5">
      <w:pPr>
        <w:pStyle w:val="Nidungvnbn"/>
      </w:pPr>
      <w:r w:rsidRPr="009D36E5">
        <w:t xml:space="preserve">Quản lý tài khoản, lịch sử, thông tin,chức năng đặt phòng, thanh toán trực tuyến, </w:t>
      </w:r>
      <w:r>
        <w:t xml:space="preserve">tìm kiếm trên thanh tìm kiếm, hiển thị thông tin, hình ảnh, đánh giá, đặt phòng, thanh toán trực tuyến, </w:t>
      </w:r>
      <w:r w:rsidRPr="009D36E5">
        <w:t>cập nhật thông tin, tư vấn hỗ trợ, thông báo, khuyến mãi, liên hệ phía khách sạn, liên hệ người sử dụng...</w:t>
      </w:r>
    </w:p>
    <w:p w14:paraId="4F3CA9F5" w14:textId="7093C03E" w:rsidR="00FF0F08" w:rsidRDefault="00FF0F08" w:rsidP="00FF0F08">
      <w:pPr>
        <w:pStyle w:val="Tiumccp1"/>
      </w:pPr>
      <w:bookmarkStart w:id="12" w:name="_Toc59525057"/>
      <w:r>
        <w:lastRenderedPageBreak/>
        <w:t>1.7 SWOT</w:t>
      </w:r>
      <w:bookmarkEnd w:id="12"/>
    </w:p>
    <w:p w14:paraId="7A780DE2" w14:textId="3FD2042F" w:rsidR="00FF0F08" w:rsidRDefault="00FF0F08" w:rsidP="00FF0F08">
      <w:pPr>
        <w:pStyle w:val="Tiumccp2"/>
      </w:pPr>
      <w:bookmarkStart w:id="13" w:name="_Toc59525058"/>
      <w:r>
        <w:t>1.7.1 Strength(S)</w:t>
      </w:r>
      <w:bookmarkEnd w:id="13"/>
    </w:p>
    <w:p w14:paraId="3A5D04B8" w14:textId="228544C7" w:rsidR="00FF0F08" w:rsidRPr="00FF0F08" w:rsidRDefault="00FF0F08" w:rsidP="00FF0F08">
      <w:pPr>
        <w:pStyle w:val="Nidungvnbn"/>
        <w:ind w:firstLine="0"/>
      </w:pPr>
      <w:r w:rsidRPr="00FF0F08">
        <w:t>So với các website cùng lĩnh vực, chúng tôi có:</w:t>
      </w:r>
    </w:p>
    <w:p w14:paraId="1D8ACFD4" w14:textId="53601BBA" w:rsidR="00FF0F08" w:rsidRPr="00FF0F08" w:rsidRDefault="00FF0F08" w:rsidP="00FF0F08">
      <w:pPr>
        <w:pStyle w:val="Nidungvnbn"/>
      </w:pPr>
      <w:r>
        <w:t xml:space="preserve">- </w:t>
      </w:r>
      <w:r w:rsidRPr="00FF0F08">
        <w:t>Hỗ trợ tư vấn nhanh chóng và dễ dàng tiện lợi hơn các website khác</w:t>
      </w:r>
    </w:p>
    <w:p w14:paraId="211BDC9D" w14:textId="77777777" w:rsidR="00FF0F08" w:rsidRPr="00FF0F08" w:rsidRDefault="00FF0F08" w:rsidP="00FF0F08">
      <w:pPr>
        <w:pStyle w:val="Nidungvnbn"/>
      </w:pPr>
      <w:r>
        <w:t xml:space="preserve">- </w:t>
      </w:r>
      <w:r w:rsidRPr="00FF0F08">
        <w:t>Huỷ miễn phí, đây là điều mà nhiều website khác không thực hiện được</w:t>
      </w:r>
    </w:p>
    <w:p w14:paraId="76F74C52" w14:textId="15E41D3F" w:rsidR="00FF0F08" w:rsidRDefault="00FF0F08" w:rsidP="00FF0F08">
      <w:pPr>
        <w:pStyle w:val="Nidungvnbn"/>
      </w:pPr>
      <w:r>
        <w:t xml:space="preserve">- </w:t>
      </w:r>
      <w:r w:rsidRPr="00FF0F08">
        <w:t>Quá trình thanh toán nhanh chóng và dễ dàng hơn</w:t>
      </w:r>
    </w:p>
    <w:p w14:paraId="7B54742C" w14:textId="6F717BBA" w:rsidR="00FF0F08" w:rsidRDefault="00FF0F08" w:rsidP="00FF0F08">
      <w:pPr>
        <w:pStyle w:val="Tiumccp2"/>
      </w:pPr>
      <w:bookmarkStart w:id="14" w:name="_Toc59525059"/>
      <w:r>
        <w:t>1.7.2 Weekness(W)</w:t>
      </w:r>
      <w:bookmarkEnd w:id="14"/>
    </w:p>
    <w:p w14:paraId="292598AF" w14:textId="426B46E3" w:rsidR="00FF0F08" w:rsidRPr="00FF0F08" w:rsidRDefault="00FF0F08" w:rsidP="00FF0F08">
      <w:pPr>
        <w:pStyle w:val="Nidungvnbn"/>
      </w:pPr>
      <w:r>
        <w:t xml:space="preserve">- </w:t>
      </w:r>
      <w:r w:rsidRPr="00FF0F08">
        <w:t>Tính đồng bộ, nhất quán giữa các bên liên quan với hệ thống</w:t>
      </w:r>
    </w:p>
    <w:p w14:paraId="225F3E27" w14:textId="31C08997" w:rsidR="00FF0F08" w:rsidRPr="00FF0F08" w:rsidRDefault="00FF0F08" w:rsidP="00FF0F08">
      <w:pPr>
        <w:pStyle w:val="Nidungvnbn"/>
      </w:pPr>
      <w:r>
        <w:t xml:space="preserve">- </w:t>
      </w:r>
      <w:r w:rsidRPr="00FF0F08">
        <w:t>Lượt khách hàng trong thời gian đầu còn ít hơn web khác do là website mới trong lĩnh vực</w:t>
      </w:r>
    </w:p>
    <w:p w14:paraId="6F430DDF" w14:textId="0445AF24" w:rsidR="00FF0F08" w:rsidRDefault="00FF0F08" w:rsidP="00FF0F08">
      <w:pPr>
        <w:pStyle w:val="Nidungvnbn"/>
      </w:pPr>
      <w:r>
        <w:t xml:space="preserve">- </w:t>
      </w:r>
      <w:r w:rsidRPr="00FF0F08">
        <w:t>Nguồn lực còn kém so với các đối thủ lâu đời</w:t>
      </w:r>
    </w:p>
    <w:p w14:paraId="686D14CB" w14:textId="5EABF360" w:rsidR="00FF0F08" w:rsidRDefault="00FF0F08" w:rsidP="00FF0F08">
      <w:pPr>
        <w:pStyle w:val="Tiumccp2"/>
      </w:pPr>
      <w:bookmarkStart w:id="15" w:name="_Toc59525060"/>
      <w:r>
        <w:t>1.7.3 Opportunities(W)</w:t>
      </w:r>
      <w:bookmarkEnd w:id="15"/>
    </w:p>
    <w:p w14:paraId="320EE2B9" w14:textId="5AA7182C" w:rsidR="00FF0F08" w:rsidRPr="00FF0F08" w:rsidRDefault="00FF0F08" w:rsidP="00FF0F08">
      <w:pPr>
        <w:pStyle w:val="Nidungvnbn"/>
      </w:pPr>
      <w:r>
        <w:t xml:space="preserve">- </w:t>
      </w:r>
      <w:r w:rsidRPr="00FF0F08">
        <w:t>Tiềm năng mở rộng phát triển hợp tác trong nước và quốc tế, </w:t>
      </w:r>
    </w:p>
    <w:p w14:paraId="00FBE9AE" w14:textId="7DDDCCD0" w:rsidR="00FF0F08" w:rsidRDefault="00FF0F08" w:rsidP="00FF0F08">
      <w:pPr>
        <w:pStyle w:val="Nidungvnbn"/>
        <w:jc w:val="left"/>
      </w:pPr>
      <w:r>
        <w:t>- Tiềm năng mở rộng hợp tác các dịch vụ liên quan như đặt xe, vé máy bay, vé tàu</w:t>
      </w:r>
    </w:p>
    <w:p w14:paraId="4DA12FD0" w14:textId="2B35BBC9" w:rsidR="00FF0F08" w:rsidRDefault="00FF0F08" w:rsidP="00FF0F08">
      <w:pPr>
        <w:pStyle w:val="Tiumccp2"/>
      </w:pPr>
      <w:bookmarkStart w:id="16" w:name="_Toc59525061"/>
      <w:r>
        <w:t>1.7.4 Threats(T)</w:t>
      </w:r>
      <w:bookmarkEnd w:id="16"/>
    </w:p>
    <w:p w14:paraId="05DFA731" w14:textId="4871FA28" w:rsidR="00FF0F08" w:rsidRDefault="00FF0F08" w:rsidP="00FF0F08">
      <w:pPr>
        <w:pStyle w:val="Nidungvnbn"/>
      </w:pPr>
      <w:r>
        <w:t xml:space="preserve">- </w:t>
      </w:r>
      <w:r w:rsidRPr="00FF0F08">
        <w:t>T</w:t>
      </w:r>
      <w:r>
        <w:t>ỷ lệ cạnh tranh cao với các đối thủ lâu đời đã xuất hiện từ sớm trong lĩnh vực</w:t>
      </w:r>
    </w:p>
    <w:p w14:paraId="54AA7253" w14:textId="39A6A0F9" w:rsidR="00FF0F08" w:rsidRDefault="00FF0F08" w:rsidP="00FF0F08">
      <w:pPr>
        <w:pStyle w:val="Tiumccp1"/>
      </w:pPr>
      <w:bookmarkStart w:id="17" w:name="_Toc59525062"/>
      <w:r>
        <w:t>1.</w:t>
      </w:r>
      <w:r w:rsidR="003842BD">
        <w:t>8</w:t>
      </w:r>
      <w:r>
        <w:t xml:space="preserve"> Share Vocabulary</w:t>
      </w:r>
      <w:bookmarkEnd w:id="17"/>
    </w:p>
    <w:p w14:paraId="62247990" w14:textId="627EBBD5" w:rsidR="003842BD" w:rsidRDefault="003842BD" w:rsidP="003842BD">
      <w:pPr>
        <w:pStyle w:val="Nidungvnbn"/>
      </w:pPr>
      <w:r>
        <w:t>- Resort: là khu nghỉ dưỡng, loại hình khách sạn được xây dựng độc lập thành khối hoặc quần thể bao gồm những khu căn hộ, biệt thự… ở các khu vực có cảnh quan, ko gian đẹp, thanh bình, đa dạng cách xa khu đô thị, dân cư để phục vụ nhu cầu nghỉ dưỡng, thăm quan du lịch</w:t>
      </w:r>
    </w:p>
    <w:p w14:paraId="2C58767C" w14:textId="0B688B89" w:rsidR="003842BD" w:rsidRDefault="003842BD" w:rsidP="003842BD">
      <w:pPr>
        <w:pStyle w:val="Nidungvnbn"/>
      </w:pPr>
      <w:r>
        <w:t xml:space="preserve">- Hotel:  là khách sạn là một công trình kiến trúc kiên cố, có nhiều tầng, nhiều phòng ngủ được trang bị các thiết bị, tiện nghi, đồ đạc chuyên dùng nhằm mục đích kinh doanh các dịch vụ lưu trú, phục vụ ăn uống và các dịch vụ bổ sung khác. Tùy theo nội dung và đối tượng sử dụng mà phân loại khách sạn tạm trú, du lịch, nghỉ dưỡng, hội </w:t>
      </w:r>
      <w:r>
        <w:lastRenderedPageBreak/>
        <w:t>nghị, v.v... Theo mức độ tiện nghi phục vụ, khách sạn được phân hạng theo số lượng sao từ 1 đến 5 sao.</w:t>
      </w:r>
    </w:p>
    <w:p w14:paraId="58C63F79" w14:textId="3D5F9767" w:rsidR="003842BD" w:rsidRDefault="003842BD" w:rsidP="003842BD">
      <w:pPr>
        <w:pStyle w:val="Nidungvnbn"/>
      </w:pPr>
      <w:r>
        <w:t>- Check-in hour(time): Giờ nhận phòng</w:t>
      </w:r>
    </w:p>
    <w:p w14:paraId="487DE949" w14:textId="14C1325F" w:rsidR="003842BD" w:rsidRDefault="003842BD" w:rsidP="003842BD">
      <w:pPr>
        <w:pStyle w:val="Nidungvnbn"/>
      </w:pPr>
      <w:r>
        <w:t>- Check-in date: Ngày nhận phòng</w:t>
      </w:r>
    </w:p>
    <w:p w14:paraId="216B77AE" w14:textId="32CFE563" w:rsidR="003842BD" w:rsidRDefault="003842BD" w:rsidP="003842BD">
      <w:pPr>
        <w:pStyle w:val="Nidungvnbn"/>
      </w:pPr>
      <w:r>
        <w:t>- Check-out hour(time): Giờ trả phòng</w:t>
      </w:r>
    </w:p>
    <w:p w14:paraId="32DAFFBD" w14:textId="076EDAB9" w:rsidR="003842BD" w:rsidRDefault="003842BD" w:rsidP="003842BD">
      <w:pPr>
        <w:pStyle w:val="Nidungvnbn"/>
      </w:pPr>
      <w:r>
        <w:t>- Check out date: Ngày trả phòng</w:t>
      </w:r>
    </w:p>
    <w:p w14:paraId="1691D1FA" w14:textId="4D719EE2" w:rsidR="003842BD" w:rsidRDefault="003842BD" w:rsidP="003842BD">
      <w:pPr>
        <w:pStyle w:val="Nidungvnbn"/>
      </w:pPr>
      <w:r>
        <w:t>- Full house: Hết phòng</w:t>
      </w:r>
    </w:p>
    <w:p w14:paraId="73310EE7" w14:textId="7AA789CF" w:rsidR="003842BD" w:rsidRDefault="003842BD" w:rsidP="003842BD">
      <w:pPr>
        <w:pStyle w:val="Nidungvnbn"/>
      </w:pPr>
      <w:r>
        <w:t>- Overbooking: Đặt phòng quá tải (vượt trội)</w:t>
      </w:r>
    </w:p>
    <w:p w14:paraId="3C159EC4" w14:textId="35377DCF" w:rsidR="003842BD" w:rsidRDefault="003842BD" w:rsidP="003842BD">
      <w:pPr>
        <w:pStyle w:val="Nidungvnbn"/>
      </w:pPr>
      <w:r>
        <w:t>- Overnight accommodation: Ở lưu trú qua đêm</w:t>
      </w:r>
    </w:p>
    <w:p w14:paraId="24789FF1" w14:textId="3719FB27" w:rsidR="003842BD" w:rsidRDefault="003842BD" w:rsidP="003842BD">
      <w:pPr>
        <w:pStyle w:val="Nidungvnbn"/>
      </w:pPr>
      <w:r>
        <w:t>- Overstay: Lưu trú quá thời hạn.</w:t>
      </w:r>
    </w:p>
    <w:p w14:paraId="429CB91E" w14:textId="20535221" w:rsidR="003842BD" w:rsidRDefault="003842BD" w:rsidP="003842BD">
      <w:pPr>
        <w:pStyle w:val="Nidungvnbn"/>
      </w:pPr>
      <w:r>
        <w:t>- Triple: Phòng 3 khách (1 giường đôi 1 đơn hoặc 3 đơn )</w:t>
      </w:r>
    </w:p>
    <w:p w14:paraId="11768234" w14:textId="49536B97" w:rsidR="003842BD" w:rsidRDefault="003842BD" w:rsidP="003842BD">
      <w:pPr>
        <w:pStyle w:val="Nidungvnbn"/>
      </w:pPr>
      <w:r>
        <w:t>- Twin: Phòng đôi 2 giường</w:t>
      </w:r>
    </w:p>
    <w:p w14:paraId="0A6DB140" w14:textId="0E7B679A" w:rsidR="003842BD" w:rsidRDefault="003842BD" w:rsidP="003842BD">
      <w:pPr>
        <w:pStyle w:val="Nidungvnbn"/>
      </w:pPr>
      <w:r>
        <w:t>- Quad: Phòng 4</w:t>
      </w:r>
    </w:p>
    <w:p w14:paraId="2D35AC1C" w14:textId="1908513F" w:rsidR="003842BD" w:rsidRDefault="003842BD" w:rsidP="003842BD">
      <w:pPr>
        <w:pStyle w:val="Nidungvnbn"/>
      </w:pPr>
      <w:r>
        <w:t>- Phòng Standard (STD): Phòng tiêu chuẩn, có diện tích nhỏ, thường được đặt ở tầng thấp nhất và không có view hoặc view không được đẹp. Trang thiết bị của phòng Standard cũng được khách sạn giảm tối thiểu. Chính vì vậy, giá phòng Standard nằm ở mức thấp nhất trong các loại phòng khách sạn.</w:t>
      </w:r>
    </w:p>
    <w:p w14:paraId="7F186910" w14:textId="77453DC5" w:rsidR="003842BD" w:rsidRDefault="003842BD" w:rsidP="003842BD">
      <w:pPr>
        <w:pStyle w:val="Nidungvnbn"/>
      </w:pPr>
      <w:r>
        <w:t>- Phòng Superior (SUP): Cao cấp hơn phòng standard với diện tích lớn hơn (từ 20m2 trở lên) bao gồm 1-2 giường, tầm nhìn view cũng đẹp hơn. Trang thiết bị của phòng được khách sạn đầu tư hiện đại. Mức giá cho phòng Superior cũng sẽ cao hơn phòng Standard.</w:t>
      </w:r>
    </w:p>
    <w:p w14:paraId="6683822C" w14:textId="10840486" w:rsidR="003842BD" w:rsidRDefault="003842BD" w:rsidP="003842BD">
      <w:pPr>
        <w:pStyle w:val="Nidungvnbn"/>
      </w:pPr>
      <w:r>
        <w:t>- Phòng Deluxe (DLX): thường ở tầng trên cao với view đẹp (hướng ra núi, biển… ). Diện tích của loại phòng này rộng rãi hơn Superior và được đầu tư trang thiết bị cao cấp như tivi, tủ lạnh, bồn rửa mặt cao cấp…Mức giá niêm yết dành cho phòng Deluxe sẽ cao hơn Superior.</w:t>
      </w:r>
    </w:p>
    <w:p w14:paraId="5E25B975" w14:textId="3D804521" w:rsidR="003842BD" w:rsidRDefault="003842BD" w:rsidP="003842BD">
      <w:pPr>
        <w:pStyle w:val="Nidungvnbn"/>
      </w:pPr>
      <w:r>
        <w:t xml:space="preserve">- Phòng Suite (SUT): là loại phòng cao cấp nhất khách sạn, được đặt ở tầng cao nhất, nơi có không gian thoáng đãng và không khí trong lành. Với diện tích từ 60 – </w:t>
      </w:r>
      <w:r>
        <w:lastRenderedPageBreak/>
        <w:t>120m2, phòng suite thường bao gồm 1 phòng khách, 1 phòng ngủ riêng biệt, cửa sổ và ban công để khách ngắm phong cảnh.</w:t>
      </w:r>
    </w:p>
    <w:p w14:paraId="6848B7C9" w14:textId="08FA0A65" w:rsidR="003842BD" w:rsidRDefault="003842BD" w:rsidP="003842BD">
      <w:pPr>
        <w:pStyle w:val="Nidungvnbn"/>
      </w:pPr>
      <w:r>
        <w:t>- Trang thiết bị của phòng cũng được khách sạn đầu tư tối đa: điều hòa, ti vi, loa… cùng với bàn làm việc và quầy bar nhỏ. Phòng suite còn đi kèm với những dịch vụ đặc biệt: quản gia phục vụ 24/24, xe đưa đón tận nơi, được phục vụ những món ăn đặc biệt, gồm 2 loại nhỏ hơn như sau.</w:t>
      </w:r>
    </w:p>
    <w:p w14:paraId="48BF84A4" w14:textId="1FE3E8F0" w:rsidR="003842BD" w:rsidRDefault="003842BD" w:rsidP="003842BD">
      <w:pPr>
        <w:pStyle w:val="Nidungvnbn"/>
      </w:pPr>
      <w:r>
        <w:t>- Phòng Junior Suite: diện tích khoảng 60-70m2 với view đẹp hướng núi, hướng biển, hướng phố. Phòng có ban công riêng với ghế tắm nắng, bồn tắm jacuzzi, sofa, bàn làm việc, khu vực club lounge riêng biệt…</w:t>
      </w:r>
    </w:p>
    <w:p w14:paraId="7650739F" w14:textId="1E623AB8" w:rsidR="003842BD" w:rsidRDefault="003842BD" w:rsidP="003842BD">
      <w:pPr>
        <w:pStyle w:val="Nidungvnbn"/>
      </w:pPr>
      <w:r>
        <w:t>- Phòng Executive Suite: là loại phòng cao cấp với diện tích lên đến 80m2. Phòng được trang bị cả bồn tắm đứng và bồn tắm nằm, bàn làm việc cỡ lớn, điện thoại quốc tế, hồ bơi ngoài trời, phòng khách và khu vực bếp riêng biệt…</w:t>
      </w:r>
    </w:p>
    <w:p w14:paraId="65EF70E1" w14:textId="1A5204FB" w:rsidR="003842BD" w:rsidRDefault="003842BD" w:rsidP="003842BD">
      <w:pPr>
        <w:pStyle w:val="Nidungvnbn"/>
      </w:pPr>
      <w:r>
        <w:t>- Connecting room: phòng có cửa thông nhau giữa hai phòng riêng biệt nằm cạnh nhau.</w:t>
      </w:r>
    </w:p>
    <w:p w14:paraId="1387598E" w14:textId="6CFF9ACF" w:rsidR="003842BD" w:rsidRDefault="003842BD" w:rsidP="003842BD">
      <w:pPr>
        <w:pStyle w:val="Tiumccp1"/>
      </w:pPr>
      <w:bookmarkStart w:id="18" w:name="_Toc59525063"/>
      <w:r>
        <w:t>1.9 Phát triển cho người dùng tiềm năng</w:t>
      </w:r>
      <w:bookmarkEnd w:id="18"/>
    </w:p>
    <w:p w14:paraId="41073C4D" w14:textId="5EBAB7A5" w:rsidR="00FF0F08" w:rsidRDefault="003842BD" w:rsidP="00FF0F08">
      <w:pPr>
        <w:pStyle w:val="Nidungvnbn"/>
        <w:ind w:firstLine="0"/>
        <w:jc w:val="left"/>
      </w:pPr>
      <w:r w:rsidRPr="003842BD">
        <w:t>Tiềm năng: Ngoài hỗ trợ đặt phòng khách sạn,trong tương lai sẽ mở rộng thêm hỗ trợ đặt vé xe, máy bay, tàu hỏa, thuê xe, đưa đón ra sân bay, nhà ga, bến xe… Vì vậy, web sẽ trở nên phù hợp hơn với tất cả các đối tượng người sử dụng trong độ tuổi từ 16-60</w:t>
      </w:r>
    </w:p>
    <w:p w14:paraId="2B0A4462" w14:textId="3C243059" w:rsidR="003842BD" w:rsidRDefault="003842BD">
      <w:pPr>
        <w:spacing w:after="200" w:line="276" w:lineRule="auto"/>
        <w:rPr>
          <w:sz w:val="26"/>
          <w:szCs w:val="26"/>
        </w:rPr>
      </w:pPr>
      <w:r>
        <w:br w:type="page"/>
      </w:r>
    </w:p>
    <w:p w14:paraId="7D477B5B" w14:textId="77777777" w:rsidR="004B6BF5" w:rsidRDefault="00F36DBD" w:rsidP="00F36DBD">
      <w:pPr>
        <w:pStyle w:val="Chng"/>
      </w:pPr>
      <w:bookmarkStart w:id="19" w:name="_Toc59525064"/>
      <w:r>
        <w:lastRenderedPageBreak/>
        <w:t>CHƯƠNG 2 – USER RESEACH</w:t>
      </w:r>
      <w:bookmarkEnd w:id="19"/>
    </w:p>
    <w:p w14:paraId="3A5452F0" w14:textId="77777777" w:rsidR="00F36DBD" w:rsidRDefault="0020747F" w:rsidP="0020747F">
      <w:pPr>
        <w:pStyle w:val="Tiumccp1"/>
      </w:pPr>
      <w:bookmarkStart w:id="20" w:name="_Toc59525065"/>
      <w:r>
        <w:t>2.1 Thước đó đánh giá sản phẩm</w:t>
      </w:r>
      <w:bookmarkEnd w:id="20"/>
    </w:p>
    <w:p w14:paraId="4FFE84D9" w14:textId="77777777" w:rsidR="0020747F" w:rsidRDefault="0020747F" w:rsidP="0020747F">
      <w:pPr>
        <w:pStyle w:val="Nidungvnbn"/>
      </w:pPr>
      <w:r>
        <w:t>- Số lượng khách hàng thực hiện việc thuê phòng thành công</w:t>
      </w:r>
    </w:p>
    <w:p w14:paraId="723B537E" w14:textId="77777777" w:rsidR="0020747F" w:rsidRDefault="0020747F" w:rsidP="0020747F">
      <w:pPr>
        <w:pStyle w:val="Nidungvnbn"/>
      </w:pPr>
      <w:r>
        <w:t>- Số lượng khách hàng sử dụng dịch vụ do các khách sạn cung cấp</w:t>
      </w:r>
    </w:p>
    <w:p w14:paraId="68FF00BB" w14:textId="77777777" w:rsidR="0020747F" w:rsidRDefault="0020747F" w:rsidP="0020747F">
      <w:pPr>
        <w:pStyle w:val="Nidungvnbn"/>
      </w:pPr>
      <w:r>
        <w:t>- S</w:t>
      </w:r>
      <w:r w:rsidR="00025FBE">
        <w:t>ố lượng đối tác đăng ký thông tin các dịch vụ của họ</w:t>
      </w:r>
    </w:p>
    <w:p w14:paraId="19CBFECC" w14:textId="77777777" w:rsidR="003843A4" w:rsidRDefault="003843A4" w:rsidP="003843A4">
      <w:pPr>
        <w:pStyle w:val="Tiumccp1"/>
      </w:pPr>
      <w:bookmarkStart w:id="21" w:name="_Toc59525066"/>
      <w:r>
        <w:t>2.2 Lên kế hoạch khảo sát</w:t>
      </w:r>
      <w:bookmarkEnd w:id="21"/>
    </w:p>
    <w:p w14:paraId="41FA8B10" w14:textId="77777777" w:rsidR="003843A4" w:rsidRDefault="003843A4" w:rsidP="003843A4">
      <w:pPr>
        <w:pStyle w:val="Tiumccp2"/>
      </w:pPr>
      <w:bookmarkStart w:id="22" w:name="_Toc59525067"/>
      <w:r>
        <w:t>2.2.1 Đối tượng khảo sát</w:t>
      </w:r>
      <w:bookmarkEnd w:id="22"/>
    </w:p>
    <w:p w14:paraId="43B5AC12" w14:textId="77777777" w:rsidR="00780767" w:rsidRDefault="00780767" w:rsidP="00780767">
      <w:pPr>
        <w:pStyle w:val="Tiumccp3"/>
      </w:pPr>
      <w:bookmarkStart w:id="23" w:name="_Toc59525068"/>
      <w:r>
        <w:t>2.2.1.1 Doanh nghiệp, tư nhân kinh doanh dịch vụ khách sạn, nhà nghỉ</w:t>
      </w:r>
      <w:bookmarkEnd w:id="23"/>
    </w:p>
    <w:p w14:paraId="2B96FE6A" w14:textId="77777777" w:rsidR="00780767" w:rsidRDefault="00780767" w:rsidP="00780767">
      <w:pPr>
        <w:pStyle w:val="Nidungvnbn"/>
      </w:pPr>
      <w:r>
        <w:t>- Nhóm tuổi: Trong khoảng 30-50</w:t>
      </w:r>
    </w:p>
    <w:p w14:paraId="5AAAF41C" w14:textId="77777777" w:rsidR="00780767" w:rsidRDefault="00780767" w:rsidP="00780767">
      <w:pPr>
        <w:pStyle w:val="Nidungvnbn"/>
      </w:pPr>
      <w:r>
        <w:t>- Trình độ: Có nhiều kinh nghiệm</w:t>
      </w:r>
    </w:p>
    <w:p w14:paraId="6B63BA93" w14:textId="77777777" w:rsidR="00780767" w:rsidRDefault="00780767" w:rsidP="00780767">
      <w:pPr>
        <w:pStyle w:val="Nidungvnbn"/>
      </w:pPr>
      <w:r>
        <w:t>- Mức độ công nghệ: Cao</w:t>
      </w:r>
    </w:p>
    <w:p w14:paraId="6BF98286" w14:textId="77777777" w:rsidR="00780767" w:rsidRPr="00780767" w:rsidRDefault="00780767" w:rsidP="00780767">
      <w:pPr>
        <w:pStyle w:val="Nidungvnbn"/>
      </w:pPr>
      <w:r>
        <w:t>- Tài chính: Cao</w:t>
      </w:r>
    </w:p>
    <w:p w14:paraId="5E1148E3" w14:textId="77777777" w:rsidR="00780767" w:rsidRDefault="00780767" w:rsidP="00780767">
      <w:pPr>
        <w:pStyle w:val="Tiumccp3"/>
      </w:pPr>
      <w:bookmarkStart w:id="24" w:name="_Toc59525069"/>
      <w:r>
        <w:t>2.2.1.2  Youtuber, Bloger, Celeb làm về du lịch</w:t>
      </w:r>
      <w:bookmarkEnd w:id="24"/>
    </w:p>
    <w:p w14:paraId="58261031" w14:textId="77777777" w:rsidR="00780767" w:rsidRDefault="00780767" w:rsidP="00780767">
      <w:pPr>
        <w:pStyle w:val="Nidungvnbn"/>
      </w:pPr>
      <w:r>
        <w:t>- Nhóm tuổi: Trong khoảng 25-50</w:t>
      </w:r>
    </w:p>
    <w:p w14:paraId="47481EF0" w14:textId="77777777" w:rsidR="00780767" w:rsidRDefault="00780767" w:rsidP="00780767">
      <w:pPr>
        <w:pStyle w:val="Nidungvnbn"/>
      </w:pPr>
      <w:r>
        <w:t>- Trình độ: Có nhiều kiến thức, kinh nghiệm</w:t>
      </w:r>
    </w:p>
    <w:p w14:paraId="34D7AFAF" w14:textId="77777777" w:rsidR="00780767" w:rsidRDefault="00780767" w:rsidP="00780767">
      <w:pPr>
        <w:pStyle w:val="Nidungvnbn"/>
      </w:pPr>
      <w:r>
        <w:t>- Mức độ công nghệ: Cao</w:t>
      </w:r>
    </w:p>
    <w:p w14:paraId="517BA5E3" w14:textId="77777777" w:rsidR="00780767" w:rsidRPr="00780767" w:rsidRDefault="00780767" w:rsidP="00780767">
      <w:pPr>
        <w:pStyle w:val="Nidungvnbn"/>
      </w:pPr>
      <w:r>
        <w:t>- Tài chính: Cao</w:t>
      </w:r>
    </w:p>
    <w:p w14:paraId="0F97E317" w14:textId="77777777" w:rsidR="00780767" w:rsidRDefault="00780767" w:rsidP="00780767">
      <w:pPr>
        <w:pStyle w:val="Tiumccp3"/>
      </w:pPr>
      <w:bookmarkStart w:id="25" w:name="_Toc59525070"/>
      <w:r>
        <w:t>2.2.1.3 Nhóm học sinh, sinh viên sau tốt nghiệp</w:t>
      </w:r>
      <w:bookmarkEnd w:id="25"/>
    </w:p>
    <w:p w14:paraId="50EF92DD" w14:textId="77777777" w:rsidR="00780767" w:rsidRDefault="00780767" w:rsidP="00780767">
      <w:pPr>
        <w:pStyle w:val="Nidungvnbn"/>
      </w:pPr>
      <w:r>
        <w:t>- Nhóm tuổi: Trong khoảng 18-25</w:t>
      </w:r>
    </w:p>
    <w:p w14:paraId="11E21A41" w14:textId="77777777" w:rsidR="00780767" w:rsidRDefault="00780767" w:rsidP="00780767">
      <w:pPr>
        <w:pStyle w:val="Nidungvnbn"/>
      </w:pPr>
      <w:r>
        <w:t>- Trình độ: Sinh viên đại học hoặc sử nhân mới ra trường</w:t>
      </w:r>
    </w:p>
    <w:p w14:paraId="2A15EDA8" w14:textId="77777777" w:rsidR="00780767" w:rsidRPr="00780767" w:rsidRDefault="00780767" w:rsidP="00780767">
      <w:pPr>
        <w:pStyle w:val="Nidungvnbn"/>
      </w:pPr>
      <w:r>
        <w:t>- Mức độ công nghệ: Cao</w:t>
      </w:r>
    </w:p>
    <w:p w14:paraId="264B08CB" w14:textId="77777777" w:rsidR="00780767" w:rsidRDefault="00780767" w:rsidP="00780767">
      <w:pPr>
        <w:pStyle w:val="Tiumccp3"/>
      </w:pPr>
      <w:bookmarkStart w:id="26" w:name="_Toc59525071"/>
      <w:r>
        <w:t>2.2.1.4 Du học sinh, khách du lịch tại Việt Nam</w:t>
      </w:r>
      <w:bookmarkEnd w:id="26"/>
    </w:p>
    <w:p w14:paraId="279D2785" w14:textId="77777777" w:rsidR="00780767" w:rsidRDefault="00780767" w:rsidP="00780767">
      <w:pPr>
        <w:pStyle w:val="Nidungvnbn"/>
      </w:pPr>
      <w:r>
        <w:t>- Nhóm tuổi: Trên 18 tuổi</w:t>
      </w:r>
    </w:p>
    <w:p w14:paraId="5301CFA3" w14:textId="77777777" w:rsidR="00780767" w:rsidRDefault="00780767" w:rsidP="00780767">
      <w:pPr>
        <w:pStyle w:val="Nidungvnbn"/>
      </w:pPr>
      <w:r>
        <w:t>- Mức độ công nghệ: Cao</w:t>
      </w:r>
    </w:p>
    <w:p w14:paraId="07879482" w14:textId="77777777" w:rsidR="00123E88" w:rsidRDefault="00123E88" w:rsidP="00780767">
      <w:pPr>
        <w:pStyle w:val="Nidungvnbn"/>
      </w:pPr>
    </w:p>
    <w:p w14:paraId="7758EF1A" w14:textId="77777777" w:rsidR="003843A4" w:rsidRDefault="003843A4" w:rsidP="003843A4">
      <w:pPr>
        <w:pStyle w:val="Tiumccp2"/>
      </w:pPr>
      <w:bookmarkStart w:id="27" w:name="_Toc59525072"/>
      <w:r>
        <w:t>2.2.2 Câu hỏi khảo sát và thống kê</w:t>
      </w:r>
      <w:bookmarkEnd w:id="27"/>
    </w:p>
    <w:p w14:paraId="29D9BB46" w14:textId="77777777" w:rsidR="003843A4" w:rsidRDefault="003843A4" w:rsidP="003843A4">
      <w:pPr>
        <w:pStyle w:val="Tiumccp3"/>
      </w:pPr>
      <w:bookmarkStart w:id="28" w:name="_Toc59525073"/>
      <w:r>
        <w:lastRenderedPageBreak/>
        <w:t>2.2.2.1 Câu hỏi liên quan đến thông tin người dùng</w:t>
      </w:r>
      <w:bookmarkEnd w:id="28"/>
    </w:p>
    <w:p w14:paraId="2BBE3022" w14:textId="77777777" w:rsidR="00C93323" w:rsidRDefault="003843A4" w:rsidP="00C93323">
      <w:pPr>
        <w:pStyle w:val="Caption"/>
        <w:keepNext/>
      </w:pPr>
      <w:r>
        <w:rPr>
          <w:noProof/>
        </w:rPr>
        <w:drawing>
          <wp:inline distT="0" distB="0" distL="0" distR="0" wp14:anchorId="4445F757" wp14:editId="4B2E91A2">
            <wp:extent cx="3677163" cy="641122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s.png"/>
                    <pic:cNvPicPr/>
                  </pic:nvPicPr>
                  <pic:blipFill>
                    <a:blip r:embed="rId10">
                      <a:extLst>
                        <a:ext uri="{28A0092B-C50C-407E-A947-70E740481C1C}">
                          <a14:useLocalDpi xmlns:a14="http://schemas.microsoft.com/office/drawing/2010/main" val="0"/>
                        </a:ext>
                      </a:extLst>
                    </a:blip>
                    <a:stretch>
                      <a:fillRect/>
                    </a:stretch>
                  </pic:blipFill>
                  <pic:spPr>
                    <a:xfrm>
                      <a:off x="0" y="0"/>
                      <a:ext cx="3677163" cy="6411220"/>
                    </a:xfrm>
                    <a:prstGeom prst="rect">
                      <a:avLst/>
                    </a:prstGeom>
                  </pic:spPr>
                </pic:pic>
              </a:graphicData>
            </a:graphic>
          </wp:inline>
        </w:drawing>
      </w:r>
    </w:p>
    <w:p w14:paraId="20F2259A" w14:textId="458410D4" w:rsidR="003843A4" w:rsidRDefault="00C93323" w:rsidP="00C93323">
      <w:pPr>
        <w:pStyle w:val="Caption"/>
      </w:pPr>
      <w:bookmarkStart w:id="29" w:name="_Toc59525110"/>
      <w:r>
        <w:t xml:space="preserve">Hình </w:t>
      </w:r>
      <w:fldSimple w:instr=" SEQ Hình \* ARABIC ">
        <w:r w:rsidR="00154A7E">
          <w:rPr>
            <w:noProof/>
          </w:rPr>
          <w:t>1</w:t>
        </w:r>
      </w:fldSimple>
      <w:r>
        <w:t>. Các câu hỏi về thông tin người dùng</w:t>
      </w:r>
      <w:bookmarkEnd w:id="29"/>
    </w:p>
    <w:p w14:paraId="04994F21" w14:textId="77777777" w:rsidR="003843A4" w:rsidRDefault="003843A4" w:rsidP="003843A4">
      <w:pPr>
        <w:pStyle w:val="Tiumccp2"/>
      </w:pPr>
    </w:p>
    <w:p w14:paraId="087D51B9" w14:textId="77777777" w:rsidR="00F36DBD" w:rsidRDefault="00F36DBD" w:rsidP="004B6BF5">
      <w:pPr>
        <w:pStyle w:val="Tiumccp1"/>
      </w:pPr>
    </w:p>
    <w:p w14:paraId="4AB4EA8B" w14:textId="77777777" w:rsidR="004B6BF5" w:rsidRDefault="004B6BF5" w:rsidP="001850A3">
      <w:pPr>
        <w:tabs>
          <w:tab w:val="center" w:pos="6379"/>
        </w:tabs>
        <w:spacing w:after="200" w:line="276" w:lineRule="auto"/>
        <w:jc w:val="center"/>
        <w:rPr>
          <w:b/>
          <w:sz w:val="32"/>
          <w:szCs w:val="32"/>
        </w:rPr>
      </w:pPr>
    </w:p>
    <w:p w14:paraId="1996A327" w14:textId="77777777" w:rsidR="004B6BF5" w:rsidRDefault="003843A4" w:rsidP="003843A4">
      <w:pPr>
        <w:pStyle w:val="Tiumccp3"/>
      </w:pPr>
      <w:bookmarkStart w:id="30" w:name="_Toc59525074"/>
      <w:r>
        <w:t>2.2.2.2 Thống kê độ tuổi người dùng</w:t>
      </w:r>
      <w:bookmarkEnd w:id="30"/>
    </w:p>
    <w:p w14:paraId="335017BB" w14:textId="77777777" w:rsidR="00C93323" w:rsidRDefault="00B40300" w:rsidP="00C93323">
      <w:pPr>
        <w:pStyle w:val="Caption"/>
        <w:keepNext/>
      </w:pPr>
      <w:r w:rsidRPr="00B40300">
        <w:rPr>
          <w:noProof/>
        </w:rPr>
        <w:drawing>
          <wp:inline distT="0" distB="0" distL="0" distR="0" wp14:anchorId="5495C333" wp14:editId="106E6315">
            <wp:extent cx="5791835" cy="411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rtGo.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4112895"/>
                    </a:xfrm>
                    <a:prstGeom prst="rect">
                      <a:avLst/>
                    </a:prstGeom>
                  </pic:spPr>
                </pic:pic>
              </a:graphicData>
            </a:graphic>
          </wp:inline>
        </w:drawing>
      </w:r>
    </w:p>
    <w:p w14:paraId="42FDBBAD" w14:textId="683ED436" w:rsidR="003843A4" w:rsidRDefault="00C93323" w:rsidP="00C93323">
      <w:pPr>
        <w:pStyle w:val="Caption"/>
      </w:pPr>
      <w:bookmarkStart w:id="31" w:name="_Toc59525111"/>
      <w:r>
        <w:t xml:space="preserve">Hình </w:t>
      </w:r>
      <w:fldSimple w:instr=" SEQ Hình \* ARABIC ">
        <w:r w:rsidR="00154A7E">
          <w:rPr>
            <w:noProof/>
          </w:rPr>
          <w:t>2</w:t>
        </w:r>
      </w:fldSimple>
      <w:r>
        <w:t>. Bảng thống kê nhóm độ tuổi người dùng</w:t>
      </w:r>
      <w:bookmarkEnd w:id="31"/>
    </w:p>
    <w:p w14:paraId="1B15B1A5" w14:textId="77777777" w:rsidR="00B40300" w:rsidRDefault="00B40300" w:rsidP="00B40300"/>
    <w:p w14:paraId="2A4CB998" w14:textId="77777777" w:rsidR="0013100C" w:rsidRDefault="005B106C" w:rsidP="0013100C">
      <w:pPr>
        <w:pStyle w:val="Tiumccp3"/>
      </w:pPr>
      <w:bookmarkStart w:id="32" w:name="_Toc59525075"/>
      <w:r>
        <w:t>2.2.2.3</w:t>
      </w:r>
      <w:r w:rsidR="0013100C">
        <w:t xml:space="preserve"> Câu hỏi chức năng</w:t>
      </w:r>
      <w:bookmarkEnd w:id="32"/>
    </w:p>
    <w:p w14:paraId="5C78CDF7" w14:textId="77777777" w:rsidR="000377DA" w:rsidRPr="004A3C71" w:rsidRDefault="000377DA" w:rsidP="000377DA">
      <w:pPr>
        <w:pStyle w:val="Nidungvnbn"/>
        <w:ind w:firstLine="0"/>
      </w:pPr>
      <w:r>
        <w:t xml:space="preserve">Câu 01: </w:t>
      </w:r>
      <w:r w:rsidRPr="004A3C71">
        <w:t xml:space="preserve">Bạn đã từng </w:t>
      </w:r>
      <w:r>
        <w:t xml:space="preserve">sử dụng dịch vụ đặt phòng khách sạn online bao giờ chưa? </w:t>
      </w:r>
    </w:p>
    <w:p w14:paraId="21825D17" w14:textId="77777777" w:rsidR="000377DA" w:rsidRPr="004A3C71" w:rsidRDefault="000377DA" w:rsidP="000377DA">
      <w:pPr>
        <w:pStyle w:val="Nidungvnbn"/>
      </w:pPr>
      <w:r>
        <w:t xml:space="preserve">- </w:t>
      </w:r>
      <w:r w:rsidRPr="004A3C71">
        <w:t>Đã từng</w:t>
      </w:r>
    </w:p>
    <w:p w14:paraId="213A0576" w14:textId="77777777" w:rsidR="000377DA" w:rsidRDefault="000377DA" w:rsidP="000377DA">
      <w:pPr>
        <w:pStyle w:val="Nidungvnbn"/>
      </w:pPr>
      <w:r>
        <w:t xml:space="preserve">- </w:t>
      </w:r>
      <w:r w:rsidRPr="004A3C71">
        <w:t>Chưa từng</w:t>
      </w:r>
    </w:p>
    <w:p w14:paraId="49F04BFE" w14:textId="77777777" w:rsidR="000377DA" w:rsidRDefault="000377DA" w:rsidP="000377DA">
      <w:pPr>
        <w:pStyle w:val="Nidungvnbn"/>
        <w:ind w:firstLine="0"/>
      </w:pPr>
      <w:r>
        <w:t>Câu 02: Nếu sử dụng một ứng dụng đặng phòng khách sạn trực tuyến thì bạn sẽ quan tâm đến những vấn đề nào của ứng dụng đó?</w:t>
      </w:r>
    </w:p>
    <w:p w14:paraId="22A03E18" w14:textId="77777777" w:rsidR="000377DA" w:rsidRDefault="000377DA" w:rsidP="000377DA">
      <w:pPr>
        <w:pStyle w:val="Nidungvnbn"/>
      </w:pPr>
      <w:r>
        <w:t>- Dễ sử dụng, tương tác và có thể chat với nhân viên tư vấn</w:t>
      </w:r>
    </w:p>
    <w:p w14:paraId="787AEAFE" w14:textId="77777777" w:rsidR="000377DA" w:rsidRDefault="000377DA" w:rsidP="000377DA">
      <w:pPr>
        <w:pStyle w:val="Nidungvnbn"/>
      </w:pPr>
      <w:r>
        <w:t>- Dễ tìm kiếm thông tin phòng</w:t>
      </w:r>
    </w:p>
    <w:p w14:paraId="1E960F08" w14:textId="77777777" w:rsidR="000377DA" w:rsidRDefault="000377DA" w:rsidP="000377DA">
      <w:pPr>
        <w:pStyle w:val="Nidungvnbn"/>
      </w:pPr>
      <w:r>
        <w:lastRenderedPageBreak/>
        <w:t>- Dễ tìm kiếm địa điểm du lịch gần khách sạn</w:t>
      </w:r>
    </w:p>
    <w:p w14:paraId="7DCB6A03" w14:textId="77777777" w:rsidR="000377DA" w:rsidRDefault="000377DA" w:rsidP="000377DA">
      <w:pPr>
        <w:pStyle w:val="Nidungvnbn"/>
      </w:pPr>
      <w:r>
        <w:t>- Dễ tìm kiếm khách sạn gần địa điểm du lịch</w:t>
      </w:r>
    </w:p>
    <w:p w14:paraId="7FAEF98F" w14:textId="77777777" w:rsidR="000377DA" w:rsidRDefault="000377DA" w:rsidP="000377DA">
      <w:pPr>
        <w:pStyle w:val="Nidungvnbn"/>
      </w:pPr>
      <w:r>
        <w:t>- Các thủ tục đặt phòng được sắp xếp theo trình tự logic</w:t>
      </w:r>
    </w:p>
    <w:p w14:paraId="76A8E88B" w14:textId="77777777" w:rsidR="000377DA" w:rsidRDefault="000377DA" w:rsidP="000377DA">
      <w:pPr>
        <w:pStyle w:val="Nidungvnbn"/>
      </w:pPr>
      <w:r>
        <w:t>- Các phương thức thanh toán, đặt cọc đa dạng</w:t>
      </w:r>
    </w:p>
    <w:p w14:paraId="48EE179A" w14:textId="77777777" w:rsidR="000377DA" w:rsidRDefault="000377DA" w:rsidP="000377DA">
      <w:pPr>
        <w:pStyle w:val="Nidungvnbn"/>
        <w:ind w:firstLine="0"/>
      </w:pPr>
      <w:r>
        <w:t>Câu 03: Theo bạn ứng dụng của chúng tôi nên ưu tiên sắp xếp thứ tự các phòng khách sạn theo danh mục nào?</w:t>
      </w:r>
    </w:p>
    <w:p w14:paraId="710C5991" w14:textId="77777777" w:rsidR="000377DA" w:rsidRDefault="000377DA" w:rsidP="000377DA">
      <w:pPr>
        <w:pStyle w:val="Nidungvnbn"/>
      </w:pPr>
      <w:r>
        <w:t xml:space="preserve"> - Hạng sao</w:t>
      </w:r>
    </w:p>
    <w:p w14:paraId="01D4FBBA" w14:textId="77777777" w:rsidR="000377DA" w:rsidRDefault="000377DA" w:rsidP="000377DA">
      <w:pPr>
        <w:pStyle w:val="Nidungvnbn"/>
      </w:pPr>
      <w:r>
        <w:t>- Khu vực, địa điểm</w:t>
      </w:r>
    </w:p>
    <w:p w14:paraId="62C9BF59" w14:textId="77777777" w:rsidR="000377DA" w:rsidRDefault="000377DA" w:rsidP="000377DA">
      <w:pPr>
        <w:pStyle w:val="Nidungvnbn"/>
      </w:pPr>
      <w:r>
        <w:t>- Loại hình nơi ở</w:t>
      </w:r>
    </w:p>
    <w:p w14:paraId="70BE9CB0" w14:textId="77777777" w:rsidR="000377DA" w:rsidRDefault="000377DA" w:rsidP="000377DA">
      <w:pPr>
        <w:pStyle w:val="Nidungvnbn"/>
      </w:pPr>
      <w:r>
        <w:t>- Các tiện ích đi kèm</w:t>
      </w:r>
    </w:p>
    <w:p w14:paraId="5B8DF73C" w14:textId="77777777" w:rsidR="000377DA" w:rsidRDefault="000377DA" w:rsidP="000377DA">
      <w:pPr>
        <w:pStyle w:val="Nidungvnbn"/>
      </w:pPr>
      <w:r>
        <w:t>- Giá tiền</w:t>
      </w:r>
    </w:p>
    <w:p w14:paraId="705296D4" w14:textId="77777777" w:rsidR="000377DA" w:rsidRPr="004A3C71" w:rsidRDefault="000377DA" w:rsidP="000377DA">
      <w:pPr>
        <w:pStyle w:val="Nidungvnbn"/>
        <w:ind w:firstLine="0"/>
      </w:pPr>
      <w:r>
        <w:t xml:space="preserve">Câu 04: </w:t>
      </w:r>
      <w:r w:rsidRPr="004A3C71">
        <w:t xml:space="preserve">Bạn có dễ dàng tìm kiếm các </w:t>
      </w:r>
      <w:r>
        <w:t xml:space="preserve">khách sạn mà bạn cần khi sử dụng ứng dụng của chúng tôi? </w:t>
      </w:r>
    </w:p>
    <w:p w14:paraId="2B7141A5" w14:textId="77777777" w:rsidR="000377DA" w:rsidRPr="004A3C71" w:rsidRDefault="000377DA" w:rsidP="000377DA">
      <w:pPr>
        <w:pStyle w:val="Nidungvnbn"/>
      </w:pPr>
      <w:r w:rsidRPr="004A3C71">
        <w:t>Có, rất dễ dàng</w:t>
      </w:r>
    </w:p>
    <w:p w14:paraId="32F02FE2" w14:textId="77777777" w:rsidR="000377DA" w:rsidRDefault="000377DA" w:rsidP="000377DA">
      <w:pPr>
        <w:pStyle w:val="Nidungvnbn"/>
      </w:pPr>
      <w:r w:rsidRPr="004A3C71">
        <w:t>Không dễ dàng</w:t>
      </w:r>
    </w:p>
    <w:p w14:paraId="4369BBE1" w14:textId="77777777" w:rsidR="000377DA" w:rsidRPr="00C14BF0" w:rsidRDefault="000377DA" w:rsidP="000377DA">
      <w:pPr>
        <w:pStyle w:val="Nidungvnbn"/>
        <w:ind w:firstLine="0"/>
      </w:pPr>
      <w:r>
        <w:t xml:space="preserve">Câu 05: </w:t>
      </w:r>
      <w:r w:rsidRPr="00C14BF0">
        <w:t>Bạn cảm thấy chức năng "Tìm kiếm</w:t>
      </w:r>
      <w:r>
        <w:t xml:space="preserve"> khách sạn</w:t>
      </w:r>
      <w:r w:rsidRPr="00C14BF0">
        <w:t>" đã dễ dàng hiển thị các thông tin liên quan đến những gì bạn đang tìm kiế</w:t>
      </w:r>
      <w:r>
        <w:t xml:space="preserve">m hay chưa? </w:t>
      </w:r>
    </w:p>
    <w:p w14:paraId="4A598B38" w14:textId="77777777" w:rsidR="000377DA" w:rsidRPr="00C14BF0" w:rsidRDefault="000377DA" w:rsidP="000377DA">
      <w:pPr>
        <w:pStyle w:val="Nidungvnbn"/>
      </w:pPr>
      <w:r w:rsidRPr="00C14BF0">
        <w:t>Có</w:t>
      </w:r>
    </w:p>
    <w:p w14:paraId="683EAD12" w14:textId="77777777" w:rsidR="000377DA" w:rsidRDefault="000377DA" w:rsidP="000377DA">
      <w:pPr>
        <w:pStyle w:val="Nidungvnbn"/>
      </w:pPr>
      <w:r w:rsidRPr="00C14BF0">
        <w:t>Chưa</w:t>
      </w:r>
    </w:p>
    <w:p w14:paraId="4782818D" w14:textId="77777777" w:rsidR="000377DA" w:rsidRPr="00C14BF0" w:rsidRDefault="000377DA" w:rsidP="000377DA">
      <w:pPr>
        <w:pStyle w:val="Nidungvnbn"/>
        <w:ind w:firstLine="0"/>
      </w:pPr>
      <w:r>
        <w:t xml:space="preserve">Câu 06: </w:t>
      </w:r>
      <w:r w:rsidRPr="00C14BF0">
        <w:t xml:space="preserve">Theo bạn, các </w:t>
      </w:r>
      <w:r>
        <w:t>bài đăng trên website của chúng tôi về thông tin khách sạn và các dịch vụ của khách sạn đó</w:t>
      </w:r>
      <w:r w:rsidRPr="00C14BF0">
        <w:t xml:space="preserve"> có cập nhật đầy đủ thông tin cần thiết </w:t>
      </w:r>
      <w:r>
        <w:t>chưa?</w:t>
      </w:r>
    </w:p>
    <w:p w14:paraId="74B0DB48" w14:textId="77777777" w:rsidR="000377DA" w:rsidRPr="00C14BF0" w:rsidRDefault="000377DA" w:rsidP="000377DA">
      <w:pPr>
        <w:pStyle w:val="Nidungvnbn"/>
      </w:pPr>
      <w:r w:rsidRPr="00C14BF0">
        <w:t>Đầy đủ thông tin cần thiết</w:t>
      </w:r>
    </w:p>
    <w:p w14:paraId="3FD949EC" w14:textId="77777777" w:rsidR="000377DA" w:rsidRDefault="000377DA" w:rsidP="000377DA">
      <w:pPr>
        <w:pStyle w:val="Nidungvnbn"/>
      </w:pPr>
      <w:r w:rsidRPr="00C14BF0">
        <w:t>Chưa đầy đủ thông tin cần thiết</w:t>
      </w:r>
    </w:p>
    <w:p w14:paraId="0DF5CAD0" w14:textId="77777777" w:rsidR="000377DA" w:rsidRDefault="000377DA" w:rsidP="000377DA">
      <w:pPr>
        <w:pStyle w:val="Nidungvnbn"/>
      </w:pPr>
      <w:r>
        <w:t>* Nếu chưa thì mời người dùng nhập thiếu thông tin gì</w:t>
      </w:r>
    </w:p>
    <w:p w14:paraId="29724C81" w14:textId="77777777" w:rsidR="000377DA" w:rsidRDefault="000377DA" w:rsidP="000377DA">
      <w:pPr>
        <w:pStyle w:val="Nidungvnbn"/>
        <w:ind w:firstLine="0"/>
      </w:pPr>
      <w:r>
        <w:t xml:space="preserve">Câu 07: </w:t>
      </w:r>
      <w:r w:rsidRPr="00C14BF0">
        <w:t xml:space="preserve">Theo bạn thì </w:t>
      </w:r>
      <w:r>
        <w:t>website của chúng tôi nên sắp xếp thứ tự xuất hiện ưu tiên của các danh mục như thế nào? (1-3)</w:t>
      </w:r>
    </w:p>
    <w:p w14:paraId="20EDBA85" w14:textId="77777777" w:rsidR="000377DA" w:rsidRPr="00C14BF0" w:rsidRDefault="000377DA" w:rsidP="000377DA">
      <w:pPr>
        <w:pStyle w:val="Nidungvnbn"/>
      </w:pPr>
      <w:r>
        <w:t>- Chia sẻ kinh nghiệm</w:t>
      </w:r>
    </w:p>
    <w:p w14:paraId="5B1948FF" w14:textId="77777777" w:rsidR="000377DA" w:rsidRPr="00C14BF0" w:rsidRDefault="000377DA" w:rsidP="000377DA">
      <w:pPr>
        <w:pStyle w:val="Nidungvnbn"/>
      </w:pPr>
      <w:r>
        <w:lastRenderedPageBreak/>
        <w:t>- Ưu đãi trong ngày, trong tháng</w:t>
      </w:r>
    </w:p>
    <w:p w14:paraId="74123FD1" w14:textId="77777777" w:rsidR="000377DA" w:rsidRDefault="000377DA" w:rsidP="000377DA">
      <w:pPr>
        <w:pStyle w:val="Nidungvnbn"/>
      </w:pPr>
      <w:r>
        <w:t>- Điểm đến yêu thích trong nước</w:t>
      </w:r>
    </w:p>
    <w:p w14:paraId="7B272551" w14:textId="77777777" w:rsidR="000377DA" w:rsidRDefault="000377DA" w:rsidP="000377DA">
      <w:pPr>
        <w:pStyle w:val="Nidungvnbn"/>
      </w:pPr>
      <w:r>
        <w:t>- Điểm đến yêu thích nước ngoài</w:t>
      </w:r>
    </w:p>
    <w:p w14:paraId="27CF7FF3" w14:textId="77777777" w:rsidR="000377DA" w:rsidRDefault="000377DA" w:rsidP="000377DA">
      <w:pPr>
        <w:pStyle w:val="Nidungvnbn"/>
      </w:pPr>
      <w:r>
        <w:t>- Khách sạn nổi tiếng</w:t>
      </w:r>
    </w:p>
    <w:p w14:paraId="5E6C59ED" w14:textId="77777777" w:rsidR="000377DA" w:rsidRDefault="000377DA" w:rsidP="000377DA">
      <w:pPr>
        <w:pStyle w:val="Nidungvnbn"/>
      </w:pPr>
      <w:r>
        <w:t>- Ý kiến, đánh giá của khách hàng</w:t>
      </w:r>
    </w:p>
    <w:p w14:paraId="7DC2D254" w14:textId="77777777" w:rsidR="000377DA" w:rsidRDefault="000377DA" w:rsidP="000377DA">
      <w:pPr>
        <w:pStyle w:val="Nidungvnbn"/>
        <w:ind w:firstLine="0"/>
      </w:pPr>
      <w:r>
        <w:t>Câu 08: Chúng tôi đang dự định sẽ liên kết với các ngân hàng nổi tiếng để mở rộng hơn các phương thức thanh toán</w:t>
      </w:r>
      <w:r w:rsidRPr="00C14BF0">
        <w:t>. Chúng tôi rất mong lắng nghe các ý kiến đóng góp từ phía các bạn.</w:t>
      </w:r>
    </w:p>
    <w:p w14:paraId="360BDCAC" w14:textId="77777777" w:rsidR="00B1362B" w:rsidRDefault="00B1362B" w:rsidP="00B1362B">
      <w:pPr>
        <w:pStyle w:val="Tiumccp3"/>
      </w:pPr>
      <w:bookmarkStart w:id="33" w:name="_Toc59525076"/>
      <w:r>
        <w:t>2.2.2.4 Thống kê nhóm câu hỏi chức năng</w:t>
      </w:r>
      <w:bookmarkEnd w:id="33"/>
    </w:p>
    <w:p w14:paraId="001D8B94" w14:textId="77777777" w:rsidR="005B106C" w:rsidRDefault="005B106C" w:rsidP="00B1362B">
      <w:pPr>
        <w:pStyle w:val="Tiumccp3"/>
      </w:pPr>
    </w:p>
    <w:p w14:paraId="3787F996" w14:textId="77777777" w:rsidR="00C93323" w:rsidRDefault="005B106C" w:rsidP="00C93323">
      <w:pPr>
        <w:pStyle w:val="Caption"/>
        <w:keepNext/>
      </w:pPr>
      <w:r w:rsidRPr="005B106C">
        <w:rPr>
          <w:noProof/>
        </w:rPr>
        <w:drawing>
          <wp:inline distT="0" distB="0" distL="0" distR="0" wp14:anchorId="75DBD127" wp14:editId="0CF3ABAC">
            <wp:extent cx="5791835" cy="2727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08805F1F" w14:textId="1644E5F2" w:rsidR="000377DA" w:rsidRDefault="00C93323" w:rsidP="00C93323">
      <w:pPr>
        <w:pStyle w:val="Caption"/>
      </w:pPr>
      <w:bookmarkStart w:id="34" w:name="_Toc59525112"/>
      <w:r>
        <w:t xml:space="preserve">Hình </w:t>
      </w:r>
      <w:fldSimple w:instr=" SEQ Hình \* ARABIC ">
        <w:r w:rsidR="00154A7E">
          <w:rPr>
            <w:noProof/>
          </w:rPr>
          <w:t>3</w:t>
        </w:r>
      </w:fldSimple>
      <w:r>
        <w:t>. Câu hỏi chức năng 1 và thống kê</w:t>
      </w:r>
      <w:bookmarkEnd w:id="34"/>
    </w:p>
    <w:p w14:paraId="3FCDDE23" w14:textId="77777777" w:rsidR="005B106C" w:rsidRDefault="005B106C" w:rsidP="005B106C"/>
    <w:p w14:paraId="218C0642" w14:textId="77777777" w:rsidR="00C93323" w:rsidRDefault="005B106C" w:rsidP="00C93323">
      <w:pPr>
        <w:pStyle w:val="Caption"/>
        <w:keepNext/>
      </w:pPr>
      <w:r>
        <w:rPr>
          <w:noProof/>
        </w:rPr>
        <w:lastRenderedPageBreak/>
        <w:drawing>
          <wp:inline distT="0" distB="0" distL="0" distR="0" wp14:anchorId="7B0DAB8A" wp14:editId="567AC6F7">
            <wp:extent cx="5791835" cy="2869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2869565"/>
                    </a:xfrm>
                    <a:prstGeom prst="rect">
                      <a:avLst/>
                    </a:prstGeom>
                  </pic:spPr>
                </pic:pic>
              </a:graphicData>
            </a:graphic>
          </wp:inline>
        </w:drawing>
      </w:r>
    </w:p>
    <w:p w14:paraId="57CFBD92" w14:textId="24F76F69" w:rsidR="005B106C" w:rsidRPr="005B106C" w:rsidRDefault="00C93323" w:rsidP="00C93323">
      <w:pPr>
        <w:pStyle w:val="Caption"/>
      </w:pPr>
      <w:bookmarkStart w:id="35" w:name="_Toc59525113"/>
      <w:r>
        <w:t xml:space="preserve">Hình </w:t>
      </w:r>
      <w:fldSimple w:instr=" SEQ Hình \* ARABIC ">
        <w:r w:rsidR="00154A7E">
          <w:rPr>
            <w:noProof/>
          </w:rPr>
          <w:t>4</w:t>
        </w:r>
      </w:fldSimple>
      <w:r>
        <w:t>. Câu hỏi chức năng 2 và thống kê</w:t>
      </w:r>
      <w:bookmarkEnd w:id="35"/>
    </w:p>
    <w:p w14:paraId="57A864ED" w14:textId="77777777" w:rsidR="0013100C" w:rsidRDefault="0013100C" w:rsidP="000377DA">
      <w:pPr>
        <w:pStyle w:val="Nidungvnbn"/>
      </w:pPr>
    </w:p>
    <w:p w14:paraId="7234BE99" w14:textId="77777777" w:rsidR="005B106C" w:rsidRDefault="005B106C" w:rsidP="000377DA">
      <w:pPr>
        <w:pStyle w:val="Nidungvnbn"/>
      </w:pPr>
    </w:p>
    <w:p w14:paraId="62E4AC28" w14:textId="77777777" w:rsidR="00C93323" w:rsidRDefault="005B106C" w:rsidP="00C93323">
      <w:pPr>
        <w:pStyle w:val="Caption"/>
        <w:keepNext/>
      </w:pPr>
      <w:r>
        <w:rPr>
          <w:noProof/>
        </w:rPr>
        <w:drawing>
          <wp:inline distT="0" distB="0" distL="0" distR="0" wp14:anchorId="3F2FD90F" wp14:editId="29A6DA6F">
            <wp:extent cx="5791835" cy="2869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3.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2869565"/>
                    </a:xfrm>
                    <a:prstGeom prst="rect">
                      <a:avLst/>
                    </a:prstGeom>
                  </pic:spPr>
                </pic:pic>
              </a:graphicData>
            </a:graphic>
          </wp:inline>
        </w:drawing>
      </w:r>
    </w:p>
    <w:p w14:paraId="3CBA3604" w14:textId="567C8125" w:rsidR="00C93323" w:rsidRDefault="00C93323" w:rsidP="00C93323">
      <w:pPr>
        <w:pStyle w:val="Caption"/>
      </w:pPr>
      <w:bookmarkStart w:id="36" w:name="_Toc59525114"/>
      <w:r>
        <w:t xml:space="preserve">Hình </w:t>
      </w:r>
      <w:fldSimple w:instr=" SEQ Hình \* ARABIC ">
        <w:r w:rsidR="00154A7E">
          <w:rPr>
            <w:noProof/>
          </w:rPr>
          <w:t>5</w:t>
        </w:r>
      </w:fldSimple>
      <w:r>
        <w:t>. Câu hỏi chức năng 3 và thống kê</w:t>
      </w:r>
      <w:bookmarkEnd w:id="36"/>
    </w:p>
    <w:p w14:paraId="6C80E000" w14:textId="341D1DED" w:rsidR="005B106C" w:rsidRDefault="005B106C" w:rsidP="00C93323">
      <w:pPr>
        <w:pStyle w:val="Caption"/>
      </w:pPr>
    </w:p>
    <w:p w14:paraId="271E59E9" w14:textId="77777777" w:rsidR="004B6BF5" w:rsidRDefault="004B6BF5" w:rsidP="005B106C">
      <w:pPr>
        <w:pStyle w:val="Caption"/>
      </w:pPr>
    </w:p>
    <w:p w14:paraId="526C0780" w14:textId="77777777" w:rsidR="004B6BF5" w:rsidRDefault="004B6BF5" w:rsidP="001850A3">
      <w:pPr>
        <w:tabs>
          <w:tab w:val="center" w:pos="6379"/>
        </w:tabs>
        <w:spacing w:after="200" w:line="276" w:lineRule="auto"/>
        <w:jc w:val="center"/>
        <w:rPr>
          <w:b/>
          <w:sz w:val="32"/>
          <w:szCs w:val="32"/>
        </w:rPr>
      </w:pPr>
    </w:p>
    <w:p w14:paraId="5C8C3F49" w14:textId="77777777" w:rsidR="00C93323" w:rsidRDefault="005B106C" w:rsidP="00C93323">
      <w:pPr>
        <w:pStyle w:val="Caption"/>
        <w:keepNext/>
      </w:pPr>
      <w:r>
        <w:rPr>
          <w:noProof/>
        </w:rPr>
        <w:drawing>
          <wp:inline distT="0" distB="0" distL="0" distR="0" wp14:anchorId="0116A0D5" wp14:editId="5C24A9F3">
            <wp:extent cx="5791835" cy="2371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2371090"/>
                    </a:xfrm>
                    <a:prstGeom prst="rect">
                      <a:avLst/>
                    </a:prstGeom>
                  </pic:spPr>
                </pic:pic>
              </a:graphicData>
            </a:graphic>
          </wp:inline>
        </w:drawing>
      </w:r>
    </w:p>
    <w:p w14:paraId="7B9FF72C" w14:textId="7896673A" w:rsidR="00C93323" w:rsidRDefault="00C93323" w:rsidP="00C93323">
      <w:pPr>
        <w:pStyle w:val="Caption"/>
      </w:pPr>
      <w:bookmarkStart w:id="37" w:name="_Toc59525115"/>
      <w:r>
        <w:t xml:space="preserve">Hình </w:t>
      </w:r>
      <w:fldSimple w:instr=" SEQ Hình \* ARABIC ">
        <w:r w:rsidR="00154A7E">
          <w:rPr>
            <w:noProof/>
          </w:rPr>
          <w:t>6</w:t>
        </w:r>
      </w:fldSimple>
      <w:r>
        <w:t>. Câu hỏi chức năng 4 và thống kê</w:t>
      </w:r>
      <w:bookmarkEnd w:id="37"/>
    </w:p>
    <w:p w14:paraId="15689AC3" w14:textId="79E17D4A" w:rsidR="005B106C" w:rsidRDefault="005B106C" w:rsidP="00C93323">
      <w:pPr>
        <w:pStyle w:val="Caption"/>
      </w:pPr>
    </w:p>
    <w:p w14:paraId="6905D579" w14:textId="77777777" w:rsidR="005B106C" w:rsidRDefault="005B106C" w:rsidP="005B106C"/>
    <w:p w14:paraId="1FDB6A5C" w14:textId="77777777" w:rsidR="005B106C" w:rsidRPr="005B106C" w:rsidRDefault="005B106C" w:rsidP="005B106C"/>
    <w:p w14:paraId="27400521" w14:textId="77777777" w:rsidR="00C93323" w:rsidRDefault="005B106C" w:rsidP="00C93323">
      <w:pPr>
        <w:pStyle w:val="Caption"/>
        <w:keepNext/>
      </w:pPr>
      <w:r>
        <w:rPr>
          <w:noProof/>
        </w:rPr>
        <w:drawing>
          <wp:inline distT="0" distB="0" distL="0" distR="0" wp14:anchorId="0598AD51" wp14:editId="4D3DB9CB">
            <wp:extent cx="5791835" cy="2561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5.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2561590"/>
                    </a:xfrm>
                    <a:prstGeom prst="rect">
                      <a:avLst/>
                    </a:prstGeom>
                  </pic:spPr>
                </pic:pic>
              </a:graphicData>
            </a:graphic>
          </wp:inline>
        </w:drawing>
      </w:r>
    </w:p>
    <w:p w14:paraId="0BF9C573" w14:textId="055696B8" w:rsidR="00C93323" w:rsidRDefault="00C93323" w:rsidP="00C93323">
      <w:pPr>
        <w:pStyle w:val="Caption"/>
      </w:pPr>
      <w:bookmarkStart w:id="38" w:name="_Toc59525116"/>
      <w:r>
        <w:t xml:space="preserve">Hình </w:t>
      </w:r>
      <w:fldSimple w:instr=" SEQ Hình \* ARABIC ">
        <w:r w:rsidR="00154A7E">
          <w:rPr>
            <w:noProof/>
          </w:rPr>
          <w:t>7</w:t>
        </w:r>
      </w:fldSimple>
      <w:r>
        <w:t>. Câu hỏi chức năng 5 và thống kê</w:t>
      </w:r>
      <w:bookmarkEnd w:id="38"/>
    </w:p>
    <w:p w14:paraId="3F8C1860" w14:textId="0F42447F" w:rsidR="005B106C" w:rsidRDefault="005B106C" w:rsidP="00C93323">
      <w:pPr>
        <w:pStyle w:val="Caption"/>
      </w:pPr>
    </w:p>
    <w:p w14:paraId="7C8FE341" w14:textId="77777777" w:rsidR="005B106C" w:rsidRDefault="005B106C" w:rsidP="005B106C">
      <w:pPr>
        <w:tabs>
          <w:tab w:val="center" w:pos="6379"/>
        </w:tabs>
        <w:spacing w:after="200" w:line="276" w:lineRule="auto"/>
        <w:rPr>
          <w:b/>
          <w:sz w:val="32"/>
          <w:szCs w:val="32"/>
        </w:rPr>
      </w:pPr>
    </w:p>
    <w:p w14:paraId="35A47134" w14:textId="77777777" w:rsidR="00C93323" w:rsidRDefault="005B106C" w:rsidP="00C93323">
      <w:pPr>
        <w:pStyle w:val="Caption"/>
        <w:keepNext/>
      </w:pPr>
      <w:r>
        <w:rPr>
          <w:noProof/>
        </w:rPr>
        <w:lastRenderedPageBreak/>
        <w:drawing>
          <wp:inline distT="0" distB="0" distL="0" distR="0" wp14:anchorId="540D7185" wp14:editId="22C8CDD1">
            <wp:extent cx="5791835" cy="2568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6.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2568575"/>
                    </a:xfrm>
                    <a:prstGeom prst="rect">
                      <a:avLst/>
                    </a:prstGeom>
                  </pic:spPr>
                </pic:pic>
              </a:graphicData>
            </a:graphic>
          </wp:inline>
        </w:drawing>
      </w:r>
    </w:p>
    <w:p w14:paraId="63DEC95C" w14:textId="60677FF6" w:rsidR="00C93323" w:rsidRDefault="00C93323" w:rsidP="00C93323">
      <w:pPr>
        <w:pStyle w:val="Caption"/>
      </w:pPr>
      <w:bookmarkStart w:id="39" w:name="_Toc59525117"/>
      <w:r>
        <w:t xml:space="preserve">Hình </w:t>
      </w:r>
      <w:fldSimple w:instr=" SEQ Hình \* ARABIC ">
        <w:r w:rsidR="00154A7E">
          <w:rPr>
            <w:noProof/>
          </w:rPr>
          <w:t>8</w:t>
        </w:r>
      </w:fldSimple>
      <w:r>
        <w:t>. Câu hỏi chức năng 6 và thống kê</w:t>
      </w:r>
      <w:bookmarkEnd w:id="39"/>
    </w:p>
    <w:p w14:paraId="370E2049" w14:textId="25CA108A" w:rsidR="005B106C" w:rsidRDefault="005B106C" w:rsidP="00C93323">
      <w:pPr>
        <w:pStyle w:val="Caption"/>
      </w:pPr>
    </w:p>
    <w:p w14:paraId="33F96B1C" w14:textId="77777777" w:rsidR="004B6BF5" w:rsidRDefault="004B6BF5" w:rsidP="001850A3">
      <w:pPr>
        <w:tabs>
          <w:tab w:val="center" w:pos="6379"/>
        </w:tabs>
        <w:spacing w:after="200" w:line="276" w:lineRule="auto"/>
        <w:jc w:val="center"/>
        <w:rPr>
          <w:b/>
          <w:sz w:val="32"/>
          <w:szCs w:val="32"/>
        </w:rPr>
      </w:pPr>
    </w:p>
    <w:p w14:paraId="63CB7A7D" w14:textId="77777777" w:rsidR="00C93323" w:rsidRDefault="005B106C" w:rsidP="00C93323">
      <w:pPr>
        <w:pStyle w:val="Caption"/>
        <w:keepNext/>
      </w:pPr>
      <w:r w:rsidRPr="005B106C">
        <w:rPr>
          <w:noProof/>
        </w:rPr>
        <w:drawing>
          <wp:inline distT="0" distB="0" distL="0" distR="0" wp14:anchorId="0C8C7DE1" wp14:editId="04C5E800">
            <wp:extent cx="5791835" cy="2827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7.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2827655"/>
                    </a:xfrm>
                    <a:prstGeom prst="rect">
                      <a:avLst/>
                    </a:prstGeom>
                  </pic:spPr>
                </pic:pic>
              </a:graphicData>
            </a:graphic>
          </wp:inline>
        </w:drawing>
      </w:r>
    </w:p>
    <w:p w14:paraId="40AA67A7" w14:textId="425AB871" w:rsidR="00C93323" w:rsidRDefault="00C93323" w:rsidP="00C93323">
      <w:pPr>
        <w:pStyle w:val="Caption"/>
      </w:pPr>
      <w:bookmarkStart w:id="40" w:name="_Toc59525118"/>
      <w:r>
        <w:t xml:space="preserve">Hình </w:t>
      </w:r>
      <w:fldSimple w:instr=" SEQ Hình \* ARABIC ">
        <w:r w:rsidR="00154A7E">
          <w:rPr>
            <w:noProof/>
          </w:rPr>
          <w:t>9</w:t>
        </w:r>
      </w:fldSimple>
      <w:r>
        <w:t>. Câu hỏi chức năng 7 và thống kê</w:t>
      </w:r>
      <w:bookmarkEnd w:id="40"/>
    </w:p>
    <w:p w14:paraId="028EDBCE" w14:textId="2271D7AC" w:rsidR="005B106C" w:rsidRDefault="005B106C" w:rsidP="00C93323">
      <w:pPr>
        <w:pStyle w:val="Caption"/>
      </w:pPr>
    </w:p>
    <w:p w14:paraId="3D931E04" w14:textId="77777777" w:rsidR="005B106C" w:rsidRDefault="005B106C" w:rsidP="001850A3">
      <w:pPr>
        <w:tabs>
          <w:tab w:val="center" w:pos="6379"/>
        </w:tabs>
        <w:spacing w:after="200" w:line="276" w:lineRule="auto"/>
        <w:jc w:val="center"/>
        <w:rPr>
          <w:b/>
          <w:sz w:val="32"/>
          <w:szCs w:val="32"/>
        </w:rPr>
      </w:pPr>
    </w:p>
    <w:p w14:paraId="4FF3516D" w14:textId="77777777" w:rsidR="003B2AE2" w:rsidRDefault="003B2AE2" w:rsidP="001850A3">
      <w:pPr>
        <w:tabs>
          <w:tab w:val="center" w:pos="6379"/>
        </w:tabs>
        <w:spacing w:after="200" w:line="276" w:lineRule="auto"/>
        <w:jc w:val="center"/>
        <w:rPr>
          <w:b/>
          <w:sz w:val="32"/>
          <w:szCs w:val="32"/>
        </w:rPr>
      </w:pPr>
    </w:p>
    <w:p w14:paraId="4487A880" w14:textId="77777777" w:rsidR="003B2AE2" w:rsidRDefault="003B2AE2" w:rsidP="001850A3">
      <w:pPr>
        <w:tabs>
          <w:tab w:val="center" w:pos="6379"/>
        </w:tabs>
        <w:spacing w:after="200" w:line="276" w:lineRule="auto"/>
        <w:jc w:val="center"/>
        <w:rPr>
          <w:b/>
          <w:sz w:val="32"/>
          <w:szCs w:val="32"/>
        </w:rPr>
      </w:pPr>
    </w:p>
    <w:p w14:paraId="2358118A" w14:textId="77777777" w:rsidR="003B2AE2" w:rsidRDefault="003B2AE2" w:rsidP="001850A3">
      <w:pPr>
        <w:tabs>
          <w:tab w:val="center" w:pos="6379"/>
        </w:tabs>
        <w:spacing w:after="200" w:line="276" w:lineRule="auto"/>
        <w:jc w:val="center"/>
        <w:rPr>
          <w:b/>
          <w:sz w:val="32"/>
          <w:szCs w:val="32"/>
        </w:rPr>
      </w:pPr>
    </w:p>
    <w:p w14:paraId="04A5A936" w14:textId="77777777" w:rsidR="005B106C" w:rsidRDefault="006262B4" w:rsidP="003B2AE2">
      <w:pPr>
        <w:pStyle w:val="Tiumccp1"/>
      </w:pPr>
      <w:bookmarkStart w:id="41" w:name="_Toc59525077"/>
      <w:r>
        <w:t>2</w:t>
      </w:r>
      <w:r w:rsidR="003B2AE2">
        <w:t>.3 Personas</w:t>
      </w:r>
      <w:bookmarkEnd w:id="41"/>
    </w:p>
    <w:p w14:paraId="62593A6E" w14:textId="77777777" w:rsidR="003B2AE2" w:rsidRDefault="006262B4" w:rsidP="003B2AE2">
      <w:pPr>
        <w:pStyle w:val="Tiumccp2"/>
      </w:pPr>
      <w:bookmarkStart w:id="42" w:name="_Toc59525078"/>
      <w:r>
        <w:t>2.3</w:t>
      </w:r>
      <w:r w:rsidR="003B2AE2">
        <w:t>.1 Personas 1</w:t>
      </w:r>
      <w:bookmarkEnd w:id="42"/>
    </w:p>
    <w:p w14:paraId="635CC38A" w14:textId="77777777" w:rsidR="00C93323" w:rsidRDefault="003B2AE2" w:rsidP="00C93323">
      <w:pPr>
        <w:keepNext/>
      </w:pPr>
      <w:r>
        <w:rPr>
          <w:b/>
          <w:noProof/>
        </w:rPr>
        <w:drawing>
          <wp:inline distT="0" distB="0" distL="0" distR="0" wp14:anchorId="3761F183" wp14:editId="437AFA31">
            <wp:extent cx="5943600" cy="3194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sonas0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1423888C" w14:textId="3B205C2E" w:rsidR="003B2AE2" w:rsidRDefault="00C93323" w:rsidP="00C93323">
      <w:pPr>
        <w:pStyle w:val="Caption"/>
        <w:rPr>
          <w:b/>
        </w:rPr>
      </w:pPr>
      <w:bookmarkStart w:id="43" w:name="_Toc59525119"/>
      <w:r>
        <w:t xml:space="preserve">Hình </w:t>
      </w:r>
      <w:fldSimple w:instr=" SEQ Hình \* ARABIC ">
        <w:r w:rsidR="00154A7E">
          <w:rPr>
            <w:noProof/>
          </w:rPr>
          <w:t>10</w:t>
        </w:r>
      </w:fldSimple>
      <w:r>
        <w:t>. Personas 1</w:t>
      </w:r>
      <w:bookmarkEnd w:id="43"/>
    </w:p>
    <w:p w14:paraId="323A1CA1" w14:textId="77777777" w:rsidR="003B2AE2" w:rsidRDefault="003B2AE2" w:rsidP="003B2AE2">
      <w:pPr>
        <w:rPr>
          <w:b/>
        </w:rPr>
      </w:pPr>
    </w:p>
    <w:p w14:paraId="7A69280C" w14:textId="77777777" w:rsidR="003B2AE2" w:rsidRPr="006262B4" w:rsidRDefault="006262B4" w:rsidP="006262B4">
      <w:pPr>
        <w:pStyle w:val="Tiumccp2"/>
      </w:pPr>
      <w:bookmarkStart w:id="44" w:name="_Toc59525079"/>
      <w:r>
        <w:t>2</w:t>
      </w:r>
      <w:r w:rsidR="003B2AE2">
        <w:t>.3.2 Personas 2</w:t>
      </w:r>
      <w:bookmarkEnd w:id="44"/>
    </w:p>
    <w:p w14:paraId="259AAE48" w14:textId="77777777" w:rsidR="00C93323" w:rsidRDefault="003B2AE2" w:rsidP="00C93323">
      <w:pPr>
        <w:keepNext/>
      </w:pPr>
      <w:r>
        <w:rPr>
          <w:b/>
          <w:noProof/>
        </w:rPr>
        <w:lastRenderedPageBreak/>
        <w:drawing>
          <wp:inline distT="0" distB="0" distL="0" distR="0" wp14:anchorId="5FDD0E34" wp14:editId="3E76CA04">
            <wp:extent cx="5943600" cy="3188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sonas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2F325337" w14:textId="3C45B1B3" w:rsidR="003B2AE2" w:rsidRDefault="00C93323" w:rsidP="00C93323">
      <w:pPr>
        <w:pStyle w:val="Caption"/>
        <w:rPr>
          <w:b/>
        </w:rPr>
      </w:pPr>
      <w:bookmarkStart w:id="45" w:name="_Toc59525120"/>
      <w:r>
        <w:t xml:space="preserve">Hình </w:t>
      </w:r>
      <w:fldSimple w:instr=" SEQ Hình \* ARABIC ">
        <w:r w:rsidR="00154A7E">
          <w:rPr>
            <w:noProof/>
          </w:rPr>
          <w:t>11</w:t>
        </w:r>
      </w:fldSimple>
      <w:r>
        <w:t>. Personas 2</w:t>
      </w:r>
      <w:bookmarkEnd w:id="45"/>
    </w:p>
    <w:p w14:paraId="38AF2C63" w14:textId="77777777" w:rsidR="006262B4" w:rsidRDefault="006262B4" w:rsidP="003B2AE2">
      <w:pPr>
        <w:pStyle w:val="Tiumccp2"/>
      </w:pPr>
    </w:p>
    <w:p w14:paraId="3346AFC7" w14:textId="77777777" w:rsidR="003B2AE2" w:rsidRPr="003B2AE2" w:rsidRDefault="006262B4" w:rsidP="003B2AE2">
      <w:pPr>
        <w:pStyle w:val="Tiumccp2"/>
      </w:pPr>
      <w:bookmarkStart w:id="46" w:name="_Toc59525080"/>
      <w:r>
        <w:t>2</w:t>
      </w:r>
      <w:r w:rsidR="003B2AE2">
        <w:t>.3.3 Personas 3</w:t>
      </w:r>
      <w:bookmarkEnd w:id="46"/>
      <w:r w:rsidR="003B2AE2">
        <w:t xml:space="preserve"> </w:t>
      </w:r>
    </w:p>
    <w:p w14:paraId="7344D040" w14:textId="77777777" w:rsidR="00C93323" w:rsidRDefault="003B2AE2" w:rsidP="00C93323">
      <w:pPr>
        <w:keepNext/>
      </w:pPr>
      <w:r>
        <w:rPr>
          <w:b/>
          <w:noProof/>
        </w:rPr>
        <w:drawing>
          <wp:inline distT="0" distB="0" distL="0" distR="0" wp14:anchorId="6E30CF38" wp14:editId="618A9A64">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s0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64E7FB24" w14:textId="67D555FF" w:rsidR="00C93323" w:rsidRDefault="00C93323" w:rsidP="00C93323">
      <w:pPr>
        <w:pStyle w:val="Caption"/>
        <w:rPr>
          <w:b/>
        </w:rPr>
      </w:pPr>
      <w:bookmarkStart w:id="47" w:name="_Toc59525121"/>
      <w:r>
        <w:t xml:space="preserve">Hình </w:t>
      </w:r>
      <w:fldSimple w:instr=" SEQ Hình \* ARABIC ">
        <w:r w:rsidR="00154A7E">
          <w:rPr>
            <w:noProof/>
          </w:rPr>
          <w:t>12</w:t>
        </w:r>
      </w:fldSimple>
      <w:r>
        <w:t>. Personas 3</w:t>
      </w:r>
      <w:bookmarkEnd w:id="47"/>
    </w:p>
    <w:p w14:paraId="39D228A7" w14:textId="3C775B03" w:rsidR="003B2AE2" w:rsidRDefault="003B2AE2" w:rsidP="00C93323">
      <w:pPr>
        <w:pStyle w:val="Caption"/>
        <w:jc w:val="left"/>
        <w:rPr>
          <w:b/>
        </w:rPr>
      </w:pPr>
    </w:p>
    <w:p w14:paraId="4E6E73D2" w14:textId="77777777" w:rsidR="003B2AE2" w:rsidRPr="00565DD2" w:rsidRDefault="003B2AE2" w:rsidP="00565DD2">
      <w:pPr>
        <w:pStyle w:val="Tiumccp1"/>
      </w:pPr>
    </w:p>
    <w:p w14:paraId="7E5E215E" w14:textId="77777777" w:rsidR="00565DD2" w:rsidRDefault="00565DD2" w:rsidP="00565DD2">
      <w:pPr>
        <w:pStyle w:val="Tiumccp1"/>
      </w:pPr>
      <w:bookmarkStart w:id="48" w:name="_Toc59525081"/>
      <w:r>
        <w:t>2.4 P</w:t>
      </w:r>
      <w:r w:rsidRPr="0075143E">
        <w:t>rioritization worksheet</w:t>
      </w:r>
      <w:bookmarkEnd w:id="48"/>
    </w:p>
    <w:p w14:paraId="7C330A6E" w14:textId="77777777" w:rsidR="00565DD2" w:rsidRDefault="00565DD2" w:rsidP="00565DD2">
      <w:pPr>
        <w:pStyle w:val="Tiumccp1"/>
      </w:pPr>
    </w:p>
    <w:tbl>
      <w:tblPr>
        <w:tblStyle w:val="TableGrid"/>
        <w:tblW w:w="0" w:type="auto"/>
        <w:tblLook w:val="04A0" w:firstRow="1" w:lastRow="0" w:firstColumn="1" w:lastColumn="0" w:noHBand="0" w:noVBand="1"/>
      </w:tblPr>
      <w:tblGrid>
        <w:gridCol w:w="336"/>
        <w:gridCol w:w="1936"/>
        <w:gridCol w:w="1403"/>
        <w:gridCol w:w="1416"/>
        <w:gridCol w:w="1416"/>
        <w:gridCol w:w="1302"/>
        <w:gridCol w:w="1302"/>
      </w:tblGrid>
      <w:tr w:rsidR="00565DD2" w14:paraId="547C50C2" w14:textId="77777777" w:rsidTr="004D6137">
        <w:tc>
          <w:tcPr>
            <w:tcW w:w="279" w:type="dxa"/>
          </w:tcPr>
          <w:p w14:paraId="4D2424C2" w14:textId="77777777" w:rsidR="00565DD2" w:rsidRDefault="00565DD2" w:rsidP="004D6137">
            <w:pPr>
              <w:rPr>
                <w:b/>
              </w:rPr>
            </w:pPr>
          </w:p>
        </w:tc>
        <w:tc>
          <w:tcPr>
            <w:tcW w:w="2418" w:type="dxa"/>
          </w:tcPr>
          <w:p w14:paraId="7EA2F79F" w14:textId="77777777" w:rsidR="00565DD2" w:rsidRDefault="00565DD2" w:rsidP="004D6137">
            <w:pPr>
              <w:rPr>
                <w:b/>
              </w:rPr>
            </w:pPr>
            <w:r>
              <w:rPr>
                <w:b/>
              </w:rPr>
              <w:t>Requirement</w:t>
            </w:r>
          </w:p>
        </w:tc>
        <w:tc>
          <w:tcPr>
            <w:tcW w:w="1333" w:type="dxa"/>
          </w:tcPr>
          <w:p w14:paraId="4D028419" w14:textId="77777777" w:rsidR="00565DD2" w:rsidRDefault="00565DD2" w:rsidP="004D6137">
            <w:pPr>
              <w:rPr>
                <w:b/>
              </w:rPr>
            </w:pPr>
            <w:r>
              <w:rPr>
                <w:b/>
              </w:rPr>
              <w:t>Description</w:t>
            </w:r>
          </w:p>
        </w:tc>
        <w:tc>
          <w:tcPr>
            <w:tcW w:w="1333" w:type="dxa"/>
          </w:tcPr>
          <w:p w14:paraId="74929E4D" w14:textId="77777777" w:rsidR="00565DD2" w:rsidRDefault="00565DD2" w:rsidP="004D6137">
            <w:pPr>
              <w:rPr>
                <w:b/>
              </w:rPr>
            </w:pPr>
            <w:r>
              <w:rPr>
                <w:b/>
              </w:rPr>
              <w:t>Business Importance</w:t>
            </w:r>
          </w:p>
        </w:tc>
        <w:tc>
          <w:tcPr>
            <w:tcW w:w="1333" w:type="dxa"/>
          </w:tcPr>
          <w:p w14:paraId="37CFED67" w14:textId="77777777" w:rsidR="00565DD2" w:rsidRDefault="00565DD2" w:rsidP="004D6137">
            <w:pPr>
              <w:rPr>
                <w:b/>
              </w:rPr>
            </w:pPr>
            <w:r>
              <w:rPr>
                <w:b/>
              </w:rPr>
              <w:t>User Importance</w:t>
            </w:r>
          </w:p>
        </w:tc>
        <w:tc>
          <w:tcPr>
            <w:tcW w:w="1327" w:type="dxa"/>
          </w:tcPr>
          <w:p w14:paraId="3ED364F4" w14:textId="77777777" w:rsidR="00565DD2" w:rsidRDefault="00565DD2" w:rsidP="004D6137">
            <w:pPr>
              <w:rPr>
                <w:b/>
              </w:rPr>
            </w:pPr>
            <w:r>
              <w:rPr>
                <w:b/>
              </w:rPr>
              <w:t>Technical Feasibility</w:t>
            </w:r>
          </w:p>
        </w:tc>
        <w:tc>
          <w:tcPr>
            <w:tcW w:w="1327" w:type="dxa"/>
          </w:tcPr>
          <w:p w14:paraId="4ED4CAFE" w14:textId="77777777" w:rsidR="00565DD2" w:rsidRDefault="00565DD2" w:rsidP="004D6137">
            <w:pPr>
              <w:rPr>
                <w:b/>
              </w:rPr>
            </w:pPr>
            <w:r>
              <w:rPr>
                <w:b/>
              </w:rPr>
              <w:t>Resource Feasibility</w:t>
            </w:r>
          </w:p>
        </w:tc>
      </w:tr>
      <w:tr w:rsidR="00565DD2" w:rsidRPr="002D658D" w14:paraId="624C6D27" w14:textId="77777777" w:rsidTr="004D6137">
        <w:tc>
          <w:tcPr>
            <w:tcW w:w="279" w:type="dxa"/>
          </w:tcPr>
          <w:p w14:paraId="4032FE30" w14:textId="77777777" w:rsidR="00565DD2" w:rsidRDefault="00565DD2" w:rsidP="004D6137">
            <w:pPr>
              <w:rPr>
                <w:b/>
              </w:rPr>
            </w:pPr>
            <w:r>
              <w:rPr>
                <w:b/>
              </w:rPr>
              <w:t>1</w:t>
            </w:r>
          </w:p>
        </w:tc>
        <w:tc>
          <w:tcPr>
            <w:tcW w:w="2418" w:type="dxa"/>
          </w:tcPr>
          <w:p w14:paraId="7F4E5DDC" w14:textId="77777777" w:rsidR="00565DD2" w:rsidRDefault="00565DD2" w:rsidP="004D6137">
            <w:pPr>
              <w:rPr>
                <w:b/>
              </w:rPr>
            </w:pPr>
            <w:r>
              <w:rPr>
                <w:b/>
              </w:rPr>
              <w:t>Quản lý thông tin tài khoản</w:t>
            </w:r>
          </w:p>
        </w:tc>
        <w:tc>
          <w:tcPr>
            <w:tcW w:w="1333" w:type="dxa"/>
          </w:tcPr>
          <w:p w14:paraId="7C73CCBC" w14:textId="77777777" w:rsidR="00565DD2" w:rsidRPr="002D658D" w:rsidRDefault="00565DD2" w:rsidP="004D6137">
            <w:r w:rsidRPr="002D658D">
              <w:t>Quản lý các thông tin liên quan đến tài khoản của thành viên</w:t>
            </w:r>
          </w:p>
        </w:tc>
        <w:tc>
          <w:tcPr>
            <w:tcW w:w="1333" w:type="dxa"/>
          </w:tcPr>
          <w:p w14:paraId="01824668" w14:textId="77777777" w:rsidR="00565DD2" w:rsidRPr="002D658D" w:rsidRDefault="00565DD2" w:rsidP="004D6137">
            <w:r w:rsidRPr="002D658D">
              <w:t>Low</w:t>
            </w:r>
          </w:p>
        </w:tc>
        <w:tc>
          <w:tcPr>
            <w:tcW w:w="1333" w:type="dxa"/>
          </w:tcPr>
          <w:p w14:paraId="7DD3ABDD" w14:textId="77777777" w:rsidR="00565DD2" w:rsidRPr="002D658D" w:rsidRDefault="00565DD2" w:rsidP="004D6137">
            <w:r w:rsidRPr="002D658D">
              <w:t>Hight</w:t>
            </w:r>
          </w:p>
        </w:tc>
        <w:tc>
          <w:tcPr>
            <w:tcW w:w="1327" w:type="dxa"/>
          </w:tcPr>
          <w:p w14:paraId="3C75444F" w14:textId="77777777" w:rsidR="00565DD2" w:rsidRPr="002D658D" w:rsidRDefault="00565DD2" w:rsidP="004D6137">
            <w:r w:rsidRPr="002D658D">
              <w:t>Medium</w:t>
            </w:r>
          </w:p>
        </w:tc>
        <w:tc>
          <w:tcPr>
            <w:tcW w:w="1327" w:type="dxa"/>
          </w:tcPr>
          <w:p w14:paraId="79CA55D9" w14:textId="77777777" w:rsidR="00565DD2" w:rsidRPr="002D658D" w:rsidRDefault="00565DD2" w:rsidP="004D6137">
            <w:r w:rsidRPr="002D658D">
              <w:t>Medium</w:t>
            </w:r>
          </w:p>
        </w:tc>
      </w:tr>
      <w:tr w:rsidR="00565DD2" w:rsidRPr="002D658D" w14:paraId="66E828B9" w14:textId="77777777" w:rsidTr="004D6137">
        <w:tc>
          <w:tcPr>
            <w:tcW w:w="279" w:type="dxa"/>
          </w:tcPr>
          <w:p w14:paraId="29044CCF" w14:textId="77777777" w:rsidR="00565DD2" w:rsidRDefault="00565DD2" w:rsidP="004D6137">
            <w:pPr>
              <w:rPr>
                <w:b/>
              </w:rPr>
            </w:pPr>
            <w:r>
              <w:rPr>
                <w:b/>
              </w:rPr>
              <w:t>2</w:t>
            </w:r>
          </w:p>
        </w:tc>
        <w:tc>
          <w:tcPr>
            <w:tcW w:w="2418" w:type="dxa"/>
          </w:tcPr>
          <w:p w14:paraId="25035A4C" w14:textId="77777777" w:rsidR="00565DD2" w:rsidRDefault="00565DD2" w:rsidP="004D6137">
            <w:pPr>
              <w:rPr>
                <w:b/>
              </w:rPr>
            </w:pPr>
            <w:r>
              <w:rPr>
                <w:b/>
              </w:rPr>
              <w:t>Tìm kiếm</w:t>
            </w:r>
          </w:p>
        </w:tc>
        <w:tc>
          <w:tcPr>
            <w:tcW w:w="1333" w:type="dxa"/>
          </w:tcPr>
          <w:p w14:paraId="0CABD8D3" w14:textId="77777777" w:rsidR="00565DD2" w:rsidRPr="002D658D" w:rsidRDefault="00565DD2" w:rsidP="004D6137">
            <w:r>
              <w:t>Công cụ giúp người dùng tìm kiếm thông tin phòng dựa trên keyword của họ</w:t>
            </w:r>
          </w:p>
        </w:tc>
        <w:tc>
          <w:tcPr>
            <w:tcW w:w="1333" w:type="dxa"/>
          </w:tcPr>
          <w:p w14:paraId="37A9C782" w14:textId="77777777" w:rsidR="00565DD2" w:rsidRPr="002D658D" w:rsidRDefault="00565DD2" w:rsidP="004D6137">
            <w:r w:rsidRPr="002D658D">
              <w:t>Hight</w:t>
            </w:r>
          </w:p>
        </w:tc>
        <w:tc>
          <w:tcPr>
            <w:tcW w:w="1333" w:type="dxa"/>
          </w:tcPr>
          <w:p w14:paraId="07578A31" w14:textId="77777777" w:rsidR="00565DD2" w:rsidRPr="002D658D" w:rsidRDefault="00565DD2" w:rsidP="004D6137">
            <w:r w:rsidRPr="002D658D">
              <w:t>Hight</w:t>
            </w:r>
          </w:p>
        </w:tc>
        <w:tc>
          <w:tcPr>
            <w:tcW w:w="1327" w:type="dxa"/>
          </w:tcPr>
          <w:p w14:paraId="445D239C" w14:textId="77777777" w:rsidR="00565DD2" w:rsidRPr="002D658D" w:rsidRDefault="00565DD2" w:rsidP="004D6137">
            <w:r w:rsidRPr="002D658D">
              <w:t>Hight</w:t>
            </w:r>
          </w:p>
        </w:tc>
        <w:tc>
          <w:tcPr>
            <w:tcW w:w="1327" w:type="dxa"/>
          </w:tcPr>
          <w:p w14:paraId="442BFF26" w14:textId="77777777" w:rsidR="00565DD2" w:rsidRPr="002D658D" w:rsidRDefault="00565DD2" w:rsidP="004D6137">
            <w:r w:rsidRPr="002D658D">
              <w:t>Hight</w:t>
            </w:r>
          </w:p>
        </w:tc>
      </w:tr>
      <w:tr w:rsidR="00565DD2" w:rsidRPr="002D658D" w14:paraId="4BE9EDFA" w14:textId="77777777" w:rsidTr="004D6137">
        <w:tc>
          <w:tcPr>
            <w:tcW w:w="279" w:type="dxa"/>
          </w:tcPr>
          <w:p w14:paraId="736F2BD4" w14:textId="77777777" w:rsidR="00565DD2" w:rsidRDefault="00565DD2" w:rsidP="004D6137">
            <w:pPr>
              <w:rPr>
                <w:b/>
              </w:rPr>
            </w:pPr>
            <w:r>
              <w:rPr>
                <w:b/>
              </w:rPr>
              <w:t>3</w:t>
            </w:r>
          </w:p>
        </w:tc>
        <w:tc>
          <w:tcPr>
            <w:tcW w:w="2418" w:type="dxa"/>
          </w:tcPr>
          <w:p w14:paraId="0AF15011" w14:textId="77777777" w:rsidR="00565DD2" w:rsidRDefault="00565DD2" w:rsidP="004D6137">
            <w:pPr>
              <w:rPr>
                <w:b/>
              </w:rPr>
            </w:pPr>
            <w:r>
              <w:rPr>
                <w:b/>
              </w:rPr>
              <w:t>Đặt phòng</w:t>
            </w:r>
          </w:p>
        </w:tc>
        <w:tc>
          <w:tcPr>
            <w:tcW w:w="1333" w:type="dxa"/>
          </w:tcPr>
          <w:p w14:paraId="66994CF4" w14:textId="77777777" w:rsidR="00565DD2" w:rsidRPr="002D658D" w:rsidRDefault="00565DD2" w:rsidP="004D6137">
            <w:r>
              <w:t>Tiến hành chọn khách sạn, loại phòng và đặt phòng</w:t>
            </w:r>
          </w:p>
        </w:tc>
        <w:tc>
          <w:tcPr>
            <w:tcW w:w="1333" w:type="dxa"/>
          </w:tcPr>
          <w:p w14:paraId="222A0FFF" w14:textId="77777777" w:rsidR="00565DD2" w:rsidRPr="002D658D" w:rsidRDefault="00565DD2" w:rsidP="004D6137">
            <w:r w:rsidRPr="002D658D">
              <w:t>Hight</w:t>
            </w:r>
          </w:p>
        </w:tc>
        <w:tc>
          <w:tcPr>
            <w:tcW w:w="1333" w:type="dxa"/>
          </w:tcPr>
          <w:p w14:paraId="42B47DEE" w14:textId="77777777" w:rsidR="00565DD2" w:rsidRPr="002D658D" w:rsidRDefault="00565DD2" w:rsidP="004D6137">
            <w:r w:rsidRPr="002D658D">
              <w:t>Hight</w:t>
            </w:r>
          </w:p>
        </w:tc>
        <w:tc>
          <w:tcPr>
            <w:tcW w:w="1327" w:type="dxa"/>
          </w:tcPr>
          <w:p w14:paraId="214FFA91" w14:textId="77777777" w:rsidR="00565DD2" w:rsidRPr="002D658D" w:rsidRDefault="00565DD2" w:rsidP="004D6137">
            <w:r w:rsidRPr="002D658D">
              <w:t>Medium</w:t>
            </w:r>
          </w:p>
        </w:tc>
        <w:tc>
          <w:tcPr>
            <w:tcW w:w="1327" w:type="dxa"/>
          </w:tcPr>
          <w:p w14:paraId="144C3DC2" w14:textId="77777777" w:rsidR="00565DD2" w:rsidRPr="002D658D" w:rsidRDefault="00565DD2" w:rsidP="004D6137">
            <w:r w:rsidRPr="002D658D">
              <w:t>Medium</w:t>
            </w:r>
          </w:p>
        </w:tc>
      </w:tr>
      <w:tr w:rsidR="00565DD2" w:rsidRPr="002D658D" w14:paraId="6FE44094" w14:textId="77777777" w:rsidTr="004D6137">
        <w:tc>
          <w:tcPr>
            <w:tcW w:w="279" w:type="dxa"/>
          </w:tcPr>
          <w:p w14:paraId="685B79FE" w14:textId="77777777" w:rsidR="00565DD2" w:rsidRDefault="00565DD2" w:rsidP="004D6137">
            <w:pPr>
              <w:rPr>
                <w:b/>
              </w:rPr>
            </w:pPr>
            <w:r>
              <w:rPr>
                <w:b/>
              </w:rPr>
              <w:t>4</w:t>
            </w:r>
          </w:p>
        </w:tc>
        <w:tc>
          <w:tcPr>
            <w:tcW w:w="2418" w:type="dxa"/>
          </w:tcPr>
          <w:p w14:paraId="1863EDE0" w14:textId="77777777" w:rsidR="00565DD2" w:rsidRDefault="00565DD2" w:rsidP="004D6137">
            <w:pPr>
              <w:rPr>
                <w:b/>
              </w:rPr>
            </w:pPr>
            <w:r>
              <w:rPr>
                <w:b/>
              </w:rPr>
              <w:t>Thanh toán</w:t>
            </w:r>
          </w:p>
        </w:tc>
        <w:tc>
          <w:tcPr>
            <w:tcW w:w="1333" w:type="dxa"/>
          </w:tcPr>
          <w:p w14:paraId="4CA973BB" w14:textId="77777777" w:rsidR="00565DD2" w:rsidRPr="002D658D" w:rsidRDefault="00565DD2" w:rsidP="004D6137">
            <w:r>
              <w:t>Sau khi người dùng đặt phòng sẽ tiến hành chọn hình thức thanh toán và thanh toán</w:t>
            </w:r>
          </w:p>
        </w:tc>
        <w:tc>
          <w:tcPr>
            <w:tcW w:w="1333" w:type="dxa"/>
          </w:tcPr>
          <w:p w14:paraId="1BC9A01B" w14:textId="77777777" w:rsidR="00565DD2" w:rsidRPr="002D658D" w:rsidRDefault="00565DD2" w:rsidP="004D6137">
            <w:r w:rsidRPr="002D658D">
              <w:t>Medium</w:t>
            </w:r>
          </w:p>
        </w:tc>
        <w:tc>
          <w:tcPr>
            <w:tcW w:w="1333" w:type="dxa"/>
          </w:tcPr>
          <w:p w14:paraId="210FF71D" w14:textId="77777777" w:rsidR="00565DD2" w:rsidRPr="002D658D" w:rsidRDefault="00565DD2" w:rsidP="004D6137">
            <w:r w:rsidRPr="002D658D">
              <w:t>Hight</w:t>
            </w:r>
          </w:p>
        </w:tc>
        <w:tc>
          <w:tcPr>
            <w:tcW w:w="1327" w:type="dxa"/>
          </w:tcPr>
          <w:p w14:paraId="7C87DC10" w14:textId="77777777" w:rsidR="00565DD2" w:rsidRPr="002D658D" w:rsidRDefault="00565DD2" w:rsidP="004D6137">
            <w:r w:rsidRPr="002D658D">
              <w:t>Low</w:t>
            </w:r>
          </w:p>
        </w:tc>
        <w:tc>
          <w:tcPr>
            <w:tcW w:w="1327" w:type="dxa"/>
          </w:tcPr>
          <w:p w14:paraId="03124B6D" w14:textId="77777777" w:rsidR="00565DD2" w:rsidRPr="002D658D" w:rsidRDefault="00565DD2" w:rsidP="004D6137">
            <w:r w:rsidRPr="002D658D">
              <w:t>Low</w:t>
            </w:r>
          </w:p>
        </w:tc>
      </w:tr>
      <w:tr w:rsidR="00565DD2" w:rsidRPr="002D658D" w14:paraId="55B48C2A" w14:textId="77777777" w:rsidTr="004D6137">
        <w:tc>
          <w:tcPr>
            <w:tcW w:w="279" w:type="dxa"/>
          </w:tcPr>
          <w:p w14:paraId="228E5F83" w14:textId="77777777" w:rsidR="00565DD2" w:rsidRDefault="00565DD2" w:rsidP="004D6137">
            <w:pPr>
              <w:rPr>
                <w:b/>
              </w:rPr>
            </w:pPr>
            <w:r>
              <w:rPr>
                <w:b/>
              </w:rPr>
              <w:t>5</w:t>
            </w:r>
          </w:p>
        </w:tc>
        <w:tc>
          <w:tcPr>
            <w:tcW w:w="2418" w:type="dxa"/>
          </w:tcPr>
          <w:p w14:paraId="4AF2E4CE" w14:textId="77777777" w:rsidR="00565DD2" w:rsidRDefault="00565DD2" w:rsidP="004D6137">
            <w:pPr>
              <w:rPr>
                <w:b/>
              </w:rPr>
            </w:pPr>
            <w:r>
              <w:rPr>
                <w:b/>
              </w:rPr>
              <w:t>Tư vấn hỗ trợ</w:t>
            </w:r>
          </w:p>
        </w:tc>
        <w:tc>
          <w:tcPr>
            <w:tcW w:w="1333" w:type="dxa"/>
          </w:tcPr>
          <w:p w14:paraId="63407FDC" w14:textId="77777777" w:rsidR="00565DD2" w:rsidRPr="002D658D" w:rsidRDefault="00565DD2" w:rsidP="004D6137">
            <w:r>
              <w:t xml:space="preserve">Hệ thống cung cấp đường dây nóng, fanpage tư vấn trực tiếp cho </w:t>
            </w:r>
            <w:r>
              <w:lastRenderedPageBreak/>
              <w:t>khách hàng hoặc trả lời các câu hỏi thường gặp</w:t>
            </w:r>
          </w:p>
        </w:tc>
        <w:tc>
          <w:tcPr>
            <w:tcW w:w="1333" w:type="dxa"/>
          </w:tcPr>
          <w:p w14:paraId="3C7610A2" w14:textId="77777777" w:rsidR="00565DD2" w:rsidRPr="002D658D" w:rsidRDefault="00565DD2" w:rsidP="004D6137">
            <w:r w:rsidRPr="002D658D">
              <w:lastRenderedPageBreak/>
              <w:t>Medium</w:t>
            </w:r>
          </w:p>
        </w:tc>
        <w:tc>
          <w:tcPr>
            <w:tcW w:w="1333" w:type="dxa"/>
          </w:tcPr>
          <w:p w14:paraId="1868FE68" w14:textId="77777777" w:rsidR="00565DD2" w:rsidRPr="002D658D" w:rsidRDefault="00565DD2" w:rsidP="004D6137">
            <w:r w:rsidRPr="002D658D">
              <w:t>Hight</w:t>
            </w:r>
          </w:p>
        </w:tc>
        <w:tc>
          <w:tcPr>
            <w:tcW w:w="1327" w:type="dxa"/>
          </w:tcPr>
          <w:p w14:paraId="0EF4904F" w14:textId="77777777" w:rsidR="00565DD2" w:rsidRPr="002D658D" w:rsidRDefault="00565DD2" w:rsidP="004D6137">
            <w:r w:rsidRPr="002D658D">
              <w:t>Medium</w:t>
            </w:r>
          </w:p>
        </w:tc>
        <w:tc>
          <w:tcPr>
            <w:tcW w:w="1327" w:type="dxa"/>
          </w:tcPr>
          <w:p w14:paraId="5750E6D6" w14:textId="77777777" w:rsidR="00565DD2" w:rsidRPr="002D658D" w:rsidRDefault="00565DD2" w:rsidP="004D6137">
            <w:r w:rsidRPr="002D658D">
              <w:t>Low</w:t>
            </w:r>
          </w:p>
        </w:tc>
      </w:tr>
      <w:tr w:rsidR="00565DD2" w:rsidRPr="002D658D" w14:paraId="04EC90FF" w14:textId="77777777" w:rsidTr="004D6137">
        <w:tc>
          <w:tcPr>
            <w:tcW w:w="279" w:type="dxa"/>
          </w:tcPr>
          <w:p w14:paraId="0A71FABB" w14:textId="77777777" w:rsidR="00565DD2" w:rsidRDefault="00565DD2" w:rsidP="004D6137">
            <w:pPr>
              <w:rPr>
                <w:b/>
              </w:rPr>
            </w:pPr>
            <w:r>
              <w:rPr>
                <w:b/>
              </w:rPr>
              <w:lastRenderedPageBreak/>
              <w:t>6</w:t>
            </w:r>
          </w:p>
        </w:tc>
        <w:tc>
          <w:tcPr>
            <w:tcW w:w="2418" w:type="dxa"/>
          </w:tcPr>
          <w:p w14:paraId="51AC98BF" w14:textId="77777777" w:rsidR="00565DD2" w:rsidRDefault="00565DD2" w:rsidP="004D6137">
            <w:pPr>
              <w:rPr>
                <w:b/>
              </w:rPr>
            </w:pPr>
            <w:r>
              <w:rPr>
                <w:b/>
              </w:rPr>
              <w:t>Thông báo</w:t>
            </w:r>
          </w:p>
        </w:tc>
        <w:tc>
          <w:tcPr>
            <w:tcW w:w="1333" w:type="dxa"/>
          </w:tcPr>
          <w:p w14:paraId="656CB5CB" w14:textId="77777777" w:rsidR="00565DD2" w:rsidRPr="002D658D" w:rsidRDefault="00565DD2" w:rsidP="004D6137">
            <w:r>
              <w:t>Hiển thị thông báo quan trọng cho người dùng, khuyến mãi</w:t>
            </w:r>
          </w:p>
        </w:tc>
        <w:tc>
          <w:tcPr>
            <w:tcW w:w="1333" w:type="dxa"/>
          </w:tcPr>
          <w:p w14:paraId="168727DB" w14:textId="77777777" w:rsidR="00565DD2" w:rsidRPr="002D658D" w:rsidRDefault="00565DD2" w:rsidP="004D6137">
            <w:r w:rsidRPr="002D658D">
              <w:t>Hight</w:t>
            </w:r>
          </w:p>
        </w:tc>
        <w:tc>
          <w:tcPr>
            <w:tcW w:w="1333" w:type="dxa"/>
          </w:tcPr>
          <w:p w14:paraId="5A10C0BE" w14:textId="77777777" w:rsidR="00565DD2" w:rsidRPr="002D658D" w:rsidRDefault="00565DD2" w:rsidP="004D6137">
            <w:r w:rsidRPr="002D658D">
              <w:t>Hight</w:t>
            </w:r>
          </w:p>
        </w:tc>
        <w:tc>
          <w:tcPr>
            <w:tcW w:w="1327" w:type="dxa"/>
          </w:tcPr>
          <w:p w14:paraId="4FBF1E1A" w14:textId="77777777" w:rsidR="00565DD2" w:rsidRPr="00862B79" w:rsidRDefault="00565DD2" w:rsidP="004D6137">
            <w:r w:rsidRPr="002D658D">
              <w:t>Medium</w:t>
            </w:r>
          </w:p>
        </w:tc>
        <w:tc>
          <w:tcPr>
            <w:tcW w:w="1327" w:type="dxa"/>
          </w:tcPr>
          <w:p w14:paraId="71F2A68E" w14:textId="77777777" w:rsidR="00565DD2" w:rsidRPr="002D658D" w:rsidRDefault="00565DD2" w:rsidP="00C93323">
            <w:pPr>
              <w:keepNext/>
            </w:pPr>
            <w:r w:rsidRPr="002D658D">
              <w:t>Medium</w:t>
            </w:r>
          </w:p>
        </w:tc>
      </w:tr>
    </w:tbl>
    <w:p w14:paraId="02834069" w14:textId="0536BE70" w:rsidR="00565DD2" w:rsidRDefault="00C93323" w:rsidP="00C93323">
      <w:pPr>
        <w:pStyle w:val="Caption"/>
        <w:rPr>
          <w:b/>
        </w:rPr>
      </w:pPr>
      <w:bookmarkStart w:id="49" w:name="_Toc59525144"/>
      <w:r>
        <w:t xml:space="preserve">Bảng </w:t>
      </w:r>
      <w:fldSimple w:instr=" SEQ Bảng \* ARABIC ">
        <w:r w:rsidR="00154A7E">
          <w:rPr>
            <w:noProof/>
          </w:rPr>
          <w:t>1</w:t>
        </w:r>
      </w:fldSimple>
      <w:r>
        <w:t>. Bảng thứ tự ưu tiên các chức năng</w:t>
      </w:r>
      <w:bookmarkEnd w:id="49"/>
    </w:p>
    <w:p w14:paraId="004AB159" w14:textId="77777777" w:rsidR="00823D13" w:rsidRDefault="00823D13" w:rsidP="00565DD2">
      <w:pPr>
        <w:rPr>
          <w:b/>
        </w:rPr>
      </w:pPr>
    </w:p>
    <w:p w14:paraId="4C825576" w14:textId="4F965DE5" w:rsidR="00823D13" w:rsidRDefault="002B16CB" w:rsidP="00823D13">
      <w:pPr>
        <w:pStyle w:val="Tiumccp1"/>
      </w:pPr>
      <w:bookmarkStart w:id="50" w:name="_Toc59525082"/>
      <w:r>
        <w:t>2.5</w:t>
      </w:r>
      <w:r w:rsidR="0051285F">
        <w:t xml:space="preserve"> Story</w:t>
      </w:r>
      <w:r w:rsidR="00823D13">
        <w:t>board</w:t>
      </w:r>
      <w:bookmarkEnd w:id="50"/>
    </w:p>
    <w:p w14:paraId="19DC3F44" w14:textId="10B2C711" w:rsidR="004D6137" w:rsidRDefault="0051285F" w:rsidP="004D6137">
      <w:pPr>
        <w:pStyle w:val="Tiumccp2"/>
      </w:pPr>
      <w:bookmarkStart w:id="51" w:name="_Toc59525083"/>
      <w:r>
        <w:t>2.5.1 Story</w:t>
      </w:r>
      <w:r w:rsidR="000936D8">
        <w:t>board 1</w:t>
      </w:r>
      <w:bookmarkEnd w:id="51"/>
    </w:p>
    <w:p w14:paraId="782D3F3B" w14:textId="77777777" w:rsidR="0051285F" w:rsidRDefault="000936D8" w:rsidP="0051285F">
      <w:pPr>
        <w:pStyle w:val="Nidungvnbn"/>
        <w:keepNext/>
      </w:pPr>
      <w:r>
        <w:rPr>
          <w:noProof/>
        </w:rPr>
        <w:drawing>
          <wp:inline distT="0" distB="0" distL="0" distR="0" wp14:anchorId="1D51E2B2" wp14:editId="5678AAC6">
            <wp:extent cx="5791835" cy="1724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b01.png"/>
                    <pic:cNvPicPr/>
                  </pic:nvPicPr>
                  <pic:blipFill rotWithShape="1">
                    <a:blip r:embed="rId22">
                      <a:extLst>
                        <a:ext uri="{28A0092B-C50C-407E-A947-70E740481C1C}">
                          <a14:useLocalDpi xmlns:a14="http://schemas.microsoft.com/office/drawing/2010/main" val="0"/>
                        </a:ext>
                      </a:extLst>
                    </a:blip>
                    <a:srcRect b="37153"/>
                    <a:stretch/>
                  </pic:blipFill>
                  <pic:spPr bwMode="auto">
                    <a:xfrm>
                      <a:off x="0" y="0"/>
                      <a:ext cx="5791835" cy="1724025"/>
                    </a:xfrm>
                    <a:prstGeom prst="rect">
                      <a:avLst/>
                    </a:prstGeom>
                    <a:ln>
                      <a:noFill/>
                    </a:ln>
                    <a:extLst>
                      <a:ext uri="{53640926-AAD7-44D8-BBD7-CCE9431645EC}">
                        <a14:shadowObscured xmlns:a14="http://schemas.microsoft.com/office/drawing/2010/main"/>
                      </a:ext>
                    </a:extLst>
                  </pic:spPr>
                </pic:pic>
              </a:graphicData>
            </a:graphic>
          </wp:inline>
        </w:drawing>
      </w:r>
    </w:p>
    <w:p w14:paraId="3431580B" w14:textId="34B86F6E" w:rsidR="002B16CB" w:rsidRDefault="0051285F" w:rsidP="0051285F">
      <w:pPr>
        <w:pStyle w:val="Caption"/>
      </w:pPr>
      <w:bookmarkStart w:id="52" w:name="_Toc59525122"/>
      <w:r>
        <w:t xml:space="preserve">Hình </w:t>
      </w:r>
      <w:fldSimple w:instr=" SEQ Hình \* ARABIC ">
        <w:r w:rsidR="00154A7E">
          <w:rPr>
            <w:noProof/>
          </w:rPr>
          <w:t>13</w:t>
        </w:r>
      </w:fldSimple>
      <w:r>
        <w:t>. Storyboard 1</w:t>
      </w:r>
      <w:r w:rsidR="00204FF8">
        <w:t xml:space="preserve"> – Đăng ký</w:t>
      </w:r>
      <w:bookmarkEnd w:id="52"/>
    </w:p>
    <w:p w14:paraId="01416570" w14:textId="77777777" w:rsidR="004D6137" w:rsidRDefault="004D6137" w:rsidP="004D6137">
      <w:pPr>
        <w:pStyle w:val="Nidungvnbn"/>
      </w:pPr>
    </w:p>
    <w:p w14:paraId="17E82FF1" w14:textId="72653497" w:rsidR="004D6137" w:rsidRDefault="0051285F" w:rsidP="000936D8">
      <w:pPr>
        <w:pStyle w:val="Tiumccp2"/>
      </w:pPr>
      <w:bookmarkStart w:id="53" w:name="_Toc59525084"/>
      <w:r>
        <w:t>2.5.2 Story</w:t>
      </w:r>
      <w:r w:rsidR="000936D8">
        <w:t>board 2</w:t>
      </w:r>
      <w:bookmarkEnd w:id="53"/>
    </w:p>
    <w:p w14:paraId="0BF74906" w14:textId="77777777" w:rsidR="0051285F" w:rsidRDefault="000936D8" w:rsidP="0051285F">
      <w:pPr>
        <w:pStyle w:val="Nidungvnbn"/>
        <w:keepNext/>
      </w:pPr>
      <w:r>
        <w:rPr>
          <w:noProof/>
        </w:rPr>
        <w:drawing>
          <wp:inline distT="0" distB="0" distL="0" distR="0" wp14:anchorId="6845E2EE" wp14:editId="5C1FA438">
            <wp:extent cx="5791835" cy="1738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B_02.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1738630"/>
                    </a:xfrm>
                    <a:prstGeom prst="rect">
                      <a:avLst/>
                    </a:prstGeom>
                  </pic:spPr>
                </pic:pic>
              </a:graphicData>
            </a:graphic>
          </wp:inline>
        </w:drawing>
      </w:r>
    </w:p>
    <w:p w14:paraId="10FFE56A" w14:textId="7711F837" w:rsidR="0051285F" w:rsidRDefault="0051285F" w:rsidP="0051285F">
      <w:pPr>
        <w:pStyle w:val="Caption"/>
      </w:pPr>
      <w:bookmarkStart w:id="54" w:name="_Toc59525123"/>
      <w:r>
        <w:t xml:space="preserve">Hình </w:t>
      </w:r>
      <w:fldSimple w:instr=" SEQ Hình \* ARABIC ">
        <w:r w:rsidR="00154A7E">
          <w:rPr>
            <w:noProof/>
          </w:rPr>
          <w:t>14</w:t>
        </w:r>
      </w:fldSimple>
      <w:r>
        <w:t>. Storyboard 2</w:t>
      </w:r>
      <w:r w:rsidR="00204FF8">
        <w:t xml:space="preserve"> – Tìm khách sạn</w:t>
      </w:r>
      <w:bookmarkEnd w:id="54"/>
    </w:p>
    <w:p w14:paraId="70D984CA" w14:textId="70DF97B9" w:rsidR="000936D8" w:rsidRDefault="000936D8" w:rsidP="0051285F">
      <w:pPr>
        <w:pStyle w:val="Caption"/>
        <w:jc w:val="both"/>
      </w:pPr>
    </w:p>
    <w:p w14:paraId="63C81FF5" w14:textId="77777777" w:rsidR="000936D8" w:rsidRDefault="000936D8" w:rsidP="000936D8">
      <w:pPr>
        <w:pStyle w:val="Tiumccp2"/>
      </w:pPr>
    </w:p>
    <w:p w14:paraId="15DF2215" w14:textId="6453DC84" w:rsidR="004D6137" w:rsidRDefault="000936D8" w:rsidP="000936D8">
      <w:pPr>
        <w:pStyle w:val="Tiumccp2"/>
      </w:pPr>
      <w:bookmarkStart w:id="55" w:name="_Toc59525085"/>
      <w:r>
        <w:t>2.5.3 Story board 3</w:t>
      </w:r>
      <w:bookmarkEnd w:id="55"/>
    </w:p>
    <w:p w14:paraId="1368EAEA" w14:textId="77777777" w:rsidR="008F44D2" w:rsidRDefault="008F44D2" w:rsidP="004D6137">
      <w:pPr>
        <w:pStyle w:val="Nidungvnbn"/>
      </w:pPr>
      <w:r>
        <w:rPr>
          <w:noProof/>
        </w:rPr>
        <w:drawing>
          <wp:inline distT="0" distB="0" distL="0" distR="0" wp14:anchorId="44EBD76E" wp14:editId="26B45DB2">
            <wp:extent cx="5791835" cy="17360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B_03.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1736090"/>
                    </a:xfrm>
                    <a:prstGeom prst="rect">
                      <a:avLst/>
                    </a:prstGeom>
                  </pic:spPr>
                </pic:pic>
              </a:graphicData>
            </a:graphic>
          </wp:inline>
        </w:drawing>
      </w:r>
    </w:p>
    <w:p w14:paraId="4214E9FF" w14:textId="75344EB8" w:rsidR="0051285F" w:rsidRDefault="0051285F" w:rsidP="00174A2C">
      <w:pPr>
        <w:pStyle w:val="Caption"/>
      </w:pPr>
      <w:bookmarkStart w:id="56" w:name="_Toc59525124"/>
      <w:r>
        <w:t xml:space="preserve">Hình </w:t>
      </w:r>
      <w:fldSimple w:instr=" SEQ Hình \* ARABIC ">
        <w:r w:rsidR="00154A7E">
          <w:rPr>
            <w:noProof/>
          </w:rPr>
          <w:t>15</w:t>
        </w:r>
      </w:fldSimple>
      <w:r>
        <w:t>. Storyboard 3</w:t>
      </w:r>
      <w:r w:rsidR="00204FF8">
        <w:t xml:space="preserve"> – Đặt phòng và thanh toán</w:t>
      </w:r>
      <w:bookmarkEnd w:id="56"/>
    </w:p>
    <w:p w14:paraId="02BD54BC" w14:textId="77777777" w:rsidR="0051285F" w:rsidRDefault="0051285F" w:rsidP="00252524">
      <w:pPr>
        <w:pStyle w:val="Chng"/>
      </w:pPr>
    </w:p>
    <w:p w14:paraId="3B08D013" w14:textId="6F5542CA" w:rsidR="00576658" w:rsidRDefault="00252524" w:rsidP="00252524">
      <w:pPr>
        <w:pStyle w:val="Chng"/>
      </w:pPr>
      <w:bookmarkStart w:id="57" w:name="_Toc59525086"/>
      <w:r>
        <w:t>CHƯƠNG 3 – CONCEPT DESIGN</w:t>
      </w:r>
      <w:bookmarkEnd w:id="57"/>
    </w:p>
    <w:p w14:paraId="6A6A9D4F" w14:textId="77777777" w:rsidR="00174A2C" w:rsidRPr="00B756DB" w:rsidRDefault="00174A2C" w:rsidP="00174A2C">
      <w:pPr>
        <w:pStyle w:val="Nidungvnbn"/>
        <w:rPr>
          <w:shd w:val="clear" w:color="auto" w:fill="FFFFFF"/>
        </w:rPr>
      </w:pPr>
      <w:r w:rsidRPr="00B756DB">
        <w:rPr>
          <w:shd w:val="clear" w:color="auto" w:fill="FFFFFF"/>
        </w:rPr>
        <w:t>Kinh doanh khách sạn Online đang trở thành xu hướng phổ biến và vấn đề đặt ra cho các khách sạn là làm sao để đạt hiệu quả, gia tăng lượng khách hàng đặt phòng và tiết kiệm chi phí trong quá trình kinh doanh. Việc xây dựng một website chuyên nghiệp, ấn tượng sẽ giúp tiếp cận khách hàng một cách dễ dàng nhất và tăng tỷ lệ đặt phòng.</w:t>
      </w:r>
    </w:p>
    <w:p w14:paraId="1721D03F" w14:textId="77777777" w:rsidR="00174A2C" w:rsidRPr="00B756DB" w:rsidRDefault="00174A2C" w:rsidP="00174A2C">
      <w:pPr>
        <w:pStyle w:val="Tiumccp1"/>
        <w:rPr>
          <w:shd w:val="clear" w:color="auto" w:fill="FFFFFF"/>
        </w:rPr>
      </w:pPr>
      <w:bookmarkStart w:id="58" w:name="_Toc59524540"/>
      <w:bookmarkStart w:id="59" w:name="_Toc59525087"/>
      <w:r w:rsidRPr="00B756DB">
        <w:rPr>
          <w:shd w:val="clear" w:color="auto" w:fill="FFFFFF"/>
        </w:rPr>
        <w:t>3.1</w:t>
      </w:r>
      <w:r>
        <w:rPr>
          <w:shd w:val="clear" w:color="auto" w:fill="FFFFFF"/>
        </w:rPr>
        <w:t xml:space="preserve"> Sự cần thiết về</w:t>
      </w:r>
      <w:r w:rsidRPr="00B756DB">
        <w:rPr>
          <w:shd w:val="clear" w:color="auto" w:fill="FFFFFF"/>
        </w:rPr>
        <w:t xml:space="preserve"> xây dựng ý tưởng trong phát triển Website khách sạn:</w:t>
      </w:r>
      <w:bookmarkEnd w:id="58"/>
      <w:bookmarkEnd w:id="59"/>
    </w:p>
    <w:p w14:paraId="073EAD9F" w14:textId="37719DC3" w:rsidR="00174A2C" w:rsidRPr="00B756DB" w:rsidRDefault="00174A2C" w:rsidP="00174A2C">
      <w:pPr>
        <w:pStyle w:val="Nidungvnbn"/>
        <w:rPr>
          <w:rFonts w:ascii="Helvetica" w:hAnsi="Helvetica" w:cs="Helvetica"/>
        </w:rPr>
      </w:pPr>
      <w:r w:rsidRPr="00B756DB">
        <w:t>Website là cầu nối giữa khách sạn và du khách, là nơi khách sạn cập nhật các thông tin, hình ảnh, dịch vụ và các chương trình khuyến mại như một phương tiện để quảng bá khách sạn. Khách hàng có thể tìm kiếm thông tin để quyết định đặt phòng. Vì thế thiết kế ý tưởng trong phát triển website khách sạn luôn là điều cần thiết.</w:t>
      </w:r>
    </w:p>
    <w:p w14:paraId="0A97711A" w14:textId="77777777" w:rsidR="00174A2C" w:rsidRPr="00B756DB" w:rsidRDefault="00174A2C" w:rsidP="00174A2C">
      <w:pPr>
        <w:pStyle w:val="Nidungvnbn"/>
        <w:rPr>
          <w:rFonts w:ascii="Helvetica" w:hAnsi="Helvetica" w:cs="Helvetica"/>
        </w:rPr>
      </w:pPr>
      <w:r w:rsidRPr="00B756DB">
        <w:t>Một ý tưởng tốt sẽ giới thiệu hình ảnh, dịch vụ khách sạn một cách chuyên nghiệp khiến khách hàng ấn tượng và tin tuởng website của bạn. Nó sẽ là một công cụ marketing online giúp khách sạn kinh doanh hiệu quả.</w:t>
      </w:r>
    </w:p>
    <w:p w14:paraId="6EDA98BB" w14:textId="77777777" w:rsidR="00174A2C" w:rsidRPr="00E57DD5" w:rsidRDefault="00174A2C" w:rsidP="00174A2C">
      <w:pPr>
        <w:pStyle w:val="Nidungvnbn"/>
        <w:rPr>
          <w:rFonts w:ascii="Helvetica" w:hAnsi="Helvetica" w:cs="Helvetica"/>
        </w:rPr>
      </w:pPr>
      <w:r w:rsidRPr="00B756DB">
        <w:lastRenderedPageBreak/>
        <w:t>Phát triển website với nội dung hay sẽ được du khách nhớ và chia sẻ nhiều hơn, khách sạn có nhiều cơ hội được du khách biết đến, mở rộng thị trường mục tiêu, gia tăng lượng đặt phòng khách sạn</w:t>
      </w:r>
    </w:p>
    <w:p w14:paraId="5322372B" w14:textId="77777777" w:rsidR="00174A2C" w:rsidRPr="00B756DB" w:rsidRDefault="00174A2C" w:rsidP="00174A2C">
      <w:pPr>
        <w:pStyle w:val="Tiumccp1"/>
        <w:rPr>
          <w:shd w:val="clear" w:color="auto" w:fill="FFFFFF"/>
        </w:rPr>
      </w:pPr>
      <w:bookmarkStart w:id="60" w:name="_Toc59524541"/>
      <w:bookmarkStart w:id="61" w:name="_Toc59525088"/>
      <w:r w:rsidRPr="00B756DB">
        <w:rPr>
          <w:shd w:val="clear" w:color="auto" w:fill="FFFFFF"/>
        </w:rPr>
        <w:t>3.2 Phát triển website khách sạn cần ý tưởng nội dung như thế nào?</w:t>
      </w:r>
      <w:bookmarkEnd w:id="60"/>
      <w:bookmarkEnd w:id="61"/>
    </w:p>
    <w:p w14:paraId="62AB4290" w14:textId="77777777" w:rsidR="00174A2C" w:rsidRPr="00B756DB" w:rsidRDefault="00174A2C" w:rsidP="00174A2C">
      <w:pPr>
        <w:pStyle w:val="Nidungvnbn"/>
        <w:rPr>
          <w:shd w:val="clear" w:color="auto" w:fill="FFFFFF"/>
        </w:rPr>
      </w:pPr>
      <w:r>
        <w:rPr>
          <w:shd w:val="clear" w:color="auto" w:fill="FFFFFF"/>
        </w:rPr>
        <w:tab/>
      </w:r>
      <w:r w:rsidRPr="00B756DB">
        <w:rPr>
          <w:shd w:val="clear" w:color="auto" w:fill="FFFFFF"/>
        </w:rPr>
        <w:t>Để duy trì một website có nội dung tốt và luôn thu hút khách hàng là điều không dễ. Rất nhiều website khách sạn thường gặp tình trạng các nội dung bị trùng lặp, hình ảnh thiếu sáng tạo, khiến cho lượng truy cập và thời gian mà du khách ở lại website cũng giảm đi. Hãy khắc phục tình trạng này bằng cách xây dựng những ý tưởng cho website đảm bảo luôn sáng tạo, độc đáo với các gợi ý sau:</w:t>
      </w:r>
    </w:p>
    <w:p w14:paraId="5F257543" w14:textId="77777777" w:rsidR="00174A2C" w:rsidRPr="00B756DB" w:rsidRDefault="00174A2C" w:rsidP="00174A2C">
      <w:pPr>
        <w:pStyle w:val="Nidungvnbn"/>
        <w:rPr>
          <w:rFonts w:ascii="Helvetica" w:hAnsi="Helvetica" w:cs="Helvetica"/>
        </w:rPr>
      </w:pPr>
      <w:r w:rsidRPr="00B756DB">
        <w:rPr>
          <w:b/>
          <w:bCs/>
          <w:i/>
          <w:iCs/>
        </w:rPr>
        <w:tab/>
        <w:t>►Video- hình ảnh:</w:t>
      </w:r>
      <w:r w:rsidRPr="00B756DB">
        <w:t> Là công cụ phát triển website giúp khách sạn truyền tải nội dung dễ hiểu nhất đến du khách. Một bài viết đầy đủ ý cộng thêm hình ảnh hay video sáng tạo chèn thêm sẽ khiến độc giả dễ nhớ, và ấn tượng lâu hơn về khách sạn.</w:t>
      </w:r>
      <w:r w:rsidRPr="00B756DB">
        <w:tab/>
      </w:r>
      <w:r w:rsidRPr="00B756DB">
        <w:br/>
      </w:r>
      <w:r w:rsidRPr="00B756DB">
        <w:rPr>
          <w:b/>
          <w:bCs/>
          <w:i/>
          <w:iCs/>
        </w:rPr>
        <w:tab/>
        <w:t>►Trả lời những vấn đề mà du khách mắc phải thông qua các bài viết:</w:t>
      </w:r>
      <w:r w:rsidRPr="00B756DB">
        <w:t> Đây thường là các bài viết tin tức, là phần giải đáp các thắc mắc mà du khách thường quan tâm khi đặt phòng khách sạn, nó có thể là về những lưu ý khi đặt phòng khách sạn trực tuyến, dịch vụ kèm thêm của khách sạn hay những điểm vui chơi gần khách sạn...</w:t>
      </w:r>
      <w:r w:rsidRPr="00B756DB">
        <w:tab/>
      </w:r>
      <w:r w:rsidRPr="00B756DB">
        <w:br/>
      </w:r>
      <w:r w:rsidRPr="00B756DB">
        <w:rPr>
          <w:b/>
          <w:bCs/>
          <w:i/>
          <w:iCs/>
        </w:rPr>
        <w:tab/>
        <w:t>►Các chương trình khuyến mại:</w:t>
      </w:r>
      <w:r w:rsidRPr="00B756DB">
        <w:t> Thường xuyên cập nhật các chương trình khuyến mại, các sự kiện sẽ thu hút du khách ghé thăm website khách sạn nhiều hơn. Tuy nhiên nếu đăng quá nhiều về chương trình  khuyến mại sẽ khiến du khách nhàm chán và loại bỏ website của bạn.</w:t>
      </w:r>
      <w:r w:rsidRPr="00B756DB">
        <w:tab/>
      </w:r>
      <w:r w:rsidRPr="00B756DB">
        <w:br/>
      </w:r>
      <w:r w:rsidRPr="00B756DB">
        <w:rPr>
          <w:b/>
          <w:bCs/>
          <w:i/>
          <w:iCs/>
        </w:rPr>
        <w:tab/>
        <w:t>►Nhận xét từ du khách: </w:t>
      </w:r>
      <w:r w:rsidRPr="00B756DB">
        <w:t>Phát triển website lấy ý tưởng từ những đánh giá của du khách là điều mới mẻ mà khách sạn nên áp dụng. Các du khách thường sẽ tham khảo những đánh giá để quyết định đặt phòng, sẽ có cả những đánh giá tốt và xấu nhưng đừng chỉ tập trung vào các đánh giá tốt, tìm ra cách giải quyết với các đánh giá không tốt sẽ xây dựng lòng tin và hìn ảnh chuyên nghiệp cho khách sạn.</w:t>
      </w:r>
      <w:r w:rsidRPr="00B756DB">
        <w:tab/>
      </w:r>
      <w:r w:rsidRPr="00B756DB">
        <w:br/>
      </w:r>
      <w:r w:rsidRPr="00B756DB">
        <w:rPr>
          <w:b/>
          <w:bCs/>
          <w:i/>
          <w:iCs/>
        </w:rPr>
        <w:tab/>
        <w:t>►Cung cấp các thông tin cần thiết</w:t>
      </w:r>
      <w:r w:rsidRPr="00B756DB">
        <w:rPr>
          <w:b/>
          <w:bCs/>
        </w:rPr>
        <w:t>:</w:t>
      </w:r>
      <w:r w:rsidRPr="00B756DB">
        <w:t xml:space="preserve"> Thông tin đường đi, phương tiện đi lại, địa </w:t>
      </w:r>
      <w:r w:rsidRPr="00B756DB">
        <w:lastRenderedPageBreak/>
        <w:t>chỉ vui chơi, chi phí...là nội dung nên có trong phát triển website khách sạn nhưng thường bị khách sạn bỏ quên. Nhiều khách sạn chỉ tập trung giới thiệu về phòng ốc, chi phí, dịch vụ khách sạn khiến website trở nên nhàm chán</w:t>
      </w:r>
    </w:p>
    <w:p w14:paraId="3B107B35" w14:textId="77777777" w:rsidR="00174A2C" w:rsidRPr="00B756DB" w:rsidRDefault="00174A2C" w:rsidP="00174A2C">
      <w:pPr>
        <w:pStyle w:val="Nidungvnbn"/>
      </w:pPr>
      <w:r w:rsidRPr="00B756DB">
        <w:rPr>
          <w:b/>
          <w:bCs/>
          <w:i/>
          <w:iCs/>
        </w:rPr>
        <w:tab/>
        <w:t>►Kể những câu chuyện hay những mẹo nhỏ trong khi lưu trú tại khách sạn:</w:t>
      </w:r>
      <w:r w:rsidRPr="00B756DB">
        <w:t> Xây dựng website dựa trên ý tưởng về những câu chuyện vui của khách sạn, của du khách, của nhân viên khách sạn và những thông tin hữu ích trong việc đặt phòng, sử dụng phòng chắc chắn sẽ gây cảm tình của du khách khi ghé thăm website.</w:t>
      </w:r>
      <w:r w:rsidRPr="00B756DB">
        <w:tab/>
      </w:r>
      <w:r w:rsidRPr="00B756DB">
        <w:br/>
      </w:r>
    </w:p>
    <w:p w14:paraId="0253815D" w14:textId="77777777" w:rsidR="00174A2C" w:rsidRPr="00B756DB" w:rsidRDefault="00174A2C" w:rsidP="00174A2C">
      <w:pPr>
        <w:pStyle w:val="Nidungvnbn"/>
      </w:pPr>
      <w:r w:rsidRPr="00B756DB">
        <w:tab/>
        <w:t>Thường xuyên đăng bài với các nội dung sáng tạo trên website sẽ tăng lượng truy cập, nâng cao hình ảnh cho khách sạn về sự chuyên nghiệp. Hãy phát triển website khách sạn với ý tưởng nội dung phong phú, cung cấp thông tin hữu ích sẽ giúp khách sạn kinh doanh Online hiệu quả, nhờ vậy mà tăng lượng đặt phòng và tăng doanh thu.</w:t>
      </w:r>
    </w:p>
    <w:p w14:paraId="58968FD8" w14:textId="77777777" w:rsidR="00174A2C" w:rsidRPr="00B756DB" w:rsidRDefault="00174A2C" w:rsidP="00174A2C">
      <w:pPr>
        <w:pStyle w:val="Tiumccp1"/>
      </w:pPr>
      <w:bookmarkStart w:id="62" w:name="_Toc59524542"/>
      <w:bookmarkStart w:id="63" w:name="_Toc59525089"/>
      <w:r w:rsidRPr="00B756DB">
        <w:t>3.3 Sơ đồ map tổng quan:</w:t>
      </w:r>
      <w:bookmarkEnd w:id="62"/>
      <w:bookmarkEnd w:id="63"/>
    </w:p>
    <w:p w14:paraId="680603BE" w14:textId="77777777" w:rsidR="00174A2C" w:rsidRDefault="00174A2C" w:rsidP="00174A2C">
      <w:pPr>
        <w:pStyle w:val="Caption"/>
        <w:keepNext/>
      </w:pPr>
      <w:r>
        <w:rPr>
          <w:noProof/>
        </w:rPr>
        <w:drawing>
          <wp:inline distT="0" distB="0" distL="0" distR="0" wp14:anchorId="3C23B612" wp14:editId="410CB551">
            <wp:extent cx="5943600" cy="320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map_Hotelwebsit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2319411E" w14:textId="075C34E8" w:rsidR="00174A2C" w:rsidRDefault="00174A2C" w:rsidP="00174A2C">
      <w:pPr>
        <w:pStyle w:val="Caption"/>
      </w:pPr>
      <w:bookmarkStart w:id="64" w:name="_Toc59525125"/>
      <w:r>
        <w:t xml:space="preserve">Hình </w:t>
      </w:r>
      <w:fldSimple w:instr=" SEQ Hình \* ARABIC ">
        <w:r w:rsidR="00154A7E">
          <w:rPr>
            <w:noProof/>
          </w:rPr>
          <w:t>16</w:t>
        </w:r>
      </w:fldSimple>
      <w:r>
        <w:t>. Sơ đồ map tổng quan</w:t>
      </w:r>
      <w:bookmarkEnd w:id="64"/>
    </w:p>
    <w:p w14:paraId="31FEB762" w14:textId="60070EAF" w:rsidR="00174A2C" w:rsidRDefault="00174A2C" w:rsidP="00174A2C">
      <w:pPr>
        <w:pStyle w:val="Tiumccp1"/>
      </w:pPr>
      <w:bookmarkStart w:id="65" w:name="_Toc59524543"/>
      <w:bookmarkStart w:id="66" w:name="_Toc59525090"/>
      <w:r w:rsidRPr="00B756DB">
        <w:lastRenderedPageBreak/>
        <w:t>3.4 Bảng danh sách các chức năng</w:t>
      </w:r>
      <w:bookmarkEnd w:id="65"/>
      <w:bookmarkEnd w:id="66"/>
    </w:p>
    <w:p w14:paraId="3CDF79E5" w14:textId="77777777" w:rsidR="00174A2C" w:rsidRDefault="00174A2C" w:rsidP="00174A2C">
      <w:pPr>
        <w:pStyle w:val="Tiumccp1"/>
      </w:pPr>
    </w:p>
    <w:tbl>
      <w:tblPr>
        <w:tblStyle w:val="TableGrid"/>
        <w:tblW w:w="0" w:type="auto"/>
        <w:tblLook w:val="04A0" w:firstRow="1" w:lastRow="0" w:firstColumn="1" w:lastColumn="0" w:noHBand="0" w:noVBand="1"/>
      </w:tblPr>
      <w:tblGrid>
        <w:gridCol w:w="1518"/>
        <w:gridCol w:w="1525"/>
        <w:gridCol w:w="1515"/>
        <w:gridCol w:w="1517"/>
        <w:gridCol w:w="1516"/>
        <w:gridCol w:w="1520"/>
      </w:tblGrid>
      <w:tr w:rsidR="00174A2C" w14:paraId="2C056488" w14:textId="77777777" w:rsidTr="00376806">
        <w:tc>
          <w:tcPr>
            <w:tcW w:w="1558" w:type="dxa"/>
          </w:tcPr>
          <w:p w14:paraId="13CDF396" w14:textId="77777777" w:rsidR="00174A2C" w:rsidRPr="00B756DB" w:rsidRDefault="00174A2C" w:rsidP="00376806">
            <w:pPr>
              <w:rPr>
                <w:sz w:val="26"/>
                <w:szCs w:val="26"/>
              </w:rPr>
            </w:pPr>
            <w:r w:rsidRPr="00B756DB">
              <w:rPr>
                <w:sz w:val="26"/>
                <w:szCs w:val="26"/>
              </w:rPr>
              <w:t>Yêu cầu</w:t>
            </w:r>
          </w:p>
        </w:tc>
        <w:tc>
          <w:tcPr>
            <w:tcW w:w="1558" w:type="dxa"/>
          </w:tcPr>
          <w:p w14:paraId="5F0671D2" w14:textId="77777777" w:rsidR="00174A2C" w:rsidRPr="00B756DB" w:rsidRDefault="00174A2C" w:rsidP="00376806">
            <w:pPr>
              <w:rPr>
                <w:sz w:val="26"/>
                <w:szCs w:val="26"/>
              </w:rPr>
            </w:pPr>
            <w:r w:rsidRPr="00B756DB">
              <w:rPr>
                <w:sz w:val="26"/>
                <w:szCs w:val="26"/>
              </w:rPr>
              <w:t>Mô tả</w:t>
            </w:r>
          </w:p>
        </w:tc>
        <w:tc>
          <w:tcPr>
            <w:tcW w:w="1558" w:type="dxa"/>
          </w:tcPr>
          <w:p w14:paraId="15496533" w14:textId="77777777" w:rsidR="00174A2C" w:rsidRPr="00B756DB" w:rsidRDefault="00174A2C" w:rsidP="00376806">
            <w:pPr>
              <w:rPr>
                <w:sz w:val="26"/>
                <w:szCs w:val="26"/>
              </w:rPr>
            </w:pPr>
            <w:r w:rsidRPr="00B756DB">
              <w:rPr>
                <w:sz w:val="26"/>
                <w:szCs w:val="26"/>
              </w:rPr>
              <w:t>Kinh doanh</w:t>
            </w:r>
          </w:p>
        </w:tc>
        <w:tc>
          <w:tcPr>
            <w:tcW w:w="1558" w:type="dxa"/>
          </w:tcPr>
          <w:p w14:paraId="3BBC1C2F" w14:textId="77777777" w:rsidR="00174A2C" w:rsidRPr="00B756DB" w:rsidRDefault="00174A2C" w:rsidP="00376806">
            <w:pPr>
              <w:rPr>
                <w:sz w:val="26"/>
                <w:szCs w:val="26"/>
              </w:rPr>
            </w:pPr>
            <w:r w:rsidRPr="00B756DB">
              <w:rPr>
                <w:sz w:val="26"/>
                <w:szCs w:val="26"/>
              </w:rPr>
              <w:t>Người dùng</w:t>
            </w:r>
          </w:p>
        </w:tc>
        <w:tc>
          <w:tcPr>
            <w:tcW w:w="1559" w:type="dxa"/>
          </w:tcPr>
          <w:p w14:paraId="3A921BEE" w14:textId="77777777" w:rsidR="00174A2C" w:rsidRPr="00B756DB" w:rsidRDefault="00174A2C" w:rsidP="00376806">
            <w:pPr>
              <w:rPr>
                <w:sz w:val="26"/>
                <w:szCs w:val="26"/>
              </w:rPr>
            </w:pPr>
            <w:r w:rsidRPr="00B756DB">
              <w:rPr>
                <w:sz w:val="26"/>
                <w:szCs w:val="26"/>
              </w:rPr>
              <w:t>Công nghệ</w:t>
            </w:r>
          </w:p>
        </w:tc>
        <w:tc>
          <w:tcPr>
            <w:tcW w:w="1559" w:type="dxa"/>
          </w:tcPr>
          <w:p w14:paraId="12463FAC" w14:textId="77777777" w:rsidR="00174A2C" w:rsidRPr="00B756DB" w:rsidRDefault="00174A2C" w:rsidP="00376806">
            <w:pPr>
              <w:rPr>
                <w:sz w:val="26"/>
                <w:szCs w:val="26"/>
              </w:rPr>
            </w:pPr>
            <w:r w:rsidRPr="00B756DB">
              <w:rPr>
                <w:sz w:val="26"/>
                <w:szCs w:val="26"/>
              </w:rPr>
              <w:t>Nguồn lực</w:t>
            </w:r>
          </w:p>
        </w:tc>
      </w:tr>
      <w:tr w:rsidR="00174A2C" w14:paraId="1C3FFF35" w14:textId="77777777" w:rsidTr="00376806">
        <w:tc>
          <w:tcPr>
            <w:tcW w:w="1558" w:type="dxa"/>
          </w:tcPr>
          <w:p w14:paraId="65EE6DFA" w14:textId="77777777" w:rsidR="00174A2C" w:rsidRPr="00B756DB" w:rsidRDefault="00174A2C" w:rsidP="00376806">
            <w:pPr>
              <w:rPr>
                <w:sz w:val="26"/>
                <w:szCs w:val="26"/>
              </w:rPr>
            </w:pPr>
            <w:r w:rsidRPr="00B756DB">
              <w:rPr>
                <w:sz w:val="26"/>
                <w:szCs w:val="26"/>
              </w:rPr>
              <w:t>Thông tin khách hàng</w:t>
            </w:r>
          </w:p>
        </w:tc>
        <w:tc>
          <w:tcPr>
            <w:tcW w:w="1558" w:type="dxa"/>
          </w:tcPr>
          <w:p w14:paraId="06FDEEFC" w14:textId="77777777" w:rsidR="00174A2C" w:rsidRPr="00B756DB" w:rsidRDefault="00174A2C" w:rsidP="00376806">
            <w:pPr>
              <w:rPr>
                <w:sz w:val="26"/>
                <w:szCs w:val="26"/>
              </w:rPr>
            </w:pPr>
            <w:r w:rsidRPr="00B756DB">
              <w:rPr>
                <w:sz w:val="26"/>
                <w:szCs w:val="26"/>
              </w:rPr>
              <w:t>Khách hàng cung cấp thông tin của mình</w:t>
            </w:r>
          </w:p>
        </w:tc>
        <w:tc>
          <w:tcPr>
            <w:tcW w:w="1558" w:type="dxa"/>
          </w:tcPr>
          <w:p w14:paraId="56C5E0E2" w14:textId="77777777" w:rsidR="00174A2C" w:rsidRPr="00B756DB" w:rsidRDefault="00174A2C" w:rsidP="00376806">
            <w:pPr>
              <w:rPr>
                <w:sz w:val="26"/>
                <w:szCs w:val="26"/>
              </w:rPr>
            </w:pPr>
            <w:r w:rsidRPr="00B756DB">
              <w:rPr>
                <w:sz w:val="26"/>
                <w:szCs w:val="26"/>
              </w:rPr>
              <w:t xml:space="preserve">Cao </w:t>
            </w:r>
          </w:p>
        </w:tc>
        <w:tc>
          <w:tcPr>
            <w:tcW w:w="1558" w:type="dxa"/>
          </w:tcPr>
          <w:p w14:paraId="005125CE" w14:textId="77777777" w:rsidR="00174A2C" w:rsidRPr="00B756DB" w:rsidRDefault="00174A2C" w:rsidP="00376806">
            <w:pPr>
              <w:rPr>
                <w:sz w:val="26"/>
                <w:szCs w:val="26"/>
              </w:rPr>
            </w:pPr>
            <w:r w:rsidRPr="00B756DB">
              <w:rPr>
                <w:sz w:val="26"/>
                <w:szCs w:val="26"/>
              </w:rPr>
              <w:t>Cao</w:t>
            </w:r>
          </w:p>
        </w:tc>
        <w:tc>
          <w:tcPr>
            <w:tcW w:w="1559" w:type="dxa"/>
          </w:tcPr>
          <w:p w14:paraId="4424124C" w14:textId="77777777" w:rsidR="00174A2C" w:rsidRPr="00B756DB" w:rsidRDefault="00174A2C" w:rsidP="00376806">
            <w:pPr>
              <w:rPr>
                <w:sz w:val="26"/>
                <w:szCs w:val="26"/>
              </w:rPr>
            </w:pPr>
            <w:r w:rsidRPr="00B756DB">
              <w:rPr>
                <w:sz w:val="26"/>
                <w:szCs w:val="26"/>
              </w:rPr>
              <w:t>Cao</w:t>
            </w:r>
          </w:p>
        </w:tc>
        <w:tc>
          <w:tcPr>
            <w:tcW w:w="1559" w:type="dxa"/>
          </w:tcPr>
          <w:p w14:paraId="36DECBDF" w14:textId="77777777" w:rsidR="00174A2C" w:rsidRPr="00B756DB" w:rsidRDefault="00174A2C" w:rsidP="00376806">
            <w:pPr>
              <w:rPr>
                <w:sz w:val="26"/>
                <w:szCs w:val="26"/>
              </w:rPr>
            </w:pPr>
            <w:r w:rsidRPr="00B756DB">
              <w:rPr>
                <w:sz w:val="26"/>
                <w:szCs w:val="26"/>
              </w:rPr>
              <w:t>Cao</w:t>
            </w:r>
          </w:p>
        </w:tc>
      </w:tr>
      <w:tr w:rsidR="00174A2C" w14:paraId="03DB4CF3" w14:textId="77777777" w:rsidTr="00376806">
        <w:tc>
          <w:tcPr>
            <w:tcW w:w="1558" w:type="dxa"/>
          </w:tcPr>
          <w:p w14:paraId="5E2E5BE2" w14:textId="77777777" w:rsidR="00174A2C" w:rsidRPr="00B756DB" w:rsidRDefault="00174A2C" w:rsidP="00376806">
            <w:pPr>
              <w:rPr>
                <w:sz w:val="26"/>
                <w:szCs w:val="26"/>
              </w:rPr>
            </w:pPr>
            <w:r w:rsidRPr="00B756DB">
              <w:rPr>
                <w:sz w:val="26"/>
                <w:szCs w:val="26"/>
              </w:rPr>
              <w:t>Email</w:t>
            </w:r>
          </w:p>
        </w:tc>
        <w:tc>
          <w:tcPr>
            <w:tcW w:w="1558" w:type="dxa"/>
          </w:tcPr>
          <w:p w14:paraId="3387DFD1" w14:textId="77777777" w:rsidR="00174A2C" w:rsidRPr="00B756DB" w:rsidRDefault="00174A2C" w:rsidP="00376806">
            <w:pPr>
              <w:rPr>
                <w:sz w:val="26"/>
                <w:szCs w:val="26"/>
              </w:rPr>
            </w:pPr>
            <w:r w:rsidRPr="00B756DB">
              <w:rPr>
                <w:sz w:val="26"/>
                <w:szCs w:val="26"/>
              </w:rPr>
              <w:t>Email để xác nhận khách hàng đã đặt phòng</w:t>
            </w:r>
          </w:p>
        </w:tc>
        <w:tc>
          <w:tcPr>
            <w:tcW w:w="1558" w:type="dxa"/>
          </w:tcPr>
          <w:p w14:paraId="7EA23248" w14:textId="77777777" w:rsidR="00174A2C" w:rsidRPr="00B756DB" w:rsidRDefault="00174A2C" w:rsidP="00376806">
            <w:pPr>
              <w:rPr>
                <w:sz w:val="26"/>
                <w:szCs w:val="26"/>
              </w:rPr>
            </w:pPr>
            <w:r w:rsidRPr="00B756DB">
              <w:rPr>
                <w:sz w:val="26"/>
                <w:szCs w:val="26"/>
              </w:rPr>
              <w:t>Cao</w:t>
            </w:r>
          </w:p>
        </w:tc>
        <w:tc>
          <w:tcPr>
            <w:tcW w:w="1558" w:type="dxa"/>
          </w:tcPr>
          <w:p w14:paraId="2F7000CC" w14:textId="77777777" w:rsidR="00174A2C" w:rsidRPr="00B756DB" w:rsidRDefault="00174A2C" w:rsidP="00376806">
            <w:pPr>
              <w:rPr>
                <w:sz w:val="26"/>
                <w:szCs w:val="26"/>
              </w:rPr>
            </w:pPr>
            <w:r w:rsidRPr="00B756DB">
              <w:rPr>
                <w:sz w:val="26"/>
                <w:szCs w:val="26"/>
              </w:rPr>
              <w:t>Cao</w:t>
            </w:r>
          </w:p>
        </w:tc>
        <w:tc>
          <w:tcPr>
            <w:tcW w:w="1559" w:type="dxa"/>
          </w:tcPr>
          <w:p w14:paraId="76DB69B3" w14:textId="77777777" w:rsidR="00174A2C" w:rsidRPr="00B756DB" w:rsidRDefault="00174A2C" w:rsidP="00376806">
            <w:pPr>
              <w:rPr>
                <w:sz w:val="26"/>
                <w:szCs w:val="26"/>
              </w:rPr>
            </w:pPr>
            <w:r w:rsidRPr="00B756DB">
              <w:rPr>
                <w:sz w:val="26"/>
                <w:szCs w:val="26"/>
              </w:rPr>
              <w:t>Cao</w:t>
            </w:r>
          </w:p>
        </w:tc>
        <w:tc>
          <w:tcPr>
            <w:tcW w:w="1559" w:type="dxa"/>
          </w:tcPr>
          <w:p w14:paraId="5A72DED4" w14:textId="77777777" w:rsidR="00174A2C" w:rsidRPr="00B756DB" w:rsidRDefault="00174A2C" w:rsidP="00376806">
            <w:pPr>
              <w:rPr>
                <w:sz w:val="26"/>
                <w:szCs w:val="26"/>
              </w:rPr>
            </w:pPr>
            <w:r w:rsidRPr="00B756DB">
              <w:rPr>
                <w:sz w:val="26"/>
                <w:szCs w:val="26"/>
              </w:rPr>
              <w:t>Cao</w:t>
            </w:r>
          </w:p>
        </w:tc>
      </w:tr>
      <w:tr w:rsidR="00174A2C" w14:paraId="00495C12" w14:textId="77777777" w:rsidTr="00376806">
        <w:tc>
          <w:tcPr>
            <w:tcW w:w="1558" w:type="dxa"/>
          </w:tcPr>
          <w:p w14:paraId="0F23C944" w14:textId="77777777" w:rsidR="00174A2C" w:rsidRPr="00B756DB" w:rsidRDefault="00174A2C" w:rsidP="00376806">
            <w:pPr>
              <w:rPr>
                <w:sz w:val="26"/>
                <w:szCs w:val="26"/>
              </w:rPr>
            </w:pPr>
            <w:r w:rsidRPr="00B756DB">
              <w:rPr>
                <w:sz w:val="26"/>
                <w:szCs w:val="26"/>
              </w:rPr>
              <w:t>Theo dõi khách đặt phòng</w:t>
            </w:r>
          </w:p>
        </w:tc>
        <w:tc>
          <w:tcPr>
            <w:tcW w:w="1558" w:type="dxa"/>
          </w:tcPr>
          <w:p w14:paraId="6AECF803" w14:textId="77777777" w:rsidR="00174A2C" w:rsidRPr="00B756DB" w:rsidRDefault="00174A2C" w:rsidP="00376806">
            <w:pPr>
              <w:rPr>
                <w:sz w:val="26"/>
                <w:szCs w:val="26"/>
              </w:rPr>
            </w:pPr>
            <w:r w:rsidRPr="00B756DB">
              <w:rPr>
                <w:sz w:val="26"/>
                <w:szCs w:val="26"/>
              </w:rPr>
              <w:t>Khách hàng được phép thêm sửa hay xóa phòng mình đã đặt</w:t>
            </w:r>
          </w:p>
        </w:tc>
        <w:tc>
          <w:tcPr>
            <w:tcW w:w="1558" w:type="dxa"/>
          </w:tcPr>
          <w:p w14:paraId="1FF381C7" w14:textId="77777777" w:rsidR="00174A2C" w:rsidRPr="00B756DB" w:rsidRDefault="00174A2C" w:rsidP="00376806">
            <w:pPr>
              <w:rPr>
                <w:sz w:val="26"/>
                <w:szCs w:val="26"/>
              </w:rPr>
            </w:pPr>
            <w:r w:rsidRPr="00B756DB">
              <w:rPr>
                <w:sz w:val="26"/>
                <w:szCs w:val="26"/>
              </w:rPr>
              <w:t>Trung bình</w:t>
            </w:r>
          </w:p>
        </w:tc>
        <w:tc>
          <w:tcPr>
            <w:tcW w:w="1558" w:type="dxa"/>
          </w:tcPr>
          <w:p w14:paraId="5BC67E57" w14:textId="77777777" w:rsidR="00174A2C" w:rsidRPr="00B756DB" w:rsidRDefault="00174A2C" w:rsidP="00376806">
            <w:pPr>
              <w:rPr>
                <w:sz w:val="26"/>
                <w:szCs w:val="26"/>
              </w:rPr>
            </w:pPr>
            <w:r w:rsidRPr="00B756DB">
              <w:rPr>
                <w:sz w:val="26"/>
                <w:szCs w:val="26"/>
              </w:rPr>
              <w:t>Cao</w:t>
            </w:r>
          </w:p>
        </w:tc>
        <w:tc>
          <w:tcPr>
            <w:tcW w:w="1559" w:type="dxa"/>
          </w:tcPr>
          <w:p w14:paraId="68E9C1A5" w14:textId="77777777" w:rsidR="00174A2C" w:rsidRPr="00B756DB" w:rsidRDefault="00174A2C" w:rsidP="00376806">
            <w:pPr>
              <w:rPr>
                <w:sz w:val="26"/>
                <w:szCs w:val="26"/>
              </w:rPr>
            </w:pPr>
            <w:r w:rsidRPr="00B756DB">
              <w:rPr>
                <w:sz w:val="26"/>
                <w:szCs w:val="26"/>
              </w:rPr>
              <w:t>Trung bình</w:t>
            </w:r>
          </w:p>
        </w:tc>
        <w:tc>
          <w:tcPr>
            <w:tcW w:w="1559" w:type="dxa"/>
          </w:tcPr>
          <w:p w14:paraId="6AB6C250" w14:textId="77777777" w:rsidR="00174A2C" w:rsidRPr="00B756DB" w:rsidRDefault="00174A2C" w:rsidP="00376806">
            <w:pPr>
              <w:rPr>
                <w:sz w:val="26"/>
                <w:szCs w:val="26"/>
              </w:rPr>
            </w:pPr>
            <w:r w:rsidRPr="00B756DB">
              <w:rPr>
                <w:sz w:val="26"/>
                <w:szCs w:val="26"/>
              </w:rPr>
              <w:t>Thấp</w:t>
            </w:r>
          </w:p>
        </w:tc>
      </w:tr>
      <w:tr w:rsidR="00174A2C" w14:paraId="7A5723F3" w14:textId="77777777" w:rsidTr="00376806">
        <w:tc>
          <w:tcPr>
            <w:tcW w:w="1558" w:type="dxa"/>
          </w:tcPr>
          <w:p w14:paraId="195DCC53" w14:textId="77777777" w:rsidR="00174A2C" w:rsidRPr="00B756DB" w:rsidRDefault="00174A2C" w:rsidP="00376806">
            <w:pPr>
              <w:rPr>
                <w:sz w:val="26"/>
                <w:szCs w:val="26"/>
              </w:rPr>
            </w:pPr>
            <w:r w:rsidRPr="00B756DB">
              <w:rPr>
                <w:sz w:val="26"/>
                <w:szCs w:val="26"/>
              </w:rPr>
              <w:t>Đặt phòng</w:t>
            </w:r>
          </w:p>
        </w:tc>
        <w:tc>
          <w:tcPr>
            <w:tcW w:w="1558" w:type="dxa"/>
          </w:tcPr>
          <w:p w14:paraId="3E743EF5" w14:textId="77777777" w:rsidR="00174A2C" w:rsidRPr="00B756DB" w:rsidRDefault="00174A2C" w:rsidP="00376806">
            <w:pPr>
              <w:rPr>
                <w:sz w:val="26"/>
                <w:szCs w:val="26"/>
              </w:rPr>
            </w:pPr>
            <w:r w:rsidRPr="00B756DB">
              <w:rPr>
                <w:sz w:val="26"/>
                <w:szCs w:val="26"/>
              </w:rPr>
              <w:t>Khách hàng đặt phòng và kiểm tra trước khi thanh toán</w:t>
            </w:r>
          </w:p>
        </w:tc>
        <w:tc>
          <w:tcPr>
            <w:tcW w:w="1558" w:type="dxa"/>
          </w:tcPr>
          <w:p w14:paraId="0CA004B2" w14:textId="77777777" w:rsidR="00174A2C" w:rsidRPr="00B756DB" w:rsidRDefault="00174A2C" w:rsidP="00376806">
            <w:pPr>
              <w:rPr>
                <w:sz w:val="26"/>
                <w:szCs w:val="26"/>
              </w:rPr>
            </w:pPr>
            <w:r w:rsidRPr="00B756DB">
              <w:rPr>
                <w:sz w:val="26"/>
                <w:szCs w:val="26"/>
              </w:rPr>
              <w:t>Trung bình</w:t>
            </w:r>
          </w:p>
        </w:tc>
        <w:tc>
          <w:tcPr>
            <w:tcW w:w="1558" w:type="dxa"/>
          </w:tcPr>
          <w:p w14:paraId="71E0D57C" w14:textId="77777777" w:rsidR="00174A2C" w:rsidRPr="00B756DB" w:rsidRDefault="00174A2C" w:rsidP="00376806">
            <w:pPr>
              <w:rPr>
                <w:sz w:val="26"/>
                <w:szCs w:val="26"/>
              </w:rPr>
            </w:pPr>
            <w:r w:rsidRPr="00B756DB">
              <w:rPr>
                <w:sz w:val="26"/>
                <w:szCs w:val="26"/>
              </w:rPr>
              <w:t>Cao</w:t>
            </w:r>
          </w:p>
        </w:tc>
        <w:tc>
          <w:tcPr>
            <w:tcW w:w="1559" w:type="dxa"/>
          </w:tcPr>
          <w:p w14:paraId="596AF86C" w14:textId="77777777" w:rsidR="00174A2C" w:rsidRPr="00B756DB" w:rsidRDefault="00174A2C" w:rsidP="00376806">
            <w:pPr>
              <w:rPr>
                <w:sz w:val="26"/>
                <w:szCs w:val="26"/>
              </w:rPr>
            </w:pPr>
            <w:r w:rsidRPr="00B756DB">
              <w:rPr>
                <w:sz w:val="26"/>
                <w:szCs w:val="26"/>
              </w:rPr>
              <w:t>Cao</w:t>
            </w:r>
          </w:p>
        </w:tc>
        <w:tc>
          <w:tcPr>
            <w:tcW w:w="1559" w:type="dxa"/>
          </w:tcPr>
          <w:p w14:paraId="77C9232B" w14:textId="77777777" w:rsidR="00174A2C" w:rsidRPr="00B756DB" w:rsidRDefault="00174A2C" w:rsidP="00376806">
            <w:pPr>
              <w:rPr>
                <w:sz w:val="26"/>
                <w:szCs w:val="26"/>
              </w:rPr>
            </w:pPr>
            <w:r w:rsidRPr="00B756DB">
              <w:rPr>
                <w:sz w:val="26"/>
                <w:szCs w:val="26"/>
              </w:rPr>
              <w:t>Trung bình</w:t>
            </w:r>
          </w:p>
        </w:tc>
      </w:tr>
      <w:tr w:rsidR="00174A2C" w14:paraId="3365564C" w14:textId="77777777" w:rsidTr="00376806">
        <w:tc>
          <w:tcPr>
            <w:tcW w:w="1558" w:type="dxa"/>
          </w:tcPr>
          <w:p w14:paraId="7C0B20E0" w14:textId="77777777" w:rsidR="00174A2C" w:rsidRPr="00B756DB" w:rsidRDefault="00174A2C" w:rsidP="00376806">
            <w:pPr>
              <w:rPr>
                <w:sz w:val="26"/>
                <w:szCs w:val="26"/>
              </w:rPr>
            </w:pPr>
            <w:r w:rsidRPr="00B756DB">
              <w:rPr>
                <w:sz w:val="26"/>
                <w:szCs w:val="26"/>
              </w:rPr>
              <w:t>Thanh toán</w:t>
            </w:r>
          </w:p>
        </w:tc>
        <w:tc>
          <w:tcPr>
            <w:tcW w:w="1558" w:type="dxa"/>
          </w:tcPr>
          <w:p w14:paraId="51F93E77" w14:textId="77777777" w:rsidR="00174A2C" w:rsidRPr="00B756DB" w:rsidRDefault="00174A2C" w:rsidP="00376806">
            <w:pPr>
              <w:rPr>
                <w:sz w:val="26"/>
                <w:szCs w:val="26"/>
              </w:rPr>
            </w:pPr>
            <w:r w:rsidRPr="00B756DB">
              <w:rPr>
                <w:sz w:val="26"/>
                <w:szCs w:val="26"/>
              </w:rPr>
              <w:t>Hỗ trợ nhiều phương thức thanh toán</w:t>
            </w:r>
          </w:p>
        </w:tc>
        <w:tc>
          <w:tcPr>
            <w:tcW w:w="1558" w:type="dxa"/>
          </w:tcPr>
          <w:p w14:paraId="61DE3644" w14:textId="77777777" w:rsidR="00174A2C" w:rsidRPr="00B756DB" w:rsidRDefault="00174A2C" w:rsidP="00376806">
            <w:pPr>
              <w:rPr>
                <w:sz w:val="26"/>
                <w:szCs w:val="26"/>
              </w:rPr>
            </w:pPr>
            <w:r w:rsidRPr="00B756DB">
              <w:rPr>
                <w:sz w:val="26"/>
                <w:szCs w:val="26"/>
              </w:rPr>
              <w:t>Cao</w:t>
            </w:r>
          </w:p>
        </w:tc>
        <w:tc>
          <w:tcPr>
            <w:tcW w:w="1558" w:type="dxa"/>
          </w:tcPr>
          <w:p w14:paraId="24D4C325" w14:textId="77777777" w:rsidR="00174A2C" w:rsidRPr="00B756DB" w:rsidRDefault="00174A2C" w:rsidP="00376806">
            <w:pPr>
              <w:rPr>
                <w:sz w:val="26"/>
                <w:szCs w:val="26"/>
              </w:rPr>
            </w:pPr>
            <w:r w:rsidRPr="00B756DB">
              <w:rPr>
                <w:sz w:val="26"/>
                <w:szCs w:val="26"/>
              </w:rPr>
              <w:t>Cao</w:t>
            </w:r>
          </w:p>
        </w:tc>
        <w:tc>
          <w:tcPr>
            <w:tcW w:w="1559" w:type="dxa"/>
          </w:tcPr>
          <w:p w14:paraId="114F2043" w14:textId="77777777" w:rsidR="00174A2C" w:rsidRPr="00B756DB" w:rsidRDefault="00174A2C" w:rsidP="00376806">
            <w:pPr>
              <w:rPr>
                <w:sz w:val="26"/>
                <w:szCs w:val="26"/>
              </w:rPr>
            </w:pPr>
            <w:r w:rsidRPr="00B756DB">
              <w:rPr>
                <w:sz w:val="26"/>
                <w:szCs w:val="26"/>
              </w:rPr>
              <w:t>Cao</w:t>
            </w:r>
          </w:p>
        </w:tc>
        <w:tc>
          <w:tcPr>
            <w:tcW w:w="1559" w:type="dxa"/>
          </w:tcPr>
          <w:p w14:paraId="23955833" w14:textId="77777777" w:rsidR="00174A2C" w:rsidRPr="00B756DB" w:rsidRDefault="00174A2C" w:rsidP="00376806">
            <w:pPr>
              <w:rPr>
                <w:sz w:val="26"/>
                <w:szCs w:val="26"/>
              </w:rPr>
            </w:pPr>
            <w:r w:rsidRPr="00B756DB">
              <w:rPr>
                <w:sz w:val="26"/>
                <w:szCs w:val="26"/>
              </w:rPr>
              <w:t>Trung bình</w:t>
            </w:r>
          </w:p>
        </w:tc>
      </w:tr>
    </w:tbl>
    <w:p w14:paraId="51AC7D2C" w14:textId="76A29D0F" w:rsidR="00174A2C" w:rsidRDefault="00174A2C" w:rsidP="00174A2C">
      <w:pPr>
        <w:pStyle w:val="Caption"/>
      </w:pPr>
      <w:bookmarkStart w:id="67" w:name="_Toc59525145"/>
      <w:r>
        <w:t xml:space="preserve">Bảng </w:t>
      </w:r>
      <w:fldSimple w:instr=" SEQ Bảng \* ARABIC ">
        <w:r w:rsidR="00154A7E">
          <w:rPr>
            <w:noProof/>
          </w:rPr>
          <w:t>2</w:t>
        </w:r>
      </w:fldSimple>
      <w:r>
        <w:t>. Bảng danh sách các chức năng</w:t>
      </w:r>
      <w:bookmarkEnd w:id="67"/>
    </w:p>
    <w:p w14:paraId="614AD979" w14:textId="77777777" w:rsidR="00174A2C" w:rsidRPr="00672B4D" w:rsidRDefault="00174A2C" w:rsidP="00174A2C">
      <w:pPr>
        <w:pStyle w:val="Tiumccp1"/>
      </w:pPr>
      <w:bookmarkStart w:id="68" w:name="_Toc59524544"/>
      <w:bookmarkStart w:id="69" w:name="_Toc59525091"/>
      <w:r w:rsidRPr="00672B4D">
        <w:t>3.5 Xây dựng flow chuyển màn hình:</w:t>
      </w:r>
      <w:bookmarkEnd w:id="68"/>
      <w:bookmarkEnd w:id="69"/>
    </w:p>
    <w:p w14:paraId="1F74B031" w14:textId="77777777" w:rsidR="00174A2C" w:rsidRDefault="00174A2C" w:rsidP="00174A2C">
      <w:pPr>
        <w:pStyle w:val="Caption"/>
      </w:pPr>
      <w:r>
        <w:rPr>
          <w:noProof/>
        </w:rPr>
        <w:lastRenderedPageBreak/>
        <w:drawing>
          <wp:inline distT="0" distB="0" distL="0" distR="0" wp14:anchorId="1F94CA08" wp14:editId="2A175413">
            <wp:extent cx="5943600" cy="4904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uye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904740"/>
                    </a:xfrm>
                    <a:prstGeom prst="rect">
                      <a:avLst/>
                    </a:prstGeom>
                  </pic:spPr>
                </pic:pic>
              </a:graphicData>
            </a:graphic>
          </wp:inline>
        </w:drawing>
      </w:r>
    </w:p>
    <w:p w14:paraId="0F85E4A8" w14:textId="1F4AF757" w:rsidR="00174A2C" w:rsidRPr="00227E52" w:rsidRDefault="00174A2C" w:rsidP="00174A2C">
      <w:pPr>
        <w:pStyle w:val="Caption"/>
      </w:pPr>
      <w:bookmarkStart w:id="70" w:name="_Toc59525126"/>
      <w:r>
        <w:t xml:space="preserve">Hình </w:t>
      </w:r>
      <w:fldSimple w:instr=" SEQ Hình \* ARABIC ">
        <w:r w:rsidR="00154A7E">
          <w:rPr>
            <w:noProof/>
          </w:rPr>
          <w:t>17</w:t>
        </w:r>
      </w:fldSimple>
      <w:r>
        <w:t>. Flow chuyển màn hình</w:t>
      </w:r>
      <w:bookmarkEnd w:id="70"/>
    </w:p>
    <w:p w14:paraId="1EA1B183" w14:textId="77777777" w:rsidR="00174A2C" w:rsidRPr="00E57DD5" w:rsidRDefault="00174A2C" w:rsidP="00174A2C">
      <w:pPr>
        <w:rPr>
          <w:color w:val="333333"/>
          <w:sz w:val="30"/>
          <w:szCs w:val="30"/>
          <w:shd w:val="clear" w:color="auto" w:fill="FFFFFF"/>
        </w:rPr>
      </w:pPr>
    </w:p>
    <w:p w14:paraId="34F0249D" w14:textId="77777777" w:rsidR="00174A2C" w:rsidRDefault="00174A2C" w:rsidP="00252524">
      <w:pPr>
        <w:pStyle w:val="Chng"/>
      </w:pPr>
    </w:p>
    <w:p w14:paraId="6ED976B5" w14:textId="76A8199E" w:rsidR="00565DD2" w:rsidRPr="0019784B" w:rsidRDefault="00576658" w:rsidP="0019784B">
      <w:pPr>
        <w:spacing w:after="200" w:line="276" w:lineRule="auto"/>
        <w:rPr>
          <w:b/>
          <w:sz w:val="32"/>
          <w:szCs w:val="32"/>
        </w:rPr>
      </w:pPr>
      <w:r>
        <w:br w:type="page"/>
      </w:r>
    </w:p>
    <w:p w14:paraId="5C23442A" w14:textId="6335DA39" w:rsidR="00252524" w:rsidRDefault="003842BD" w:rsidP="00252524">
      <w:pPr>
        <w:pStyle w:val="Chng"/>
      </w:pPr>
      <w:bookmarkStart w:id="71" w:name="_Toc59525092"/>
      <w:r>
        <w:lastRenderedPageBreak/>
        <w:t xml:space="preserve">CHƯƠNG 4 – </w:t>
      </w:r>
      <w:r w:rsidR="00C23CD6">
        <w:t xml:space="preserve">THIẾT KẾ </w:t>
      </w:r>
      <w:r>
        <w:t>WIREFRAME</w:t>
      </w:r>
      <w:bookmarkEnd w:id="71"/>
    </w:p>
    <w:p w14:paraId="2401B3FF" w14:textId="48AF2F88" w:rsidR="007460D3" w:rsidRDefault="007460D3" w:rsidP="007460D3">
      <w:pPr>
        <w:pStyle w:val="Tiumccp1"/>
      </w:pPr>
      <w:bookmarkStart w:id="72" w:name="_Toc59525093"/>
      <w:r>
        <w:t>4.1 Wireframe Trang chủ trước khi đăng nhập</w:t>
      </w:r>
      <w:bookmarkEnd w:id="72"/>
    </w:p>
    <w:p w14:paraId="1042BCCA" w14:textId="77777777" w:rsidR="00A35C8C" w:rsidRDefault="007460D3" w:rsidP="00A35C8C">
      <w:pPr>
        <w:pStyle w:val="Caption"/>
        <w:keepNext/>
      </w:pPr>
      <w:r w:rsidRPr="0019784B">
        <w:rPr>
          <w:noProof/>
        </w:rPr>
        <w:lastRenderedPageBreak/>
        <w:drawing>
          <wp:inline distT="0" distB="0" distL="0" distR="0" wp14:anchorId="0AD3E776" wp14:editId="17B45B6A">
            <wp:extent cx="5090795" cy="7717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Pb4Sign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0795" cy="7717790"/>
                    </a:xfrm>
                    <a:prstGeom prst="rect">
                      <a:avLst/>
                    </a:prstGeom>
                  </pic:spPr>
                </pic:pic>
              </a:graphicData>
            </a:graphic>
          </wp:inline>
        </w:drawing>
      </w:r>
    </w:p>
    <w:p w14:paraId="46C36784" w14:textId="1F5EA3FA" w:rsidR="00576658" w:rsidRDefault="00A35C8C" w:rsidP="00A35C8C">
      <w:pPr>
        <w:pStyle w:val="Caption"/>
      </w:pPr>
      <w:bookmarkStart w:id="73" w:name="_Toc59525127"/>
      <w:r>
        <w:lastRenderedPageBreak/>
        <w:t xml:space="preserve">Hình </w:t>
      </w:r>
      <w:fldSimple w:instr=" SEQ Hình \* ARABIC ">
        <w:r w:rsidR="00154A7E">
          <w:rPr>
            <w:noProof/>
          </w:rPr>
          <w:t>18</w:t>
        </w:r>
      </w:fldSimple>
      <w:r>
        <w:t xml:space="preserve">. </w:t>
      </w:r>
      <w:r w:rsidR="00E266F0">
        <w:t xml:space="preserve">Màn hình </w:t>
      </w:r>
      <w:r>
        <w:t>Trang chủ trước khi đăng nhập</w:t>
      </w:r>
      <w:bookmarkEnd w:id="73"/>
    </w:p>
    <w:p w14:paraId="24DBA069" w14:textId="06D7CAFA" w:rsidR="0019784B" w:rsidRDefault="0019784B" w:rsidP="0019784B">
      <w:pPr>
        <w:pStyle w:val="Tiumccp1"/>
      </w:pPr>
      <w:bookmarkStart w:id="74" w:name="_Toc59525094"/>
      <w:r>
        <w:t>4.2 Wireframe Trang chủ sau khi đăng nhập</w:t>
      </w:r>
      <w:bookmarkEnd w:id="74"/>
    </w:p>
    <w:p w14:paraId="2654C8D7" w14:textId="77777777" w:rsidR="00E266F0" w:rsidRDefault="00E266F0" w:rsidP="00E266F0">
      <w:pPr>
        <w:pStyle w:val="Caption"/>
        <w:keepNext/>
      </w:pPr>
      <w:r>
        <w:rPr>
          <w:noProof/>
        </w:rPr>
        <w:lastRenderedPageBreak/>
        <w:drawing>
          <wp:inline distT="0" distB="0" distL="0" distR="0" wp14:anchorId="4F2AB8FF" wp14:editId="26938704">
            <wp:extent cx="5090795" cy="771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afterSign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0795" cy="7717790"/>
                    </a:xfrm>
                    <a:prstGeom prst="rect">
                      <a:avLst/>
                    </a:prstGeom>
                  </pic:spPr>
                </pic:pic>
              </a:graphicData>
            </a:graphic>
          </wp:inline>
        </w:drawing>
      </w:r>
    </w:p>
    <w:p w14:paraId="1F928ACD" w14:textId="51358F98" w:rsidR="00E266F0" w:rsidRDefault="00E266F0" w:rsidP="00E266F0">
      <w:pPr>
        <w:pStyle w:val="Caption"/>
      </w:pPr>
      <w:bookmarkStart w:id="75" w:name="_Toc59525128"/>
      <w:r>
        <w:lastRenderedPageBreak/>
        <w:t xml:space="preserve">Hình </w:t>
      </w:r>
      <w:fldSimple w:instr=" SEQ Hình \* ARABIC ">
        <w:r w:rsidR="00154A7E">
          <w:rPr>
            <w:noProof/>
          </w:rPr>
          <w:t>19</w:t>
        </w:r>
      </w:fldSimple>
      <w:r>
        <w:t>. Màn hình Trang chủ sau khi đăng nhập</w:t>
      </w:r>
      <w:bookmarkEnd w:id="75"/>
    </w:p>
    <w:p w14:paraId="2F4656B6" w14:textId="136CAF10" w:rsidR="00E266F0" w:rsidRDefault="00E266F0" w:rsidP="00E266F0">
      <w:pPr>
        <w:pStyle w:val="Tiumccp1"/>
      </w:pPr>
      <w:bookmarkStart w:id="76" w:name="_Toc59525095"/>
      <w:r>
        <w:t>4.3 Wireframe Đăng ký</w:t>
      </w:r>
      <w:bookmarkEnd w:id="76"/>
    </w:p>
    <w:p w14:paraId="3FB2413A" w14:textId="77777777" w:rsidR="00E266F0" w:rsidRDefault="00E266F0" w:rsidP="00E266F0">
      <w:pPr>
        <w:pStyle w:val="Caption"/>
        <w:keepNext/>
      </w:pPr>
      <w:r>
        <w:rPr>
          <w:noProof/>
        </w:rPr>
        <w:drawing>
          <wp:inline distT="0" distB="0" distL="0" distR="0" wp14:anchorId="7B112936" wp14:editId="313CB822">
            <wp:extent cx="5791835" cy="6712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k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6712585"/>
                    </a:xfrm>
                    <a:prstGeom prst="rect">
                      <a:avLst/>
                    </a:prstGeom>
                  </pic:spPr>
                </pic:pic>
              </a:graphicData>
            </a:graphic>
          </wp:inline>
        </w:drawing>
      </w:r>
    </w:p>
    <w:p w14:paraId="4B84A3E5" w14:textId="4586E4E0" w:rsidR="00E266F0" w:rsidRDefault="00E266F0" w:rsidP="00E266F0">
      <w:pPr>
        <w:pStyle w:val="Caption"/>
      </w:pPr>
      <w:bookmarkStart w:id="77" w:name="_Toc59525129"/>
      <w:r>
        <w:t xml:space="preserve">Hình </w:t>
      </w:r>
      <w:fldSimple w:instr=" SEQ Hình \* ARABIC ">
        <w:r w:rsidR="00154A7E">
          <w:rPr>
            <w:noProof/>
          </w:rPr>
          <w:t>20</w:t>
        </w:r>
      </w:fldSimple>
      <w:r>
        <w:t>. Màn hình Đăng ký</w:t>
      </w:r>
      <w:bookmarkEnd w:id="77"/>
    </w:p>
    <w:p w14:paraId="2F38821A" w14:textId="73467819" w:rsidR="00DE6961" w:rsidRDefault="00DE6961" w:rsidP="00DE6961">
      <w:pPr>
        <w:pStyle w:val="Tiumccp1"/>
      </w:pPr>
      <w:bookmarkStart w:id="78" w:name="_Toc59525096"/>
      <w:r>
        <w:lastRenderedPageBreak/>
        <w:t>4.4 Wireframe Đăng nhập</w:t>
      </w:r>
      <w:bookmarkEnd w:id="78"/>
    </w:p>
    <w:p w14:paraId="259D470B" w14:textId="77777777" w:rsidR="00DE6961" w:rsidRDefault="00DE6961" w:rsidP="00DE6961">
      <w:pPr>
        <w:pStyle w:val="Caption"/>
        <w:keepNext/>
      </w:pPr>
      <w:r>
        <w:rPr>
          <w:noProof/>
        </w:rPr>
        <w:drawing>
          <wp:inline distT="0" distB="0" distL="0" distR="0" wp14:anchorId="7B0BA21A" wp14:editId="2484315E">
            <wp:extent cx="5791835" cy="5425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nh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5425440"/>
                    </a:xfrm>
                    <a:prstGeom prst="rect">
                      <a:avLst/>
                    </a:prstGeom>
                  </pic:spPr>
                </pic:pic>
              </a:graphicData>
            </a:graphic>
          </wp:inline>
        </w:drawing>
      </w:r>
    </w:p>
    <w:p w14:paraId="717A43BA" w14:textId="6F8F8725" w:rsidR="00DE6961" w:rsidRDefault="00DE6961" w:rsidP="00DE6961">
      <w:pPr>
        <w:pStyle w:val="Caption"/>
      </w:pPr>
      <w:bookmarkStart w:id="79" w:name="_Toc59525130"/>
      <w:r>
        <w:t xml:space="preserve">Hình </w:t>
      </w:r>
      <w:fldSimple w:instr=" SEQ Hình \* ARABIC ">
        <w:r w:rsidR="00154A7E">
          <w:rPr>
            <w:noProof/>
          </w:rPr>
          <w:t>21</w:t>
        </w:r>
      </w:fldSimple>
      <w:r>
        <w:t>. Màn hình trang Đăng nhập</w:t>
      </w:r>
      <w:bookmarkEnd w:id="79"/>
    </w:p>
    <w:p w14:paraId="6ADB878B" w14:textId="5B041FEF" w:rsidR="00B57FBE" w:rsidRDefault="00B57FBE" w:rsidP="00B57FBE"/>
    <w:p w14:paraId="4849FC20" w14:textId="46967198" w:rsidR="00B57FBE" w:rsidRDefault="00B57FBE" w:rsidP="00B57FBE"/>
    <w:p w14:paraId="1490B58E" w14:textId="77777777" w:rsidR="00B57FBE" w:rsidRPr="00B57FBE" w:rsidRDefault="00B57FBE" w:rsidP="00B57FBE"/>
    <w:p w14:paraId="6B691913" w14:textId="1E260009" w:rsidR="00B57FBE" w:rsidRDefault="00B57FBE" w:rsidP="00B57FBE">
      <w:pPr>
        <w:pStyle w:val="Tiumccp1"/>
      </w:pPr>
      <w:bookmarkStart w:id="80" w:name="_Toc59525097"/>
      <w:r>
        <w:t>4.5 Wireframe Quên mật khẩu</w:t>
      </w:r>
      <w:bookmarkEnd w:id="80"/>
    </w:p>
    <w:p w14:paraId="151DB43A" w14:textId="77777777" w:rsidR="00B57FBE" w:rsidRDefault="00B57FBE" w:rsidP="00B57FBE">
      <w:pPr>
        <w:pStyle w:val="Caption"/>
        <w:keepNext/>
      </w:pPr>
      <w:r>
        <w:rPr>
          <w:noProof/>
        </w:rPr>
        <w:lastRenderedPageBreak/>
        <w:drawing>
          <wp:inline distT="0" distB="0" distL="0" distR="0" wp14:anchorId="10077847" wp14:editId="16AFC000">
            <wp:extent cx="5791835" cy="4580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nm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580890"/>
                    </a:xfrm>
                    <a:prstGeom prst="rect">
                      <a:avLst/>
                    </a:prstGeom>
                  </pic:spPr>
                </pic:pic>
              </a:graphicData>
            </a:graphic>
          </wp:inline>
        </w:drawing>
      </w:r>
    </w:p>
    <w:p w14:paraId="32DC2972" w14:textId="6AEF8BC7" w:rsidR="00B57FBE" w:rsidRDefault="00B57FBE" w:rsidP="00B57FBE">
      <w:pPr>
        <w:pStyle w:val="Caption"/>
      </w:pPr>
      <w:bookmarkStart w:id="81" w:name="_Toc59525131"/>
      <w:r>
        <w:t xml:space="preserve">Hình </w:t>
      </w:r>
      <w:fldSimple w:instr=" SEQ Hình \* ARABIC ">
        <w:r w:rsidR="00154A7E">
          <w:rPr>
            <w:noProof/>
          </w:rPr>
          <w:t>22</w:t>
        </w:r>
      </w:fldSimple>
      <w:r>
        <w:t>. Màn hình trang Quên mật khẩu</w:t>
      </w:r>
      <w:bookmarkEnd w:id="81"/>
    </w:p>
    <w:p w14:paraId="3DC2525E" w14:textId="220E3B8D" w:rsidR="00B57FBE" w:rsidRDefault="00B57FBE" w:rsidP="00B57FBE">
      <w:pPr>
        <w:pStyle w:val="Tiumccp1"/>
      </w:pPr>
      <w:bookmarkStart w:id="82" w:name="_Toc59525098"/>
      <w:r>
        <w:t>4.6 Wireframe Xem thông tin người dùng</w:t>
      </w:r>
      <w:bookmarkEnd w:id="82"/>
    </w:p>
    <w:p w14:paraId="4E06A0CB" w14:textId="77777777" w:rsidR="00B57FBE" w:rsidRDefault="00B57FBE" w:rsidP="00B57FBE">
      <w:pPr>
        <w:pStyle w:val="Caption"/>
        <w:keepNext/>
      </w:pPr>
      <w:r>
        <w:rPr>
          <w:noProof/>
        </w:rPr>
        <w:lastRenderedPageBreak/>
        <w:drawing>
          <wp:inline distT="0" distB="0" distL="0" distR="0" wp14:anchorId="3B7297ED" wp14:editId="3443272A">
            <wp:extent cx="5090795" cy="771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ongtinN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0795" cy="7717790"/>
                    </a:xfrm>
                    <a:prstGeom prst="rect">
                      <a:avLst/>
                    </a:prstGeom>
                  </pic:spPr>
                </pic:pic>
              </a:graphicData>
            </a:graphic>
          </wp:inline>
        </w:drawing>
      </w:r>
    </w:p>
    <w:p w14:paraId="170F52E9" w14:textId="21DA31D6" w:rsidR="00B57FBE" w:rsidRDefault="00B57FBE" w:rsidP="00B57FBE">
      <w:pPr>
        <w:pStyle w:val="Caption"/>
      </w:pPr>
      <w:bookmarkStart w:id="83" w:name="_Toc59525132"/>
      <w:r>
        <w:lastRenderedPageBreak/>
        <w:t xml:space="preserve">Hình </w:t>
      </w:r>
      <w:fldSimple w:instr=" SEQ Hình \* ARABIC ">
        <w:r w:rsidR="00154A7E">
          <w:rPr>
            <w:noProof/>
          </w:rPr>
          <w:t>23</w:t>
        </w:r>
      </w:fldSimple>
      <w:r>
        <w:t>. Màn hình trang Xem thông tin người dùng</w:t>
      </w:r>
      <w:bookmarkEnd w:id="83"/>
    </w:p>
    <w:p w14:paraId="62C09CB6" w14:textId="68CE531A" w:rsidR="00B57FBE" w:rsidRDefault="00B57FBE" w:rsidP="00B57FBE">
      <w:pPr>
        <w:pStyle w:val="Tiumccp1"/>
      </w:pPr>
      <w:bookmarkStart w:id="84" w:name="_Toc59525099"/>
      <w:r>
        <w:t>4.7 Wireframe Cập nhật thông tin người dùng</w:t>
      </w:r>
      <w:bookmarkEnd w:id="84"/>
    </w:p>
    <w:p w14:paraId="78C6B3FE" w14:textId="77777777" w:rsidR="00B57FBE" w:rsidRDefault="00B57FBE" w:rsidP="00B57FBE">
      <w:pPr>
        <w:pStyle w:val="Caption"/>
      </w:pPr>
      <w:r>
        <w:rPr>
          <w:noProof/>
        </w:rPr>
        <w:lastRenderedPageBreak/>
        <w:drawing>
          <wp:inline distT="0" distB="0" distL="0" distR="0" wp14:anchorId="5048BE7E" wp14:editId="6EC07C2C">
            <wp:extent cx="3938270" cy="77177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nhatTTN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8270" cy="7717790"/>
                    </a:xfrm>
                    <a:prstGeom prst="rect">
                      <a:avLst/>
                    </a:prstGeom>
                  </pic:spPr>
                </pic:pic>
              </a:graphicData>
            </a:graphic>
          </wp:inline>
        </w:drawing>
      </w:r>
    </w:p>
    <w:p w14:paraId="4E56FE90" w14:textId="04DA6D3C" w:rsidR="00B57FBE" w:rsidRDefault="00B57FBE" w:rsidP="00B57FBE">
      <w:pPr>
        <w:pStyle w:val="Caption"/>
      </w:pPr>
      <w:bookmarkStart w:id="85" w:name="_Toc59525133"/>
      <w:r>
        <w:lastRenderedPageBreak/>
        <w:t xml:space="preserve">Hình </w:t>
      </w:r>
      <w:fldSimple w:instr=" SEQ Hình \* ARABIC ">
        <w:r w:rsidR="00154A7E">
          <w:rPr>
            <w:noProof/>
          </w:rPr>
          <w:t>24</w:t>
        </w:r>
      </w:fldSimple>
      <w:r>
        <w:t>. Màn hình cập nhật thông tin người dùng</w:t>
      </w:r>
      <w:bookmarkEnd w:id="85"/>
    </w:p>
    <w:p w14:paraId="3B0A241C" w14:textId="65E04D1A" w:rsidR="00F41A01" w:rsidRDefault="00F41A01" w:rsidP="00F41A01">
      <w:pPr>
        <w:pStyle w:val="Tiumccp1"/>
      </w:pPr>
      <w:bookmarkStart w:id="86" w:name="_Toc59525100"/>
      <w:r>
        <w:t>4.8 Wireframe Các câu hỏi thường gặp</w:t>
      </w:r>
      <w:bookmarkEnd w:id="86"/>
    </w:p>
    <w:p w14:paraId="7CDB8746" w14:textId="77777777" w:rsidR="00F41A01" w:rsidRDefault="00F41A01" w:rsidP="00F41A01">
      <w:pPr>
        <w:pStyle w:val="Caption"/>
        <w:rPr>
          <w:noProof/>
        </w:rPr>
      </w:pPr>
    </w:p>
    <w:p w14:paraId="68FACA44" w14:textId="48C30675" w:rsidR="00F41A01" w:rsidRDefault="00F41A01" w:rsidP="00DF0289">
      <w:pPr>
        <w:pStyle w:val="Caption"/>
      </w:pPr>
      <w:r w:rsidRPr="00DF0289">
        <w:rPr>
          <w:noProof/>
        </w:rPr>
        <w:lastRenderedPageBreak/>
        <w:drawing>
          <wp:inline distT="0" distB="0" distL="0" distR="0" wp14:anchorId="64C01F40" wp14:editId="7E9868B0">
            <wp:extent cx="5086350" cy="7717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uhoithgg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350" cy="7717790"/>
                    </a:xfrm>
                    <a:prstGeom prst="rect">
                      <a:avLst/>
                    </a:prstGeom>
                  </pic:spPr>
                </pic:pic>
              </a:graphicData>
            </a:graphic>
          </wp:inline>
        </w:drawing>
      </w:r>
    </w:p>
    <w:p w14:paraId="13E02553" w14:textId="3C2B4F26" w:rsidR="00DE6961" w:rsidRDefault="00F41A01" w:rsidP="00F41A01">
      <w:pPr>
        <w:pStyle w:val="Caption"/>
      </w:pPr>
      <w:bookmarkStart w:id="87" w:name="_Toc59525134"/>
      <w:r>
        <w:lastRenderedPageBreak/>
        <w:t xml:space="preserve">Hình </w:t>
      </w:r>
      <w:fldSimple w:instr=" SEQ Hình \* ARABIC ">
        <w:r w:rsidR="00154A7E">
          <w:rPr>
            <w:noProof/>
          </w:rPr>
          <w:t>25</w:t>
        </w:r>
      </w:fldSimple>
      <w:r>
        <w:t>. Màn hình trang các câu hỏi thường gặp</w:t>
      </w:r>
      <w:bookmarkEnd w:id="87"/>
    </w:p>
    <w:p w14:paraId="680F286C" w14:textId="77777777" w:rsidR="00DF0289" w:rsidRPr="00DF0289" w:rsidRDefault="00DF0289" w:rsidP="00DF0289"/>
    <w:p w14:paraId="1AF47D64" w14:textId="2C8DAFD6" w:rsidR="00DE6961" w:rsidRDefault="00B57FBE" w:rsidP="00DE6961">
      <w:pPr>
        <w:pStyle w:val="Tiumccp1"/>
      </w:pPr>
      <w:bookmarkStart w:id="88" w:name="_Toc59525101"/>
      <w:r>
        <w:t>4.</w:t>
      </w:r>
      <w:r w:rsidR="00DF0289">
        <w:t>9</w:t>
      </w:r>
      <w:r w:rsidR="00DE6961">
        <w:t xml:space="preserve"> Wireframe </w:t>
      </w:r>
      <w:r w:rsidR="00DF0289">
        <w:t>Hỗ trợ</w:t>
      </w:r>
      <w:bookmarkEnd w:id="88"/>
    </w:p>
    <w:p w14:paraId="67A7DC3D" w14:textId="77777777" w:rsidR="00DF0289" w:rsidRDefault="00DF0289" w:rsidP="00DF0289">
      <w:pPr>
        <w:pStyle w:val="Caption"/>
        <w:keepNext/>
      </w:pPr>
      <w:r>
        <w:rPr>
          <w:noProof/>
        </w:rPr>
        <w:lastRenderedPageBreak/>
        <w:drawing>
          <wp:inline distT="0" distB="0" distL="0" distR="0" wp14:anchorId="77824446" wp14:editId="5CC56DDB">
            <wp:extent cx="3938270" cy="771779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8270" cy="7717790"/>
                    </a:xfrm>
                    <a:prstGeom prst="rect">
                      <a:avLst/>
                    </a:prstGeom>
                  </pic:spPr>
                </pic:pic>
              </a:graphicData>
            </a:graphic>
          </wp:inline>
        </w:drawing>
      </w:r>
    </w:p>
    <w:p w14:paraId="529F7058" w14:textId="1B9A3D93" w:rsidR="00DF0289" w:rsidRDefault="00DF0289" w:rsidP="00DF0289">
      <w:pPr>
        <w:pStyle w:val="Caption"/>
      </w:pPr>
      <w:bookmarkStart w:id="89" w:name="_Toc59525135"/>
      <w:r>
        <w:lastRenderedPageBreak/>
        <w:t xml:space="preserve">Hình </w:t>
      </w:r>
      <w:fldSimple w:instr=" SEQ Hình \* ARABIC ">
        <w:r w:rsidR="00154A7E">
          <w:rPr>
            <w:noProof/>
          </w:rPr>
          <w:t>26</w:t>
        </w:r>
      </w:fldSimple>
      <w:r>
        <w:t>. Màn hình hỗ trợ</w:t>
      </w:r>
      <w:bookmarkEnd w:id="89"/>
    </w:p>
    <w:p w14:paraId="3294F94D" w14:textId="74FB9A1E" w:rsidR="005D0A79" w:rsidRDefault="005D0A79" w:rsidP="005D0A79">
      <w:pPr>
        <w:pStyle w:val="Tiumccp1"/>
      </w:pPr>
      <w:bookmarkStart w:id="90" w:name="_Toc59525102"/>
      <w:r>
        <w:t>4.10 Wireframe Chính sách và Quyền riêng tư</w:t>
      </w:r>
      <w:bookmarkEnd w:id="90"/>
    </w:p>
    <w:p w14:paraId="338FC6B9" w14:textId="77777777" w:rsidR="005D0A79" w:rsidRDefault="005D0A79" w:rsidP="005D0A79">
      <w:pPr>
        <w:pStyle w:val="Caption"/>
        <w:keepNext/>
      </w:pPr>
      <w:r>
        <w:rPr>
          <w:noProof/>
        </w:rPr>
        <w:lastRenderedPageBreak/>
        <w:drawing>
          <wp:inline distT="0" distB="0" distL="0" distR="0" wp14:anchorId="424C92BA" wp14:editId="53EE0200">
            <wp:extent cx="4072255" cy="771779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nhsa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2255" cy="7717790"/>
                    </a:xfrm>
                    <a:prstGeom prst="rect">
                      <a:avLst/>
                    </a:prstGeom>
                  </pic:spPr>
                </pic:pic>
              </a:graphicData>
            </a:graphic>
          </wp:inline>
        </w:drawing>
      </w:r>
    </w:p>
    <w:p w14:paraId="73547299" w14:textId="1A6EA63C" w:rsidR="005D0A79" w:rsidRDefault="005D0A79" w:rsidP="005D0A79">
      <w:pPr>
        <w:pStyle w:val="Caption"/>
      </w:pPr>
      <w:bookmarkStart w:id="91" w:name="_Toc59525136"/>
      <w:r>
        <w:lastRenderedPageBreak/>
        <w:t xml:space="preserve">Hình </w:t>
      </w:r>
      <w:fldSimple w:instr=" SEQ Hình \* ARABIC ">
        <w:r w:rsidR="00154A7E">
          <w:rPr>
            <w:noProof/>
          </w:rPr>
          <w:t>27</w:t>
        </w:r>
      </w:fldSimple>
      <w:r>
        <w:t>. Màn hình trang Chính sách và Quyền riêng tư</w:t>
      </w:r>
      <w:bookmarkEnd w:id="91"/>
    </w:p>
    <w:p w14:paraId="4132469D" w14:textId="4F7845B7" w:rsidR="005D0A79" w:rsidRDefault="005D0A79" w:rsidP="005D0A79">
      <w:pPr>
        <w:pStyle w:val="Tiumccp1"/>
      </w:pPr>
      <w:bookmarkStart w:id="92" w:name="_Toc59525103"/>
      <w:r>
        <w:t>4.11 Wireframe Điều khoản và điều kiện sử dụng</w:t>
      </w:r>
      <w:bookmarkEnd w:id="92"/>
    </w:p>
    <w:p w14:paraId="4265BE6E" w14:textId="77777777" w:rsidR="005D0A79" w:rsidRDefault="005D0A79" w:rsidP="005D0A79">
      <w:pPr>
        <w:pStyle w:val="Caption"/>
        <w:keepNext/>
      </w:pPr>
      <w:r>
        <w:rPr>
          <w:noProof/>
        </w:rPr>
        <w:lastRenderedPageBreak/>
        <w:drawing>
          <wp:inline distT="0" distB="0" distL="0" distR="0" wp14:anchorId="6504CBCA" wp14:editId="56A49169">
            <wp:extent cx="1565275" cy="771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eukho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5275" cy="7717790"/>
                    </a:xfrm>
                    <a:prstGeom prst="rect">
                      <a:avLst/>
                    </a:prstGeom>
                  </pic:spPr>
                </pic:pic>
              </a:graphicData>
            </a:graphic>
          </wp:inline>
        </w:drawing>
      </w:r>
    </w:p>
    <w:p w14:paraId="54175D2A" w14:textId="50F77470" w:rsidR="005D0A79" w:rsidRDefault="005D0A79" w:rsidP="005D0A79">
      <w:pPr>
        <w:pStyle w:val="Caption"/>
      </w:pPr>
      <w:bookmarkStart w:id="93" w:name="_Toc59525137"/>
      <w:r>
        <w:lastRenderedPageBreak/>
        <w:t xml:space="preserve">Hình </w:t>
      </w:r>
      <w:fldSimple w:instr=" SEQ Hình \* ARABIC ">
        <w:r w:rsidR="00154A7E">
          <w:rPr>
            <w:noProof/>
          </w:rPr>
          <w:t>28</w:t>
        </w:r>
      </w:fldSimple>
      <w:r>
        <w:t>. Màn hình trang điều khoản và điều kiện</w:t>
      </w:r>
      <w:bookmarkEnd w:id="93"/>
    </w:p>
    <w:p w14:paraId="521974DF" w14:textId="0D4B1216" w:rsidR="005D0A79" w:rsidRPr="005D0A79" w:rsidRDefault="005D0A79" w:rsidP="005D0A79">
      <w:pPr>
        <w:pStyle w:val="Tiumccp1"/>
      </w:pPr>
      <w:bookmarkStart w:id="94" w:name="_Toc59525104"/>
      <w:r>
        <w:t>4.12 Wireframe Tìm kiếm</w:t>
      </w:r>
      <w:bookmarkEnd w:id="94"/>
    </w:p>
    <w:p w14:paraId="6EA165F6" w14:textId="77777777" w:rsidR="005D0A79" w:rsidRPr="005D0A79" w:rsidRDefault="005D0A79" w:rsidP="005D0A79">
      <w:pPr>
        <w:pStyle w:val="Tiumccp1"/>
      </w:pPr>
    </w:p>
    <w:p w14:paraId="4943AF18" w14:textId="77777777" w:rsidR="00DE6961" w:rsidRDefault="00DE6961" w:rsidP="00DE6961">
      <w:pPr>
        <w:pStyle w:val="Caption"/>
        <w:keepNext/>
      </w:pPr>
      <w:r>
        <w:rPr>
          <w:noProof/>
        </w:rPr>
        <w:lastRenderedPageBreak/>
        <w:drawing>
          <wp:inline distT="0" distB="0" distL="0" distR="0" wp14:anchorId="1532D3F3" wp14:editId="0BE66207">
            <wp:extent cx="5090795" cy="7717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0795" cy="7717790"/>
                    </a:xfrm>
                    <a:prstGeom prst="rect">
                      <a:avLst/>
                    </a:prstGeom>
                  </pic:spPr>
                </pic:pic>
              </a:graphicData>
            </a:graphic>
          </wp:inline>
        </w:drawing>
      </w:r>
    </w:p>
    <w:p w14:paraId="4FFAE23D" w14:textId="39B5BDA4" w:rsidR="004B6BF5" w:rsidRDefault="00DE6961" w:rsidP="00DE6961">
      <w:pPr>
        <w:pStyle w:val="Caption"/>
      </w:pPr>
      <w:bookmarkStart w:id="95" w:name="_Toc59525138"/>
      <w:r>
        <w:lastRenderedPageBreak/>
        <w:t xml:space="preserve">Hình </w:t>
      </w:r>
      <w:fldSimple w:instr=" SEQ Hình \* ARABIC ">
        <w:r w:rsidR="00154A7E">
          <w:rPr>
            <w:noProof/>
          </w:rPr>
          <w:t>29</w:t>
        </w:r>
      </w:fldSimple>
      <w:r>
        <w:t>. Màn hình trang Tìm kiếm</w:t>
      </w:r>
      <w:bookmarkEnd w:id="95"/>
    </w:p>
    <w:p w14:paraId="242A1EE4" w14:textId="5B06BD42" w:rsidR="00DE6961" w:rsidRDefault="005D0A79" w:rsidP="00DE6961">
      <w:pPr>
        <w:pStyle w:val="Tiumccp1"/>
      </w:pPr>
      <w:bookmarkStart w:id="96" w:name="_Toc59525105"/>
      <w:r>
        <w:t>4.13</w:t>
      </w:r>
      <w:r w:rsidR="00DE6961">
        <w:t xml:space="preserve"> Wireframe Xem lịch sử đặt phòng</w:t>
      </w:r>
      <w:bookmarkEnd w:id="96"/>
    </w:p>
    <w:p w14:paraId="03F643DF" w14:textId="77777777" w:rsidR="00DE6961" w:rsidRDefault="00DE6961" w:rsidP="00DE6961">
      <w:pPr>
        <w:pStyle w:val="Caption"/>
        <w:keepNext/>
      </w:pPr>
      <w:r w:rsidRPr="00DE6961">
        <w:rPr>
          <w:noProof/>
        </w:rPr>
        <w:drawing>
          <wp:inline distT="0" distB="0" distL="0" distR="0" wp14:anchorId="3D59D393" wp14:editId="04D7D31A">
            <wp:extent cx="5791835" cy="627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sto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6270625"/>
                    </a:xfrm>
                    <a:prstGeom prst="rect">
                      <a:avLst/>
                    </a:prstGeom>
                  </pic:spPr>
                </pic:pic>
              </a:graphicData>
            </a:graphic>
          </wp:inline>
        </w:drawing>
      </w:r>
    </w:p>
    <w:p w14:paraId="3E46F00E" w14:textId="54EAFB08" w:rsidR="00DE6961" w:rsidRDefault="00DE6961" w:rsidP="00DE6961">
      <w:pPr>
        <w:pStyle w:val="Caption"/>
      </w:pPr>
      <w:bookmarkStart w:id="97" w:name="_Toc59525139"/>
      <w:r>
        <w:t xml:space="preserve">Hình </w:t>
      </w:r>
      <w:fldSimple w:instr=" SEQ Hình \* ARABIC ">
        <w:r w:rsidR="00154A7E">
          <w:rPr>
            <w:noProof/>
          </w:rPr>
          <w:t>30</w:t>
        </w:r>
      </w:fldSimple>
      <w:r>
        <w:t>. Màn hình trang Xem lịch sử đặt phòng</w:t>
      </w:r>
      <w:bookmarkEnd w:id="97"/>
    </w:p>
    <w:p w14:paraId="325E69D5" w14:textId="77777777" w:rsidR="00DE6961" w:rsidRPr="00DE6961" w:rsidRDefault="00DE6961" w:rsidP="00DE6961"/>
    <w:p w14:paraId="0BA39BE8" w14:textId="2652C4B3" w:rsidR="00DE6961" w:rsidRDefault="005D0A79" w:rsidP="00DE6961">
      <w:pPr>
        <w:pStyle w:val="Tiumccp1"/>
      </w:pPr>
      <w:bookmarkStart w:id="98" w:name="_Toc59525106"/>
      <w:r>
        <w:t>4.14</w:t>
      </w:r>
      <w:r w:rsidR="00DE6961">
        <w:t xml:space="preserve"> Wireframe </w:t>
      </w:r>
      <w:r>
        <w:t>Chi tiết khách sạn</w:t>
      </w:r>
      <w:bookmarkEnd w:id="98"/>
    </w:p>
    <w:p w14:paraId="3E5F6325" w14:textId="77777777" w:rsidR="005D0A79" w:rsidRDefault="005D0A79" w:rsidP="005D0A79">
      <w:pPr>
        <w:pStyle w:val="Caption"/>
        <w:keepNext/>
      </w:pPr>
      <w:r>
        <w:rPr>
          <w:noProof/>
        </w:rPr>
        <w:lastRenderedPageBreak/>
        <w:drawing>
          <wp:inline distT="0" distB="0" distL="0" distR="0" wp14:anchorId="3B5F89FE" wp14:editId="1AE7CF3A">
            <wp:extent cx="5086350" cy="7717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6350" cy="7717790"/>
                    </a:xfrm>
                    <a:prstGeom prst="rect">
                      <a:avLst/>
                    </a:prstGeom>
                  </pic:spPr>
                </pic:pic>
              </a:graphicData>
            </a:graphic>
          </wp:inline>
        </w:drawing>
      </w:r>
    </w:p>
    <w:p w14:paraId="5050D447" w14:textId="5C99C589" w:rsidR="005D0A79" w:rsidRDefault="005D0A79" w:rsidP="005D0A79">
      <w:pPr>
        <w:pStyle w:val="Caption"/>
      </w:pPr>
      <w:bookmarkStart w:id="99" w:name="_Toc59525140"/>
      <w:r>
        <w:lastRenderedPageBreak/>
        <w:t xml:space="preserve">Hình </w:t>
      </w:r>
      <w:fldSimple w:instr=" SEQ Hình \* ARABIC ">
        <w:r w:rsidR="00154A7E">
          <w:rPr>
            <w:noProof/>
          </w:rPr>
          <w:t>31</w:t>
        </w:r>
      </w:fldSimple>
      <w:r>
        <w:t>. Màn hình trang chi tiết khách sạn</w:t>
      </w:r>
      <w:bookmarkEnd w:id="99"/>
    </w:p>
    <w:p w14:paraId="3AF2C64D" w14:textId="78BFEFAF" w:rsidR="005D0A79" w:rsidRDefault="005D0A79" w:rsidP="005D0A79">
      <w:pPr>
        <w:pStyle w:val="Tiumccp1"/>
      </w:pPr>
      <w:bookmarkStart w:id="100" w:name="_Toc59525107"/>
      <w:r>
        <w:t>4.15 Wireframe Chi tiết đặt phòng</w:t>
      </w:r>
      <w:bookmarkEnd w:id="100"/>
    </w:p>
    <w:p w14:paraId="54CF2C20" w14:textId="77777777" w:rsidR="005D0A79" w:rsidRDefault="005D0A79" w:rsidP="005D0A79">
      <w:pPr>
        <w:pStyle w:val="Caption"/>
        <w:keepNext/>
      </w:pPr>
      <w:r>
        <w:rPr>
          <w:noProof/>
        </w:rPr>
        <w:lastRenderedPageBreak/>
        <w:drawing>
          <wp:inline distT="0" distB="0" distL="0" distR="0" wp14:anchorId="373CD91A" wp14:editId="3D2544D4">
            <wp:extent cx="5090795" cy="7717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o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90795" cy="7717790"/>
                    </a:xfrm>
                    <a:prstGeom prst="rect">
                      <a:avLst/>
                    </a:prstGeom>
                  </pic:spPr>
                </pic:pic>
              </a:graphicData>
            </a:graphic>
          </wp:inline>
        </w:drawing>
      </w:r>
    </w:p>
    <w:p w14:paraId="765B0176" w14:textId="4EFDABA3" w:rsidR="005D0A79" w:rsidRDefault="005D0A79" w:rsidP="005D0A79">
      <w:pPr>
        <w:pStyle w:val="Caption"/>
      </w:pPr>
      <w:bookmarkStart w:id="101" w:name="_Toc59525141"/>
      <w:r>
        <w:lastRenderedPageBreak/>
        <w:t xml:space="preserve">Hình </w:t>
      </w:r>
      <w:fldSimple w:instr=" SEQ Hình \* ARABIC ">
        <w:r w:rsidR="00154A7E">
          <w:rPr>
            <w:noProof/>
          </w:rPr>
          <w:t>32</w:t>
        </w:r>
      </w:fldSimple>
      <w:r>
        <w:t>. Màn hình chi tiết đặt phòng</w:t>
      </w:r>
      <w:bookmarkEnd w:id="101"/>
    </w:p>
    <w:p w14:paraId="142E0615" w14:textId="798539D2" w:rsidR="005D0A79" w:rsidRDefault="005D0A79" w:rsidP="005D0A79">
      <w:pPr>
        <w:pStyle w:val="Tiumccp1"/>
      </w:pPr>
      <w:bookmarkStart w:id="102" w:name="_Toc59525108"/>
      <w:r>
        <w:t>4.16 Wireframe Thanh toán</w:t>
      </w:r>
      <w:bookmarkEnd w:id="102"/>
    </w:p>
    <w:p w14:paraId="1659D69C" w14:textId="77777777" w:rsidR="005D0A79" w:rsidRDefault="005D0A79" w:rsidP="005D0A79">
      <w:pPr>
        <w:pStyle w:val="Caption"/>
        <w:keepNext/>
      </w:pPr>
      <w:r>
        <w:rPr>
          <w:noProof/>
        </w:rPr>
        <w:lastRenderedPageBreak/>
        <w:drawing>
          <wp:inline distT="0" distB="0" distL="0" distR="0" wp14:anchorId="50FC1288" wp14:editId="3B38CC39">
            <wp:extent cx="5347970" cy="771779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y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7970" cy="7717790"/>
                    </a:xfrm>
                    <a:prstGeom prst="rect">
                      <a:avLst/>
                    </a:prstGeom>
                  </pic:spPr>
                </pic:pic>
              </a:graphicData>
            </a:graphic>
          </wp:inline>
        </w:drawing>
      </w:r>
    </w:p>
    <w:p w14:paraId="0708318B" w14:textId="3193C6D4" w:rsidR="005D0A79" w:rsidRDefault="005D0A79" w:rsidP="005D0A79">
      <w:pPr>
        <w:pStyle w:val="Caption"/>
      </w:pPr>
      <w:bookmarkStart w:id="103" w:name="_Toc59525142"/>
      <w:r>
        <w:lastRenderedPageBreak/>
        <w:t xml:space="preserve">Hình </w:t>
      </w:r>
      <w:fldSimple w:instr=" SEQ Hình \* ARABIC ">
        <w:r w:rsidR="00154A7E">
          <w:rPr>
            <w:noProof/>
          </w:rPr>
          <w:t>33</w:t>
        </w:r>
      </w:fldSimple>
      <w:r>
        <w:t>. Màn hình trang Thanh toán</w:t>
      </w:r>
      <w:bookmarkEnd w:id="103"/>
    </w:p>
    <w:p w14:paraId="6F156173" w14:textId="2E0C437B" w:rsidR="005D0A79" w:rsidRDefault="005D0A79" w:rsidP="005D0A79">
      <w:pPr>
        <w:pStyle w:val="Tiumccp1"/>
      </w:pPr>
      <w:bookmarkStart w:id="104" w:name="_Toc59525109"/>
      <w:r>
        <w:t>4.17 Wireframe Phản hồi và đánh giá</w:t>
      </w:r>
      <w:bookmarkStart w:id="105" w:name="_GoBack"/>
      <w:bookmarkEnd w:id="104"/>
      <w:bookmarkEnd w:id="105"/>
    </w:p>
    <w:p w14:paraId="43DA6B48" w14:textId="77777777" w:rsidR="005D0A79" w:rsidRDefault="005D0A79" w:rsidP="005D0A79">
      <w:pPr>
        <w:pStyle w:val="Caption"/>
        <w:keepNext/>
      </w:pPr>
      <w:r>
        <w:rPr>
          <w:noProof/>
        </w:rPr>
        <w:lastRenderedPageBreak/>
        <w:drawing>
          <wp:inline distT="0" distB="0" distL="0" distR="0" wp14:anchorId="3782E4EF" wp14:editId="2B228EE2">
            <wp:extent cx="4261485" cy="771779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o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1485" cy="7717790"/>
                    </a:xfrm>
                    <a:prstGeom prst="rect">
                      <a:avLst/>
                    </a:prstGeom>
                  </pic:spPr>
                </pic:pic>
              </a:graphicData>
            </a:graphic>
          </wp:inline>
        </w:drawing>
      </w:r>
    </w:p>
    <w:p w14:paraId="27859269" w14:textId="68CAA54A" w:rsidR="005D0A79" w:rsidRPr="005D0A79" w:rsidRDefault="005D0A79" w:rsidP="005D0A79">
      <w:pPr>
        <w:pStyle w:val="Caption"/>
      </w:pPr>
      <w:bookmarkStart w:id="106" w:name="_Toc59525143"/>
      <w:r>
        <w:lastRenderedPageBreak/>
        <w:t xml:space="preserve">Hình </w:t>
      </w:r>
      <w:fldSimple w:instr=" SEQ Hình \* ARABIC ">
        <w:r w:rsidR="00154A7E">
          <w:rPr>
            <w:noProof/>
          </w:rPr>
          <w:t>34</w:t>
        </w:r>
      </w:fldSimple>
      <w:r>
        <w:t>. Màn hình trang Phản hồi và đánh giá</w:t>
      </w:r>
      <w:bookmarkEnd w:id="106"/>
    </w:p>
    <w:p w14:paraId="617D8D2C" w14:textId="77777777" w:rsidR="00DE6961" w:rsidRPr="00DE6961" w:rsidRDefault="00DE6961" w:rsidP="00DE6961"/>
    <w:p w14:paraId="66C615F9" w14:textId="77777777" w:rsidR="004B6BF5" w:rsidRDefault="004B6BF5" w:rsidP="001850A3">
      <w:pPr>
        <w:tabs>
          <w:tab w:val="center" w:pos="6379"/>
        </w:tabs>
        <w:spacing w:after="200" w:line="276" w:lineRule="auto"/>
        <w:jc w:val="center"/>
        <w:rPr>
          <w:b/>
          <w:sz w:val="32"/>
          <w:szCs w:val="32"/>
        </w:rPr>
      </w:pPr>
    </w:p>
    <w:p w14:paraId="5845ED2A" w14:textId="77777777" w:rsidR="004B6BF5" w:rsidRDefault="004B6BF5" w:rsidP="001850A3">
      <w:pPr>
        <w:tabs>
          <w:tab w:val="center" w:pos="6379"/>
        </w:tabs>
        <w:spacing w:after="200" w:line="276" w:lineRule="auto"/>
        <w:jc w:val="center"/>
        <w:rPr>
          <w:b/>
          <w:sz w:val="32"/>
          <w:szCs w:val="32"/>
        </w:rPr>
      </w:pPr>
    </w:p>
    <w:p w14:paraId="0DA839D4" w14:textId="77777777" w:rsidR="004B6BF5" w:rsidRDefault="004B6BF5" w:rsidP="001850A3">
      <w:pPr>
        <w:tabs>
          <w:tab w:val="center" w:pos="6379"/>
        </w:tabs>
        <w:spacing w:after="200" w:line="276" w:lineRule="auto"/>
        <w:jc w:val="center"/>
        <w:rPr>
          <w:b/>
          <w:sz w:val="32"/>
          <w:szCs w:val="32"/>
        </w:rPr>
      </w:pPr>
    </w:p>
    <w:p w14:paraId="09BF3E21" w14:textId="77777777" w:rsidR="004B6BF5" w:rsidRDefault="004B6BF5" w:rsidP="001850A3">
      <w:pPr>
        <w:tabs>
          <w:tab w:val="center" w:pos="6379"/>
        </w:tabs>
        <w:spacing w:after="200" w:line="276" w:lineRule="auto"/>
        <w:jc w:val="center"/>
        <w:rPr>
          <w:b/>
          <w:sz w:val="32"/>
          <w:szCs w:val="32"/>
        </w:rPr>
      </w:pPr>
    </w:p>
    <w:p w14:paraId="08BF2FBD" w14:textId="77777777" w:rsidR="004B6BF5" w:rsidRDefault="004B6BF5" w:rsidP="001850A3">
      <w:pPr>
        <w:tabs>
          <w:tab w:val="center" w:pos="6379"/>
        </w:tabs>
        <w:spacing w:after="200" w:line="276" w:lineRule="auto"/>
        <w:jc w:val="center"/>
        <w:rPr>
          <w:b/>
          <w:sz w:val="32"/>
          <w:szCs w:val="32"/>
        </w:rPr>
      </w:pPr>
    </w:p>
    <w:p w14:paraId="29971E88" w14:textId="77777777" w:rsidR="004B6BF5" w:rsidRDefault="004B6BF5" w:rsidP="001850A3">
      <w:pPr>
        <w:tabs>
          <w:tab w:val="center" w:pos="6379"/>
        </w:tabs>
        <w:spacing w:after="200" w:line="276" w:lineRule="auto"/>
        <w:jc w:val="center"/>
        <w:rPr>
          <w:b/>
          <w:sz w:val="32"/>
          <w:szCs w:val="32"/>
        </w:rPr>
      </w:pPr>
    </w:p>
    <w:p w14:paraId="257B1C14" w14:textId="77777777" w:rsidR="004B6BF5" w:rsidRDefault="004B6BF5" w:rsidP="001850A3">
      <w:pPr>
        <w:tabs>
          <w:tab w:val="center" w:pos="6379"/>
        </w:tabs>
        <w:spacing w:after="200" w:line="276" w:lineRule="auto"/>
        <w:jc w:val="center"/>
        <w:rPr>
          <w:b/>
          <w:sz w:val="32"/>
          <w:szCs w:val="32"/>
        </w:rPr>
      </w:pPr>
    </w:p>
    <w:p w14:paraId="7EF0E87B" w14:textId="77777777" w:rsidR="004B6BF5" w:rsidRDefault="004B6BF5" w:rsidP="001850A3">
      <w:pPr>
        <w:tabs>
          <w:tab w:val="center" w:pos="6379"/>
        </w:tabs>
        <w:spacing w:after="200" w:line="276" w:lineRule="auto"/>
        <w:jc w:val="center"/>
        <w:rPr>
          <w:b/>
          <w:sz w:val="32"/>
          <w:szCs w:val="32"/>
        </w:rPr>
      </w:pPr>
    </w:p>
    <w:p w14:paraId="7B139FE1" w14:textId="77777777" w:rsidR="004B6BF5" w:rsidRDefault="004B6BF5" w:rsidP="001850A3">
      <w:pPr>
        <w:tabs>
          <w:tab w:val="center" w:pos="6379"/>
        </w:tabs>
        <w:spacing w:after="200" w:line="276" w:lineRule="auto"/>
        <w:jc w:val="center"/>
        <w:rPr>
          <w:b/>
          <w:sz w:val="32"/>
          <w:szCs w:val="32"/>
        </w:rPr>
      </w:pPr>
    </w:p>
    <w:p w14:paraId="3AE97BD7" w14:textId="77777777" w:rsidR="004B6BF5" w:rsidRDefault="004B6BF5" w:rsidP="001850A3">
      <w:pPr>
        <w:tabs>
          <w:tab w:val="center" w:pos="6379"/>
        </w:tabs>
        <w:spacing w:after="200" w:line="276" w:lineRule="auto"/>
        <w:jc w:val="center"/>
        <w:rPr>
          <w:b/>
          <w:sz w:val="32"/>
          <w:szCs w:val="32"/>
        </w:rPr>
      </w:pPr>
    </w:p>
    <w:p w14:paraId="2A40BFBF" w14:textId="77777777" w:rsidR="004B6BF5" w:rsidRDefault="004B6BF5" w:rsidP="001850A3">
      <w:pPr>
        <w:tabs>
          <w:tab w:val="center" w:pos="6379"/>
        </w:tabs>
        <w:spacing w:after="200" w:line="276" w:lineRule="auto"/>
        <w:jc w:val="center"/>
        <w:rPr>
          <w:b/>
          <w:sz w:val="32"/>
          <w:szCs w:val="32"/>
        </w:rPr>
      </w:pPr>
    </w:p>
    <w:p w14:paraId="1108D7A9" w14:textId="77777777" w:rsidR="004B6BF5" w:rsidRDefault="004B6BF5" w:rsidP="001850A3">
      <w:pPr>
        <w:tabs>
          <w:tab w:val="center" w:pos="6379"/>
        </w:tabs>
        <w:spacing w:after="200" w:line="276" w:lineRule="auto"/>
        <w:jc w:val="center"/>
        <w:rPr>
          <w:b/>
          <w:sz w:val="32"/>
          <w:szCs w:val="32"/>
        </w:rPr>
      </w:pPr>
    </w:p>
    <w:p w14:paraId="1B4616A2" w14:textId="77777777" w:rsidR="004B6BF5" w:rsidRDefault="004B6BF5" w:rsidP="001850A3">
      <w:pPr>
        <w:tabs>
          <w:tab w:val="center" w:pos="6379"/>
        </w:tabs>
        <w:spacing w:after="200" w:line="276" w:lineRule="auto"/>
        <w:jc w:val="center"/>
        <w:rPr>
          <w:b/>
          <w:sz w:val="32"/>
          <w:szCs w:val="32"/>
        </w:rPr>
      </w:pPr>
    </w:p>
    <w:p w14:paraId="6ADF0D15" w14:textId="77777777" w:rsidR="004B6BF5" w:rsidRDefault="004B6BF5" w:rsidP="001850A3">
      <w:pPr>
        <w:tabs>
          <w:tab w:val="center" w:pos="6379"/>
        </w:tabs>
        <w:spacing w:after="200" w:line="276" w:lineRule="auto"/>
        <w:jc w:val="center"/>
        <w:rPr>
          <w:b/>
          <w:sz w:val="32"/>
          <w:szCs w:val="32"/>
        </w:rPr>
      </w:pPr>
    </w:p>
    <w:p w14:paraId="0A05BC5E" w14:textId="77777777" w:rsidR="004B6BF5" w:rsidRDefault="004B6BF5" w:rsidP="001850A3">
      <w:pPr>
        <w:tabs>
          <w:tab w:val="center" w:pos="6379"/>
        </w:tabs>
        <w:spacing w:after="200" w:line="276" w:lineRule="auto"/>
        <w:jc w:val="center"/>
        <w:rPr>
          <w:b/>
          <w:sz w:val="32"/>
          <w:szCs w:val="32"/>
        </w:rPr>
      </w:pPr>
    </w:p>
    <w:p w14:paraId="19181E9E" w14:textId="77777777" w:rsidR="004B6BF5" w:rsidRDefault="004B6BF5" w:rsidP="001850A3">
      <w:pPr>
        <w:tabs>
          <w:tab w:val="center" w:pos="6379"/>
        </w:tabs>
        <w:spacing w:after="200" w:line="276" w:lineRule="auto"/>
        <w:jc w:val="center"/>
        <w:rPr>
          <w:b/>
          <w:sz w:val="32"/>
          <w:szCs w:val="32"/>
        </w:rPr>
      </w:pPr>
    </w:p>
    <w:p w14:paraId="321F16E3" w14:textId="4331235A" w:rsidR="004B6BF5" w:rsidRDefault="004B6BF5" w:rsidP="00953E2D">
      <w:pPr>
        <w:tabs>
          <w:tab w:val="center" w:pos="6379"/>
        </w:tabs>
        <w:spacing w:after="200" w:line="276" w:lineRule="auto"/>
        <w:rPr>
          <w:b/>
          <w:sz w:val="32"/>
          <w:szCs w:val="32"/>
        </w:rPr>
      </w:pPr>
    </w:p>
    <w:p w14:paraId="4F260C7C" w14:textId="77777777" w:rsidR="00953E2D" w:rsidRDefault="00953E2D" w:rsidP="00953E2D">
      <w:pPr>
        <w:tabs>
          <w:tab w:val="center" w:pos="6379"/>
        </w:tabs>
        <w:spacing w:after="200" w:line="276" w:lineRule="auto"/>
        <w:rPr>
          <w:b/>
          <w:sz w:val="32"/>
          <w:szCs w:val="32"/>
        </w:rPr>
      </w:pPr>
    </w:p>
    <w:p w14:paraId="6DBDD688" w14:textId="77777777" w:rsidR="00BB2B2A" w:rsidRDefault="007E7FF7" w:rsidP="001850A3">
      <w:pPr>
        <w:tabs>
          <w:tab w:val="center" w:pos="6379"/>
        </w:tabs>
        <w:spacing w:after="200" w:line="276" w:lineRule="auto"/>
        <w:jc w:val="center"/>
        <w:rPr>
          <w:b/>
          <w:sz w:val="32"/>
          <w:szCs w:val="32"/>
        </w:rPr>
      </w:pPr>
      <w:r>
        <w:rPr>
          <w:b/>
          <w:sz w:val="32"/>
          <w:szCs w:val="32"/>
        </w:rPr>
        <w:lastRenderedPageBreak/>
        <w:t>TÀI LIỆU THAM KHẢO</w:t>
      </w:r>
    </w:p>
    <w:p w14:paraId="26DC17F8" w14:textId="77777777" w:rsidR="00931FB7" w:rsidRPr="00BF3A45" w:rsidRDefault="00931FB7" w:rsidP="00931FB7">
      <w:pPr>
        <w:pStyle w:val="Nidungvnbn"/>
        <w:ind w:left="1440" w:firstLine="0"/>
      </w:pPr>
    </w:p>
    <w:sectPr w:rsidR="00931FB7" w:rsidRPr="00BF3A45" w:rsidSect="00DB7595">
      <w:headerReference w:type="default" r:id="rId4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8C4FB" w14:textId="77777777" w:rsidR="00053D03" w:rsidRDefault="00053D03" w:rsidP="00453AB1">
      <w:r>
        <w:separator/>
      </w:r>
    </w:p>
  </w:endnote>
  <w:endnote w:type="continuationSeparator" w:id="0">
    <w:p w14:paraId="4FE73643" w14:textId="77777777" w:rsidR="00053D03" w:rsidRDefault="00053D0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C3EEB" w14:textId="77777777" w:rsidR="00053D03" w:rsidRDefault="00053D03" w:rsidP="00453AB1">
      <w:r>
        <w:separator/>
      </w:r>
    </w:p>
  </w:footnote>
  <w:footnote w:type="continuationSeparator" w:id="0">
    <w:p w14:paraId="6077C246" w14:textId="77777777" w:rsidR="00053D03" w:rsidRDefault="00053D03"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7440F" w14:textId="77777777" w:rsidR="00086045" w:rsidRDefault="00086045">
    <w:pPr>
      <w:pStyle w:val="Header"/>
      <w:jc w:val="center"/>
    </w:pPr>
  </w:p>
  <w:p w14:paraId="190AAE92" w14:textId="77777777" w:rsidR="00086045" w:rsidRDefault="0008604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784FC6CD" w14:textId="79A405D2" w:rsidR="00086045" w:rsidRDefault="00086045">
        <w:pPr>
          <w:pStyle w:val="Header"/>
          <w:jc w:val="center"/>
        </w:pPr>
        <w:r>
          <w:fldChar w:fldCharType="begin"/>
        </w:r>
        <w:r>
          <w:instrText xml:space="preserve"> PAGE   \* MERGEFORMAT </w:instrText>
        </w:r>
        <w:r>
          <w:fldChar w:fldCharType="separate"/>
        </w:r>
        <w:r w:rsidR="00154A7E">
          <w:rPr>
            <w:noProof/>
          </w:rPr>
          <w:t>59</w:t>
        </w:r>
        <w:r>
          <w:rPr>
            <w:noProof/>
          </w:rPr>
          <w:fldChar w:fldCharType="end"/>
        </w:r>
      </w:p>
    </w:sdtContent>
  </w:sdt>
  <w:p w14:paraId="278A9AEA" w14:textId="77777777" w:rsidR="00086045" w:rsidRDefault="000860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83FA7"/>
    <w:multiLevelType w:val="hybridMultilevel"/>
    <w:tmpl w:val="537E9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DAF00B6"/>
    <w:multiLevelType w:val="hybridMultilevel"/>
    <w:tmpl w:val="0C068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EF62BD"/>
    <w:multiLevelType w:val="multilevel"/>
    <w:tmpl w:val="6CF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10"/>
  </w:num>
  <w:num w:numId="4">
    <w:abstractNumId w:val="13"/>
  </w:num>
  <w:num w:numId="5">
    <w:abstractNumId w:val="0"/>
  </w:num>
  <w:num w:numId="6">
    <w:abstractNumId w:val="3"/>
  </w:num>
  <w:num w:numId="7">
    <w:abstractNumId w:val="8"/>
  </w:num>
  <w:num w:numId="8">
    <w:abstractNumId w:val="11"/>
  </w:num>
  <w:num w:numId="9">
    <w:abstractNumId w:val="2"/>
  </w:num>
  <w:num w:numId="10">
    <w:abstractNumId w:val="4"/>
  </w:num>
  <w:num w:numId="11">
    <w:abstractNumId w:val="12"/>
  </w:num>
  <w:num w:numId="12">
    <w:abstractNumId w:val="5"/>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1CC"/>
    <w:rsid w:val="00000FCE"/>
    <w:rsid w:val="00003786"/>
    <w:rsid w:val="00024496"/>
    <w:rsid w:val="00025FBE"/>
    <w:rsid w:val="000333BA"/>
    <w:rsid w:val="000377DA"/>
    <w:rsid w:val="00040147"/>
    <w:rsid w:val="00053D03"/>
    <w:rsid w:val="00060837"/>
    <w:rsid w:val="00086045"/>
    <w:rsid w:val="0009108C"/>
    <w:rsid w:val="000934A3"/>
    <w:rsid w:val="000936D8"/>
    <w:rsid w:val="000B2960"/>
    <w:rsid w:val="000B5595"/>
    <w:rsid w:val="000C7ED6"/>
    <w:rsid w:val="000D63B7"/>
    <w:rsid w:val="00102E9F"/>
    <w:rsid w:val="00120216"/>
    <w:rsid w:val="00123E88"/>
    <w:rsid w:val="0013100C"/>
    <w:rsid w:val="00137133"/>
    <w:rsid w:val="001436D6"/>
    <w:rsid w:val="00153126"/>
    <w:rsid w:val="00154A7E"/>
    <w:rsid w:val="0016184B"/>
    <w:rsid w:val="001638A6"/>
    <w:rsid w:val="00174A2C"/>
    <w:rsid w:val="001850A3"/>
    <w:rsid w:val="0019784B"/>
    <w:rsid w:val="001C07B5"/>
    <w:rsid w:val="001D0A72"/>
    <w:rsid w:val="001D5443"/>
    <w:rsid w:val="001E4BF5"/>
    <w:rsid w:val="00204FF8"/>
    <w:rsid w:val="00206282"/>
    <w:rsid w:val="0020747F"/>
    <w:rsid w:val="00207DC2"/>
    <w:rsid w:val="0022165C"/>
    <w:rsid w:val="00225B31"/>
    <w:rsid w:val="00232436"/>
    <w:rsid w:val="00243F43"/>
    <w:rsid w:val="00252524"/>
    <w:rsid w:val="00252F26"/>
    <w:rsid w:val="00254CC8"/>
    <w:rsid w:val="00272E85"/>
    <w:rsid w:val="00281A87"/>
    <w:rsid w:val="00291721"/>
    <w:rsid w:val="002A0182"/>
    <w:rsid w:val="002A5B5F"/>
    <w:rsid w:val="002B16CB"/>
    <w:rsid w:val="002C18E4"/>
    <w:rsid w:val="002C44F2"/>
    <w:rsid w:val="002D4629"/>
    <w:rsid w:val="002D796D"/>
    <w:rsid w:val="002E7F5A"/>
    <w:rsid w:val="00304B59"/>
    <w:rsid w:val="003218FF"/>
    <w:rsid w:val="00330278"/>
    <w:rsid w:val="003441D7"/>
    <w:rsid w:val="00345A00"/>
    <w:rsid w:val="0036047C"/>
    <w:rsid w:val="00360BE7"/>
    <w:rsid w:val="00365D0D"/>
    <w:rsid w:val="003842BD"/>
    <w:rsid w:val="003843A4"/>
    <w:rsid w:val="003850A4"/>
    <w:rsid w:val="003A30A2"/>
    <w:rsid w:val="003B2AE2"/>
    <w:rsid w:val="003D03CF"/>
    <w:rsid w:val="003D41E7"/>
    <w:rsid w:val="003E26EB"/>
    <w:rsid w:val="003E6C98"/>
    <w:rsid w:val="00406A92"/>
    <w:rsid w:val="00432AB7"/>
    <w:rsid w:val="00440747"/>
    <w:rsid w:val="00453AB1"/>
    <w:rsid w:val="00456E8D"/>
    <w:rsid w:val="00461E86"/>
    <w:rsid w:val="00476A52"/>
    <w:rsid w:val="00482963"/>
    <w:rsid w:val="0048468E"/>
    <w:rsid w:val="00486AD9"/>
    <w:rsid w:val="00487720"/>
    <w:rsid w:val="004A7C39"/>
    <w:rsid w:val="004B3B99"/>
    <w:rsid w:val="004B6BAF"/>
    <w:rsid w:val="004B6BF5"/>
    <w:rsid w:val="004C12BC"/>
    <w:rsid w:val="004D02B7"/>
    <w:rsid w:val="004D6137"/>
    <w:rsid w:val="004E3C16"/>
    <w:rsid w:val="005013CD"/>
    <w:rsid w:val="0051285F"/>
    <w:rsid w:val="005142E3"/>
    <w:rsid w:val="00514937"/>
    <w:rsid w:val="0052007F"/>
    <w:rsid w:val="0053264E"/>
    <w:rsid w:val="00533A6C"/>
    <w:rsid w:val="00533BB1"/>
    <w:rsid w:val="00555D17"/>
    <w:rsid w:val="00556830"/>
    <w:rsid w:val="00556F24"/>
    <w:rsid w:val="00565DD2"/>
    <w:rsid w:val="00576658"/>
    <w:rsid w:val="00577340"/>
    <w:rsid w:val="00585BCE"/>
    <w:rsid w:val="00585D32"/>
    <w:rsid w:val="00593511"/>
    <w:rsid w:val="00594A25"/>
    <w:rsid w:val="005A081A"/>
    <w:rsid w:val="005B106C"/>
    <w:rsid w:val="005C6254"/>
    <w:rsid w:val="005D0A79"/>
    <w:rsid w:val="005D5C20"/>
    <w:rsid w:val="005D7203"/>
    <w:rsid w:val="005E29C6"/>
    <w:rsid w:val="005E4CA4"/>
    <w:rsid w:val="00600688"/>
    <w:rsid w:val="00616EAB"/>
    <w:rsid w:val="00623095"/>
    <w:rsid w:val="0062407E"/>
    <w:rsid w:val="006262B4"/>
    <w:rsid w:val="00627DBD"/>
    <w:rsid w:val="0064189C"/>
    <w:rsid w:val="00642C1C"/>
    <w:rsid w:val="00650D6A"/>
    <w:rsid w:val="00664F3D"/>
    <w:rsid w:val="006745E5"/>
    <w:rsid w:val="006B48EC"/>
    <w:rsid w:val="006C21EC"/>
    <w:rsid w:val="00710D54"/>
    <w:rsid w:val="007139EB"/>
    <w:rsid w:val="00716711"/>
    <w:rsid w:val="00737340"/>
    <w:rsid w:val="00740AE7"/>
    <w:rsid w:val="00744CA5"/>
    <w:rsid w:val="007460D3"/>
    <w:rsid w:val="00780767"/>
    <w:rsid w:val="00791EED"/>
    <w:rsid w:val="007A71CF"/>
    <w:rsid w:val="007B1A23"/>
    <w:rsid w:val="007B1BA2"/>
    <w:rsid w:val="007B7FF5"/>
    <w:rsid w:val="007E2576"/>
    <w:rsid w:val="007E6AB9"/>
    <w:rsid w:val="007E7FF7"/>
    <w:rsid w:val="007F3671"/>
    <w:rsid w:val="007F62A0"/>
    <w:rsid w:val="008001D5"/>
    <w:rsid w:val="008132FF"/>
    <w:rsid w:val="00823D13"/>
    <w:rsid w:val="0084490B"/>
    <w:rsid w:val="008538DD"/>
    <w:rsid w:val="0086280D"/>
    <w:rsid w:val="008659A3"/>
    <w:rsid w:val="00867C2D"/>
    <w:rsid w:val="00880D36"/>
    <w:rsid w:val="0088275B"/>
    <w:rsid w:val="008874C0"/>
    <w:rsid w:val="008A4396"/>
    <w:rsid w:val="008A7BE2"/>
    <w:rsid w:val="008B7C82"/>
    <w:rsid w:val="008C7598"/>
    <w:rsid w:val="008C775F"/>
    <w:rsid w:val="008D3056"/>
    <w:rsid w:val="008E259A"/>
    <w:rsid w:val="008E6453"/>
    <w:rsid w:val="008E7EAA"/>
    <w:rsid w:val="008F192A"/>
    <w:rsid w:val="008F44D2"/>
    <w:rsid w:val="00920D68"/>
    <w:rsid w:val="00922A38"/>
    <w:rsid w:val="0093095D"/>
    <w:rsid w:val="00931FB7"/>
    <w:rsid w:val="00933165"/>
    <w:rsid w:val="0093381F"/>
    <w:rsid w:val="00942B81"/>
    <w:rsid w:val="00950E0B"/>
    <w:rsid w:val="00953E2D"/>
    <w:rsid w:val="009979E9"/>
    <w:rsid w:val="009B11EC"/>
    <w:rsid w:val="009B3CFA"/>
    <w:rsid w:val="009D36E5"/>
    <w:rsid w:val="009D5678"/>
    <w:rsid w:val="009E0F40"/>
    <w:rsid w:val="009E7DC7"/>
    <w:rsid w:val="00A21428"/>
    <w:rsid w:val="00A21DCB"/>
    <w:rsid w:val="00A236D1"/>
    <w:rsid w:val="00A35C8C"/>
    <w:rsid w:val="00A37D91"/>
    <w:rsid w:val="00A52749"/>
    <w:rsid w:val="00A85628"/>
    <w:rsid w:val="00AA2383"/>
    <w:rsid w:val="00AA37B8"/>
    <w:rsid w:val="00AB6AA3"/>
    <w:rsid w:val="00AC0564"/>
    <w:rsid w:val="00AC4598"/>
    <w:rsid w:val="00AD06D7"/>
    <w:rsid w:val="00AF7D4A"/>
    <w:rsid w:val="00B118C8"/>
    <w:rsid w:val="00B1362B"/>
    <w:rsid w:val="00B40300"/>
    <w:rsid w:val="00B57FBE"/>
    <w:rsid w:val="00B62922"/>
    <w:rsid w:val="00B8489D"/>
    <w:rsid w:val="00B86194"/>
    <w:rsid w:val="00BB2B2A"/>
    <w:rsid w:val="00BD0283"/>
    <w:rsid w:val="00BF3A45"/>
    <w:rsid w:val="00C10A97"/>
    <w:rsid w:val="00C202CA"/>
    <w:rsid w:val="00C23CD6"/>
    <w:rsid w:val="00C56904"/>
    <w:rsid w:val="00C70A1B"/>
    <w:rsid w:val="00C71269"/>
    <w:rsid w:val="00C75086"/>
    <w:rsid w:val="00C766AF"/>
    <w:rsid w:val="00C93323"/>
    <w:rsid w:val="00C94F20"/>
    <w:rsid w:val="00CA1C39"/>
    <w:rsid w:val="00CA4DAD"/>
    <w:rsid w:val="00CC6F22"/>
    <w:rsid w:val="00CD13EC"/>
    <w:rsid w:val="00CD423E"/>
    <w:rsid w:val="00CE2A64"/>
    <w:rsid w:val="00CE5555"/>
    <w:rsid w:val="00D2311C"/>
    <w:rsid w:val="00D34D21"/>
    <w:rsid w:val="00D37963"/>
    <w:rsid w:val="00D43B5E"/>
    <w:rsid w:val="00D6252D"/>
    <w:rsid w:val="00D63BB8"/>
    <w:rsid w:val="00D7020D"/>
    <w:rsid w:val="00D8767C"/>
    <w:rsid w:val="00DB7595"/>
    <w:rsid w:val="00DC2276"/>
    <w:rsid w:val="00DD414A"/>
    <w:rsid w:val="00DD74FD"/>
    <w:rsid w:val="00DE25DE"/>
    <w:rsid w:val="00DE2F70"/>
    <w:rsid w:val="00DE6961"/>
    <w:rsid w:val="00DF0289"/>
    <w:rsid w:val="00DF4E21"/>
    <w:rsid w:val="00E133D7"/>
    <w:rsid w:val="00E17C54"/>
    <w:rsid w:val="00E23037"/>
    <w:rsid w:val="00E266F0"/>
    <w:rsid w:val="00E342B9"/>
    <w:rsid w:val="00E45451"/>
    <w:rsid w:val="00E67AFB"/>
    <w:rsid w:val="00E73E69"/>
    <w:rsid w:val="00E766EA"/>
    <w:rsid w:val="00E91C0E"/>
    <w:rsid w:val="00E95B28"/>
    <w:rsid w:val="00E962C2"/>
    <w:rsid w:val="00EA1DAF"/>
    <w:rsid w:val="00EC14E5"/>
    <w:rsid w:val="00EC21CC"/>
    <w:rsid w:val="00EE78FD"/>
    <w:rsid w:val="00F017B2"/>
    <w:rsid w:val="00F36DBD"/>
    <w:rsid w:val="00F41A01"/>
    <w:rsid w:val="00F523BC"/>
    <w:rsid w:val="00F53B4A"/>
    <w:rsid w:val="00F6183C"/>
    <w:rsid w:val="00F66366"/>
    <w:rsid w:val="00F847E0"/>
    <w:rsid w:val="00F93C54"/>
    <w:rsid w:val="00FA0719"/>
    <w:rsid w:val="00FB0BB9"/>
    <w:rsid w:val="00FB5161"/>
    <w:rsid w:val="00FC115F"/>
    <w:rsid w:val="00FC68C1"/>
    <w:rsid w:val="00FD7B00"/>
    <w:rsid w:val="00FE595E"/>
    <w:rsid w:val="00FF0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0BAA886A"/>
  <w15:docId w15:val="{B4C60FA7-2D9E-4FBF-A597-147D4A63E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533B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6415">
      <w:bodyDiv w:val="1"/>
      <w:marLeft w:val="0"/>
      <w:marRight w:val="0"/>
      <w:marTop w:val="0"/>
      <w:marBottom w:val="0"/>
      <w:divBdr>
        <w:top w:val="none" w:sz="0" w:space="0" w:color="auto"/>
        <w:left w:val="none" w:sz="0" w:space="0" w:color="auto"/>
        <w:bottom w:val="none" w:sz="0" w:space="0" w:color="auto"/>
        <w:right w:val="none" w:sz="0" w:space="0" w:color="auto"/>
      </w:divBdr>
      <w:divsChild>
        <w:div w:id="1663392761">
          <w:marLeft w:val="0"/>
          <w:marRight w:val="0"/>
          <w:marTop w:val="0"/>
          <w:marBottom w:val="0"/>
          <w:divBdr>
            <w:top w:val="none" w:sz="0" w:space="0" w:color="auto"/>
            <w:left w:val="none" w:sz="0" w:space="0" w:color="auto"/>
            <w:bottom w:val="none" w:sz="0" w:space="0" w:color="auto"/>
            <w:right w:val="none" w:sz="0" w:space="0" w:color="auto"/>
          </w:divBdr>
          <w:divsChild>
            <w:div w:id="26214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8107">
      <w:bodyDiv w:val="1"/>
      <w:marLeft w:val="0"/>
      <w:marRight w:val="0"/>
      <w:marTop w:val="0"/>
      <w:marBottom w:val="0"/>
      <w:divBdr>
        <w:top w:val="none" w:sz="0" w:space="0" w:color="auto"/>
        <w:left w:val="none" w:sz="0" w:space="0" w:color="auto"/>
        <w:bottom w:val="none" w:sz="0" w:space="0" w:color="auto"/>
        <w:right w:val="none" w:sz="0" w:space="0" w:color="auto"/>
      </w:divBdr>
      <w:divsChild>
        <w:div w:id="569314882">
          <w:marLeft w:val="547"/>
          <w:marRight w:val="0"/>
          <w:marTop w:val="0"/>
          <w:marBottom w:val="0"/>
          <w:divBdr>
            <w:top w:val="none" w:sz="0" w:space="0" w:color="auto"/>
            <w:left w:val="none" w:sz="0" w:space="0" w:color="auto"/>
            <w:bottom w:val="none" w:sz="0" w:space="0" w:color="auto"/>
            <w:right w:val="none" w:sz="0" w:space="0" w:color="auto"/>
          </w:divBdr>
        </w:div>
        <w:div w:id="659383955">
          <w:marLeft w:val="547"/>
          <w:marRight w:val="0"/>
          <w:marTop w:val="0"/>
          <w:marBottom w:val="0"/>
          <w:divBdr>
            <w:top w:val="none" w:sz="0" w:space="0" w:color="auto"/>
            <w:left w:val="none" w:sz="0" w:space="0" w:color="auto"/>
            <w:bottom w:val="none" w:sz="0" w:space="0" w:color="auto"/>
            <w:right w:val="none" w:sz="0" w:space="0" w:color="auto"/>
          </w:divBdr>
        </w:div>
        <w:div w:id="1151677697">
          <w:marLeft w:val="547"/>
          <w:marRight w:val="0"/>
          <w:marTop w:val="0"/>
          <w:marBottom w:val="0"/>
          <w:divBdr>
            <w:top w:val="none" w:sz="0" w:space="0" w:color="auto"/>
            <w:left w:val="none" w:sz="0" w:space="0" w:color="auto"/>
            <w:bottom w:val="none" w:sz="0" w:space="0" w:color="auto"/>
            <w:right w:val="none" w:sz="0" w:space="0" w:color="auto"/>
          </w:divBdr>
        </w:div>
        <w:div w:id="999843013">
          <w:marLeft w:val="547"/>
          <w:marRight w:val="0"/>
          <w:marTop w:val="0"/>
          <w:marBottom w:val="0"/>
          <w:divBdr>
            <w:top w:val="none" w:sz="0" w:space="0" w:color="auto"/>
            <w:left w:val="none" w:sz="0" w:space="0" w:color="auto"/>
            <w:bottom w:val="none" w:sz="0" w:space="0" w:color="auto"/>
            <w:right w:val="none" w:sz="0" w:space="0" w:color="auto"/>
          </w:divBdr>
        </w:div>
      </w:divsChild>
    </w:div>
    <w:div w:id="357976878">
      <w:bodyDiv w:val="1"/>
      <w:marLeft w:val="0"/>
      <w:marRight w:val="0"/>
      <w:marTop w:val="0"/>
      <w:marBottom w:val="0"/>
      <w:divBdr>
        <w:top w:val="none" w:sz="0" w:space="0" w:color="auto"/>
        <w:left w:val="none" w:sz="0" w:space="0" w:color="auto"/>
        <w:bottom w:val="none" w:sz="0" w:space="0" w:color="auto"/>
        <w:right w:val="none" w:sz="0" w:space="0" w:color="auto"/>
      </w:divBdr>
      <w:divsChild>
        <w:div w:id="609969664">
          <w:marLeft w:val="547"/>
          <w:marRight w:val="0"/>
          <w:marTop w:val="0"/>
          <w:marBottom w:val="0"/>
          <w:divBdr>
            <w:top w:val="none" w:sz="0" w:space="0" w:color="auto"/>
            <w:left w:val="none" w:sz="0" w:space="0" w:color="auto"/>
            <w:bottom w:val="none" w:sz="0" w:space="0" w:color="auto"/>
            <w:right w:val="none" w:sz="0" w:space="0" w:color="auto"/>
          </w:divBdr>
        </w:div>
        <w:div w:id="1863593205">
          <w:marLeft w:val="547"/>
          <w:marRight w:val="0"/>
          <w:marTop w:val="0"/>
          <w:marBottom w:val="0"/>
          <w:divBdr>
            <w:top w:val="none" w:sz="0" w:space="0" w:color="auto"/>
            <w:left w:val="none" w:sz="0" w:space="0" w:color="auto"/>
            <w:bottom w:val="none" w:sz="0" w:space="0" w:color="auto"/>
            <w:right w:val="none" w:sz="0" w:space="0" w:color="auto"/>
          </w:divBdr>
        </w:div>
        <w:div w:id="1102529798">
          <w:marLeft w:val="547"/>
          <w:marRight w:val="0"/>
          <w:marTop w:val="0"/>
          <w:marBottom w:val="0"/>
          <w:divBdr>
            <w:top w:val="none" w:sz="0" w:space="0" w:color="auto"/>
            <w:left w:val="none" w:sz="0" w:space="0" w:color="auto"/>
            <w:bottom w:val="none" w:sz="0" w:space="0" w:color="auto"/>
            <w:right w:val="none" w:sz="0" w:space="0" w:color="auto"/>
          </w:divBdr>
        </w:div>
      </w:divsChild>
    </w:div>
    <w:div w:id="371082044">
      <w:bodyDiv w:val="1"/>
      <w:marLeft w:val="0"/>
      <w:marRight w:val="0"/>
      <w:marTop w:val="0"/>
      <w:marBottom w:val="0"/>
      <w:divBdr>
        <w:top w:val="none" w:sz="0" w:space="0" w:color="auto"/>
        <w:left w:val="none" w:sz="0" w:space="0" w:color="auto"/>
        <w:bottom w:val="none" w:sz="0" w:space="0" w:color="auto"/>
        <w:right w:val="none" w:sz="0" w:space="0" w:color="auto"/>
      </w:divBdr>
      <w:divsChild>
        <w:div w:id="138884814">
          <w:marLeft w:val="547"/>
          <w:marRight w:val="0"/>
          <w:marTop w:val="0"/>
          <w:marBottom w:val="0"/>
          <w:divBdr>
            <w:top w:val="none" w:sz="0" w:space="0" w:color="auto"/>
            <w:left w:val="none" w:sz="0" w:space="0" w:color="auto"/>
            <w:bottom w:val="none" w:sz="0" w:space="0" w:color="auto"/>
            <w:right w:val="none" w:sz="0" w:space="0" w:color="auto"/>
          </w:divBdr>
        </w:div>
        <w:div w:id="1165972361">
          <w:marLeft w:val="547"/>
          <w:marRight w:val="0"/>
          <w:marTop w:val="0"/>
          <w:marBottom w:val="0"/>
          <w:divBdr>
            <w:top w:val="none" w:sz="0" w:space="0" w:color="auto"/>
            <w:left w:val="none" w:sz="0" w:space="0" w:color="auto"/>
            <w:bottom w:val="none" w:sz="0" w:space="0" w:color="auto"/>
            <w:right w:val="none" w:sz="0" w:space="0" w:color="auto"/>
          </w:divBdr>
        </w:div>
        <w:div w:id="436365373">
          <w:marLeft w:val="547"/>
          <w:marRight w:val="0"/>
          <w:marTop w:val="0"/>
          <w:marBottom w:val="0"/>
          <w:divBdr>
            <w:top w:val="none" w:sz="0" w:space="0" w:color="auto"/>
            <w:left w:val="none" w:sz="0" w:space="0" w:color="auto"/>
            <w:bottom w:val="none" w:sz="0" w:space="0" w:color="auto"/>
            <w:right w:val="none" w:sz="0" w:space="0" w:color="auto"/>
          </w:divBdr>
        </w:div>
        <w:div w:id="633945903">
          <w:marLeft w:val="547"/>
          <w:marRight w:val="0"/>
          <w:marTop w:val="0"/>
          <w:marBottom w:val="0"/>
          <w:divBdr>
            <w:top w:val="none" w:sz="0" w:space="0" w:color="auto"/>
            <w:left w:val="none" w:sz="0" w:space="0" w:color="auto"/>
            <w:bottom w:val="none" w:sz="0" w:space="0" w:color="auto"/>
            <w:right w:val="none" w:sz="0" w:space="0" w:color="auto"/>
          </w:divBdr>
        </w:div>
      </w:divsChild>
    </w:div>
    <w:div w:id="842160907">
      <w:bodyDiv w:val="1"/>
      <w:marLeft w:val="0"/>
      <w:marRight w:val="0"/>
      <w:marTop w:val="0"/>
      <w:marBottom w:val="0"/>
      <w:divBdr>
        <w:top w:val="none" w:sz="0" w:space="0" w:color="auto"/>
        <w:left w:val="none" w:sz="0" w:space="0" w:color="auto"/>
        <w:bottom w:val="none" w:sz="0" w:space="0" w:color="auto"/>
        <w:right w:val="none" w:sz="0" w:space="0" w:color="auto"/>
      </w:divBdr>
      <w:divsChild>
        <w:div w:id="211038476">
          <w:marLeft w:val="0"/>
          <w:marRight w:val="0"/>
          <w:marTop w:val="0"/>
          <w:marBottom w:val="0"/>
          <w:divBdr>
            <w:top w:val="none" w:sz="0" w:space="0" w:color="auto"/>
            <w:left w:val="none" w:sz="0" w:space="0" w:color="auto"/>
            <w:bottom w:val="none" w:sz="0" w:space="0" w:color="auto"/>
            <w:right w:val="none" w:sz="0" w:space="0" w:color="auto"/>
          </w:divBdr>
          <w:divsChild>
            <w:div w:id="15704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48490">
      <w:bodyDiv w:val="1"/>
      <w:marLeft w:val="0"/>
      <w:marRight w:val="0"/>
      <w:marTop w:val="0"/>
      <w:marBottom w:val="0"/>
      <w:divBdr>
        <w:top w:val="none" w:sz="0" w:space="0" w:color="auto"/>
        <w:left w:val="none" w:sz="0" w:space="0" w:color="auto"/>
        <w:bottom w:val="none" w:sz="0" w:space="0" w:color="auto"/>
        <w:right w:val="none" w:sz="0" w:space="0" w:color="auto"/>
      </w:divBdr>
      <w:divsChild>
        <w:div w:id="36318347">
          <w:marLeft w:val="547"/>
          <w:marRight w:val="0"/>
          <w:marTop w:val="0"/>
          <w:marBottom w:val="0"/>
          <w:divBdr>
            <w:top w:val="none" w:sz="0" w:space="0" w:color="auto"/>
            <w:left w:val="none" w:sz="0" w:space="0" w:color="auto"/>
            <w:bottom w:val="none" w:sz="0" w:space="0" w:color="auto"/>
            <w:right w:val="none" w:sz="0" w:space="0" w:color="auto"/>
          </w:divBdr>
        </w:div>
        <w:div w:id="981622672">
          <w:marLeft w:val="547"/>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Current\Digital%20Image%20Processing\midterm\51702187\5170218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1DEF1-8BB8-4796-8D85-EA1C14656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51702187.dotx</Template>
  <TotalTime>793</TotalTime>
  <Pages>1</Pages>
  <Words>4857</Words>
  <Characters>27685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190</cp:revision>
  <cp:lastPrinted>2020-12-22T03:31:00Z</cp:lastPrinted>
  <dcterms:created xsi:type="dcterms:W3CDTF">2020-10-27T16:29:00Z</dcterms:created>
  <dcterms:modified xsi:type="dcterms:W3CDTF">2020-12-22T03:31:00Z</dcterms:modified>
</cp:coreProperties>
</file>